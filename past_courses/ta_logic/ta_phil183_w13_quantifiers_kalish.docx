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EBD1" w14:textId="77777777" w:rsidR="00E8427B" w:rsidRPr="004B2A9F" w:rsidRDefault="00E8427B" w:rsidP="00195A4A">
      <w:pPr>
        <w:ind w:firstLine="0"/>
      </w:pPr>
    </w:p>
    <w:p w14:paraId="2C88EBD2" w14:textId="77777777" w:rsidR="00B60E8A" w:rsidRPr="004B2A9F" w:rsidRDefault="00B60E8A" w:rsidP="00195A4A">
      <w:pPr>
        <w:ind w:firstLine="0"/>
        <w:rPr>
          <w:lang w:val="en-US"/>
        </w:rPr>
      </w:pPr>
      <w:r w:rsidRPr="004B2A9F">
        <w:rPr>
          <w:rFonts w:ascii="Cambria Math" w:hAnsi="Cambria Math"/>
          <w:lang w:val="en-US"/>
        </w:rPr>
        <w:t>↪</w:t>
      </w:r>
      <w:r w:rsidRPr="004B2A9F">
        <w:rPr>
          <w:lang w:val="en-US"/>
        </w:rPr>
        <w:t xml:space="preserve"> Stylistic variants:</w:t>
      </w:r>
    </w:p>
    <w:p w14:paraId="2C88EBD3" w14:textId="77777777" w:rsidR="00B60E8A" w:rsidRPr="004B2A9F" w:rsidRDefault="00B60E8A" w:rsidP="00BA17E8">
      <w:pPr>
        <w:spacing w:line="240" w:lineRule="auto"/>
        <w:ind w:firstLine="0"/>
        <w:rPr>
          <w:lang w:val="en-US"/>
        </w:rPr>
      </w:pPr>
    </w:p>
    <w:p w14:paraId="2C88EBD4" w14:textId="77777777" w:rsidR="00E8427B" w:rsidRPr="004B2A9F" w:rsidRDefault="004166E0" w:rsidP="00150237">
      <w:pPr>
        <w:spacing w:line="276" w:lineRule="auto"/>
        <w:ind w:firstLine="567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8ECA9" wp14:editId="2C88ECAA">
                <wp:simplePos x="0" y="0"/>
                <wp:positionH relativeFrom="column">
                  <wp:posOffset>1219835</wp:posOffset>
                </wp:positionH>
                <wp:positionV relativeFrom="paragraph">
                  <wp:posOffset>13335</wp:posOffset>
                </wp:positionV>
                <wp:extent cx="90805" cy="756285"/>
                <wp:effectExtent l="13970" t="8890" r="9525" b="6350"/>
                <wp:wrapNone/>
                <wp:docPr id="6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56285"/>
                        </a:xfrm>
                        <a:prstGeom prst="leftBrace">
                          <a:avLst>
                            <a:gd name="adj1" fmla="val 6940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5C67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" o:spid="_x0000_s1026" type="#_x0000_t87" style="position:absolute;margin-left:96.05pt;margin-top:1.05pt;width:7.15pt;height:5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"/>
            </w:pict>
          </mc:Fallback>
        </mc:AlternateContent>
      </w:r>
      <w:r w:rsidR="00195A4A" w:rsidRPr="004B2A9F">
        <w:rPr>
          <w:lang w:val="en-US"/>
        </w:rPr>
        <w:tab/>
      </w:r>
      <w:r w:rsidR="00E8427B" w:rsidRPr="004B2A9F">
        <w:rPr>
          <w:lang w:val="en-US"/>
        </w:rPr>
        <w:tab/>
      </w:r>
      <w:r w:rsidR="00E8427B" w:rsidRPr="004B2A9F">
        <w:rPr>
          <w:lang w:val="en-US"/>
        </w:rPr>
        <w:tab/>
        <w:t xml:space="preserve">Everything is F. </w:t>
      </w:r>
    </w:p>
    <w:p w14:paraId="2C88EBD5" w14:textId="77777777" w:rsidR="00E8427B" w:rsidRPr="004B2A9F" w:rsidRDefault="004166E0" w:rsidP="00150237">
      <w:pPr>
        <w:spacing w:line="276" w:lineRule="au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88ECAB" wp14:editId="2C88ECAC">
                <wp:simplePos x="0" y="0"/>
                <wp:positionH relativeFrom="column">
                  <wp:posOffset>386715</wp:posOffset>
                </wp:positionH>
                <wp:positionV relativeFrom="paragraph">
                  <wp:posOffset>48260</wp:posOffset>
                </wp:positionV>
                <wp:extent cx="619125" cy="302260"/>
                <wp:effectExtent l="0" t="0" r="0" b="0"/>
                <wp:wrapNone/>
                <wp:docPr id="6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8" w14:textId="77777777" w:rsidR="00C75C6B" w:rsidRDefault="00C75C6B" w:rsidP="00B60E8A">
                            <w:pPr>
                              <w:ind w:firstLine="0"/>
                            </w:pPr>
                            <w:r w:rsidRPr="00195A4A">
                              <w:rPr>
                                <w:rFonts w:ascii="Cambria Math" w:hAnsi="Cambria Math"/>
                                <w:lang w:val="en-US"/>
                              </w:rPr>
                              <w:t>⋀</w:t>
                            </w:r>
                            <w:r w:rsidRPr="00195A4A">
                              <w:rPr>
                                <w:lang w:val="en-US"/>
                              </w:rPr>
                              <w:t xml:space="preserve">x </w:t>
                            </w:r>
                            <w:proofErr w:type="spellStart"/>
                            <w:r w:rsidRPr="00195A4A">
                              <w:rPr>
                                <w:lang w:val="en-US"/>
                              </w:rPr>
                              <w:t>Fx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8ECA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0.45pt;margin-top:3.8pt;width:48.7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xktwIAALo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" filled="f" stroked="f">
                <v:textbox>
                  <w:txbxContent>
                    <w:p w14:paraId="2C88ED38" w14:textId="77777777" w:rsidR="00C75C6B" w:rsidRDefault="00C75C6B" w:rsidP="00B60E8A">
                      <w:pPr>
                        <w:ind w:firstLine="0"/>
                      </w:pPr>
                      <w:r w:rsidRPr="00195A4A">
                        <w:rPr>
                          <w:rFonts w:ascii="Cambria Math" w:hAnsi="Cambria Math"/>
                          <w:lang w:val="en-US"/>
                        </w:rPr>
                        <w:t>⋀</w:t>
                      </w:r>
                      <w:r w:rsidRPr="00195A4A">
                        <w:rPr>
                          <w:lang w:val="en-US"/>
                        </w:rPr>
                        <w:t xml:space="preserve">x </w:t>
                      </w:r>
                      <w:proofErr w:type="spellStart"/>
                      <w:r w:rsidRPr="00195A4A">
                        <w:rPr>
                          <w:lang w:val="en-US"/>
                        </w:rPr>
                        <w:t>Fx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5A4A" w:rsidRPr="004B2A9F">
        <w:rPr>
          <w:lang w:val="en-US"/>
        </w:rPr>
        <w:tab/>
      </w:r>
      <w:r w:rsidR="00195A4A" w:rsidRPr="004B2A9F">
        <w:rPr>
          <w:lang w:val="en-US"/>
        </w:rPr>
        <w:tab/>
      </w:r>
      <w:r w:rsidR="00E8427B" w:rsidRPr="004B2A9F">
        <w:rPr>
          <w:lang w:val="en-US"/>
        </w:rPr>
        <w:t xml:space="preserve">Each thing is F. </w:t>
      </w:r>
    </w:p>
    <w:p w14:paraId="2C88EBD6" w14:textId="77777777" w:rsidR="00E8427B" w:rsidRPr="004B2A9F" w:rsidRDefault="00E8427B" w:rsidP="00150237">
      <w:pPr>
        <w:spacing w:line="276" w:lineRule="auto"/>
        <w:ind w:left="1416" w:firstLine="708"/>
        <w:rPr>
          <w:lang w:val="en-US"/>
        </w:rPr>
      </w:pPr>
      <w:r w:rsidRPr="004B2A9F">
        <w:rPr>
          <w:lang w:val="en-US"/>
        </w:rPr>
        <w:t xml:space="preserve">All things are F. </w:t>
      </w:r>
    </w:p>
    <w:p w14:paraId="2C88EBD7" w14:textId="77777777" w:rsidR="00E8427B" w:rsidRPr="004B2A9F" w:rsidRDefault="00E8427B" w:rsidP="00150237">
      <w:pPr>
        <w:spacing w:line="276" w:lineRule="auto"/>
        <w:ind w:left="1416" w:firstLine="708"/>
        <w:rPr>
          <w:lang w:val="en-US"/>
        </w:rPr>
      </w:pPr>
      <w:r w:rsidRPr="004B2A9F">
        <w:rPr>
          <w:lang w:val="en-US"/>
        </w:rPr>
        <w:t>For each x, x is F</w:t>
      </w:r>
      <w:r w:rsidR="00A471B8" w:rsidRPr="004B2A9F">
        <w:rPr>
          <w:lang w:val="en-US"/>
        </w:rPr>
        <w:t>.</w:t>
      </w:r>
    </w:p>
    <w:p w14:paraId="2C88EBD8" w14:textId="77777777" w:rsidR="00E8427B" w:rsidRPr="004B2A9F" w:rsidRDefault="004166E0" w:rsidP="00BA17E8">
      <w:pPr>
        <w:spacing w:line="240" w:lineRule="auto"/>
        <w:ind w:firstLine="567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ECAD" wp14:editId="2C88ECAE">
                <wp:simplePos x="0" y="0"/>
                <wp:positionH relativeFrom="column">
                  <wp:posOffset>1224280</wp:posOffset>
                </wp:positionH>
                <wp:positionV relativeFrom="paragraph">
                  <wp:posOffset>166370</wp:posOffset>
                </wp:positionV>
                <wp:extent cx="90805" cy="575945"/>
                <wp:effectExtent l="8890" t="5715" r="5080" b="8890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5945"/>
                        </a:xfrm>
                        <a:prstGeom prst="leftBrace">
                          <a:avLst>
                            <a:gd name="adj1" fmla="val 5285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38325" id="AutoShape 3" o:spid="_x0000_s1026" type="#_x0000_t87" style="position:absolute;margin-left:96.4pt;margin-top:13.1pt;width:7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"/>
            </w:pict>
          </mc:Fallback>
        </mc:AlternateContent>
      </w:r>
    </w:p>
    <w:p w14:paraId="2C88EBD9" w14:textId="77777777" w:rsidR="00E8427B" w:rsidRPr="004B2A9F" w:rsidRDefault="00195A4A" w:rsidP="00150237">
      <w:pPr>
        <w:spacing w:line="276" w:lineRule="auto"/>
        <w:ind w:firstLine="567"/>
        <w:rPr>
          <w:lang w:val="en-US"/>
        </w:rPr>
      </w:pPr>
      <w:r w:rsidRPr="004B2A9F">
        <w:rPr>
          <w:lang w:val="en-US"/>
        </w:rPr>
        <w:tab/>
      </w:r>
      <w:r w:rsidR="00E8427B" w:rsidRPr="004B2A9F">
        <w:rPr>
          <w:lang w:val="en-US"/>
        </w:rPr>
        <w:tab/>
      </w:r>
      <w:r w:rsidR="00E8427B" w:rsidRPr="004B2A9F">
        <w:rPr>
          <w:lang w:val="en-US"/>
        </w:rPr>
        <w:tab/>
        <w:t>Something is F</w:t>
      </w:r>
      <w:r w:rsidR="00A471B8" w:rsidRPr="004B2A9F">
        <w:rPr>
          <w:lang w:val="en-US"/>
        </w:rPr>
        <w:t>.</w:t>
      </w:r>
    </w:p>
    <w:p w14:paraId="2C88EBDA" w14:textId="77777777" w:rsidR="00E8427B" w:rsidRPr="004B2A9F" w:rsidRDefault="00B60E8A" w:rsidP="00150237">
      <w:pPr>
        <w:spacing w:line="276" w:lineRule="auto"/>
        <w:ind w:firstLine="567"/>
        <w:rPr>
          <w:lang w:val="en-US"/>
        </w:rPr>
      </w:pPr>
      <w:r w:rsidRPr="004B2A9F">
        <w:rPr>
          <w:lang w:val="en-US"/>
        </w:rPr>
        <w:t xml:space="preserve">   </w:t>
      </w:r>
      <w:r w:rsidR="00195A4A" w:rsidRPr="004B2A9F">
        <w:rPr>
          <w:rFonts w:ascii="Cambria Math" w:hAnsi="Cambria Math"/>
          <w:lang w:val="en-US"/>
        </w:rPr>
        <w:t>⋁</w:t>
      </w:r>
      <w:r w:rsidR="00195A4A" w:rsidRPr="004B2A9F">
        <w:rPr>
          <w:lang w:val="en-US"/>
        </w:rPr>
        <w:t xml:space="preserve">x </w:t>
      </w:r>
      <w:proofErr w:type="spellStart"/>
      <w:r w:rsidR="00195A4A" w:rsidRPr="004B2A9F">
        <w:rPr>
          <w:lang w:val="en-US"/>
        </w:rPr>
        <w:t>Fx</w:t>
      </w:r>
      <w:proofErr w:type="spellEnd"/>
      <w:r w:rsidR="00E8427B" w:rsidRPr="004B2A9F">
        <w:rPr>
          <w:lang w:val="en-US"/>
        </w:rPr>
        <w:tab/>
      </w:r>
      <w:r w:rsidR="00E8427B" w:rsidRPr="004B2A9F">
        <w:rPr>
          <w:lang w:val="en-US"/>
        </w:rPr>
        <w:tab/>
        <w:t>At least one thing is F</w:t>
      </w:r>
      <w:r w:rsidR="00A471B8" w:rsidRPr="004B2A9F">
        <w:rPr>
          <w:lang w:val="en-US"/>
        </w:rPr>
        <w:t>.</w:t>
      </w:r>
    </w:p>
    <w:p w14:paraId="2C88EBDB" w14:textId="77777777" w:rsidR="00E8427B" w:rsidRPr="004B2A9F" w:rsidRDefault="00E8427B" w:rsidP="00150237">
      <w:pPr>
        <w:spacing w:line="276" w:lineRule="auto"/>
        <w:ind w:firstLine="0"/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Pr="004B2A9F">
        <w:rPr>
          <w:lang w:val="en-US"/>
        </w:rPr>
        <w:tab/>
        <w:t>There is a F</w:t>
      </w:r>
      <w:r w:rsidR="00A471B8" w:rsidRPr="004B2A9F">
        <w:rPr>
          <w:lang w:val="en-US"/>
        </w:rPr>
        <w:t>.</w:t>
      </w:r>
    </w:p>
    <w:p w14:paraId="2C88EBDC" w14:textId="77777777" w:rsidR="00E8427B" w:rsidRPr="004B2A9F" w:rsidRDefault="00E8427B" w:rsidP="00BA17E8">
      <w:pPr>
        <w:spacing w:line="240" w:lineRule="auto"/>
        <w:ind w:firstLine="0"/>
        <w:rPr>
          <w:lang w:val="en-US"/>
        </w:rPr>
      </w:pPr>
      <w:r w:rsidRPr="004B2A9F">
        <w:rPr>
          <w:lang w:val="en-US"/>
        </w:rPr>
        <w:tab/>
      </w:r>
    </w:p>
    <w:p w14:paraId="2C88EBDD" w14:textId="77777777" w:rsidR="00E8427B" w:rsidRPr="004B2A9F" w:rsidRDefault="004166E0" w:rsidP="00150237">
      <w:pPr>
        <w:spacing w:line="276" w:lineRule="auto"/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8ECAF" wp14:editId="2C88ECB0">
                <wp:simplePos x="0" y="0"/>
                <wp:positionH relativeFrom="column">
                  <wp:posOffset>1548765</wp:posOffset>
                </wp:positionH>
                <wp:positionV relativeFrom="paragraph">
                  <wp:posOffset>18415</wp:posOffset>
                </wp:positionV>
                <wp:extent cx="90805" cy="972185"/>
                <wp:effectExtent l="9525" t="7620" r="13970" b="10795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72185"/>
                        </a:xfrm>
                        <a:prstGeom prst="leftBrace">
                          <a:avLst>
                            <a:gd name="adj1" fmla="val 8921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7181" id="AutoShape 4" o:spid="_x0000_s1026" type="#_x0000_t87" style="position:absolute;margin-left:121.95pt;margin-top:1.45pt;width:7.1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"/>
            </w:pict>
          </mc:Fallback>
        </mc:AlternateContent>
      </w:r>
      <w:r w:rsidR="00E8427B" w:rsidRPr="004B2A9F">
        <w:rPr>
          <w:lang w:val="en-US"/>
        </w:rPr>
        <w:tab/>
      </w:r>
      <w:r w:rsidR="00195A4A" w:rsidRPr="004B2A9F">
        <w:rPr>
          <w:lang w:val="en-US"/>
        </w:rPr>
        <w:tab/>
      </w:r>
      <w:r w:rsidR="00E8427B" w:rsidRPr="004B2A9F">
        <w:rPr>
          <w:lang w:val="en-US"/>
        </w:rPr>
        <w:tab/>
      </w:r>
      <w:r w:rsidR="00E8427B" w:rsidRPr="004B2A9F">
        <w:rPr>
          <w:lang w:val="en-US"/>
        </w:rPr>
        <w:tab/>
        <w:t>Some F is G.</w:t>
      </w:r>
    </w:p>
    <w:p w14:paraId="2C88EBDE" w14:textId="77777777" w:rsidR="00E8427B" w:rsidRPr="004B2A9F" w:rsidRDefault="00E8427B" w:rsidP="00150237">
      <w:pPr>
        <w:spacing w:line="276" w:lineRule="auto"/>
        <w:ind w:firstLine="0"/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Pr="004B2A9F">
        <w:rPr>
          <w:lang w:val="en-US"/>
        </w:rPr>
        <w:tab/>
        <w:t xml:space="preserve">Some F’s are G’s.  </w:t>
      </w:r>
    </w:p>
    <w:p w14:paraId="2C88EBDF" w14:textId="77777777" w:rsidR="00E8427B" w:rsidRPr="004B2A9F" w:rsidRDefault="00195A4A" w:rsidP="00150237">
      <w:pPr>
        <w:spacing w:line="276" w:lineRule="auto"/>
        <w:rPr>
          <w:lang w:val="en-US"/>
        </w:rPr>
      </w:pPr>
      <w:r w:rsidRPr="004B2A9F">
        <w:rPr>
          <w:rFonts w:ascii="Cambria Math" w:hAnsi="Cambria Math"/>
          <w:lang w:val="en-US"/>
        </w:rPr>
        <w:t>⋁</w:t>
      </w:r>
      <w:r w:rsidRPr="004B2A9F">
        <w:rPr>
          <w:lang w:val="en-US"/>
        </w:rPr>
        <w:t>x (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>)</w:t>
      </w: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="00E8427B" w:rsidRPr="004B2A9F">
        <w:rPr>
          <w:lang w:val="en-US"/>
        </w:rPr>
        <w:t xml:space="preserve">At least one F is G. </w:t>
      </w:r>
    </w:p>
    <w:p w14:paraId="2C88EBE0" w14:textId="77777777" w:rsidR="00E8427B" w:rsidRPr="004B2A9F" w:rsidRDefault="00E8427B" w:rsidP="00150237">
      <w:pPr>
        <w:spacing w:line="276" w:lineRule="auto"/>
        <w:ind w:left="2124" w:firstLine="708"/>
        <w:rPr>
          <w:lang w:val="en-US"/>
        </w:rPr>
      </w:pPr>
      <w:r w:rsidRPr="004B2A9F">
        <w:rPr>
          <w:lang w:val="en-US"/>
        </w:rPr>
        <w:t>There is a F who</w:t>
      </w:r>
      <w:r w:rsidR="00A471B8" w:rsidRPr="004B2A9F">
        <w:rPr>
          <w:lang w:val="en-US"/>
        </w:rPr>
        <w:t>/which</w:t>
      </w:r>
      <w:r w:rsidRPr="004B2A9F">
        <w:rPr>
          <w:lang w:val="en-US"/>
        </w:rPr>
        <w:t xml:space="preserve"> is G. </w:t>
      </w:r>
    </w:p>
    <w:p w14:paraId="2C88EBE1" w14:textId="77777777" w:rsidR="00E8427B" w:rsidRPr="004B2A9F" w:rsidRDefault="00A471B8" w:rsidP="00150237">
      <w:pPr>
        <w:spacing w:line="276" w:lineRule="auto"/>
        <w:ind w:left="1415"/>
        <w:rPr>
          <w:lang w:val="en-US"/>
        </w:rPr>
      </w:pPr>
      <w:r w:rsidRPr="004B2A9F">
        <w:rPr>
          <w:lang w:val="en-US"/>
        </w:rPr>
        <w:t xml:space="preserve">        **</w:t>
      </w:r>
      <w:r w:rsidR="00E8427B" w:rsidRPr="004B2A9F">
        <w:rPr>
          <w:lang w:val="en-US"/>
        </w:rPr>
        <w:t xml:space="preserve">A (certain) F is G. </w:t>
      </w:r>
      <w:r w:rsidRPr="004B2A9F">
        <w:rPr>
          <w:lang w:val="en-US"/>
        </w:rPr>
        <w:t>**</w:t>
      </w:r>
    </w:p>
    <w:p w14:paraId="2C88EBE2" w14:textId="77777777" w:rsidR="00A471B8" w:rsidRPr="004B2A9F" w:rsidRDefault="00A471B8" w:rsidP="00717593">
      <w:pPr>
        <w:rPr>
          <w:lang w:val="en-US"/>
        </w:rPr>
      </w:pPr>
    </w:p>
    <w:p w14:paraId="2C88EBE3" w14:textId="77777777" w:rsidR="00A471B8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8ECB1" wp14:editId="2C88ECB2">
                <wp:simplePos x="0" y="0"/>
                <wp:positionH relativeFrom="column">
                  <wp:posOffset>1715770</wp:posOffset>
                </wp:positionH>
                <wp:positionV relativeFrom="paragraph">
                  <wp:posOffset>17145</wp:posOffset>
                </wp:positionV>
                <wp:extent cx="36195" cy="144145"/>
                <wp:effectExtent l="5080" t="13970" r="6350" b="13335"/>
                <wp:wrapNone/>
                <wp:docPr id="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220AA" id="AutoShape 5" o:spid="_x0000_s1026" type="#_x0000_t87" style="position:absolute;margin-left:135.1pt;margin-top:1.35pt;width:2.8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"/>
            </w:pict>
          </mc:Fallback>
        </mc:AlternateContent>
      </w:r>
      <w:r w:rsidR="00A471B8" w:rsidRPr="004B2A9F">
        <w:rPr>
          <w:rFonts w:ascii="Cambria Math" w:hAnsi="Cambria Math"/>
          <w:lang w:val="en-US"/>
        </w:rPr>
        <w:t>⋁</w:t>
      </w:r>
      <w:r w:rsidR="00A471B8" w:rsidRPr="004B2A9F">
        <w:rPr>
          <w:lang w:val="en-US"/>
        </w:rPr>
        <w:t>x (</w:t>
      </w:r>
      <w:proofErr w:type="spellStart"/>
      <w:r w:rsidR="00A471B8" w:rsidRPr="004B2A9F">
        <w:rPr>
          <w:lang w:val="en-US"/>
        </w:rPr>
        <w:t>Fx</w:t>
      </w:r>
      <w:proofErr w:type="spellEnd"/>
      <w:r w:rsidR="00A471B8" w:rsidRPr="004B2A9F">
        <w:rPr>
          <w:lang w:val="en-US"/>
        </w:rPr>
        <w:t xml:space="preserve"> </w:t>
      </w:r>
      <w:r w:rsidR="00A471B8" w:rsidRPr="004B2A9F">
        <w:rPr>
          <w:rFonts w:ascii="Cambria Math" w:hAnsi="Cambria Math"/>
          <w:lang w:val="en-US"/>
        </w:rPr>
        <w:t>∧</w:t>
      </w:r>
      <w:r w:rsidR="003A61E5" w:rsidRPr="004B2A9F">
        <w:rPr>
          <w:lang w:val="en-US"/>
        </w:rPr>
        <w:t xml:space="preserve"> </w:t>
      </w:r>
      <w:r w:rsidR="00A471B8" w:rsidRPr="004B2A9F">
        <w:rPr>
          <w:lang w:val="en-US"/>
        </w:rPr>
        <w:t>~</w:t>
      </w:r>
      <w:proofErr w:type="spellStart"/>
      <w:r w:rsidR="00A471B8" w:rsidRPr="004B2A9F">
        <w:rPr>
          <w:lang w:val="en-US"/>
        </w:rPr>
        <w:t>Gx</w:t>
      </w:r>
      <w:proofErr w:type="spellEnd"/>
      <w:r w:rsidR="00A471B8" w:rsidRPr="004B2A9F">
        <w:rPr>
          <w:lang w:val="en-US"/>
        </w:rPr>
        <w:t>)</w:t>
      </w:r>
      <w:r w:rsidR="00A471B8" w:rsidRPr="004B2A9F">
        <w:rPr>
          <w:lang w:val="en-US"/>
        </w:rPr>
        <w:tab/>
        <w:t xml:space="preserve">Some F isn’t G. </w:t>
      </w:r>
    </w:p>
    <w:p w14:paraId="2C88EBE4" w14:textId="77777777" w:rsidR="00A471B8" w:rsidRPr="004B2A9F" w:rsidRDefault="00A471B8" w:rsidP="00717593">
      <w:pPr>
        <w:rPr>
          <w:lang w:val="en-US"/>
        </w:rPr>
      </w:pPr>
    </w:p>
    <w:p w14:paraId="2C88EBE5" w14:textId="77777777" w:rsidR="00A471B8" w:rsidRPr="004B2A9F" w:rsidRDefault="004166E0" w:rsidP="00150237">
      <w:pPr>
        <w:spacing w:line="276" w:lineRule="au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8ECB3" wp14:editId="2C88ECB4">
                <wp:simplePos x="0" y="0"/>
                <wp:positionH relativeFrom="column">
                  <wp:posOffset>1486535</wp:posOffset>
                </wp:positionH>
                <wp:positionV relativeFrom="paragraph">
                  <wp:posOffset>635</wp:posOffset>
                </wp:positionV>
                <wp:extent cx="252095" cy="2195830"/>
                <wp:effectExtent l="13970" t="13970" r="10160" b="9525"/>
                <wp:wrapNone/>
                <wp:docPr id="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2195830"/>
                        </a:xfrm>
                        <a:prstGeom prst="leftBrace">
                          <a:avLst>
                            <a:gd name="adj1" fmla="val 725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7B2EF" id="AutoShape 6" o:spid="_x0000_s1026" type="#_x0000_t87" style="position:absolute;margin-left:117.05pt;margin-top:.05pt;width:19.85pt;height:17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"/>
            </w:pict>
          </mc:Fallback>
        </mc:AlternateContent>
      </w:r>
      <w:r w:rsidR="00195A4A" w:rsidRPr="004B2A9F">
        <w:rPr>
          <w:lang w:val="en-US"/>
        </w:rPr>
        <w:tab/>
      </w:r>
      <w:r w:rsidR="00195A4A" w:rsidRPr="004B2A9F">
        <w:rPr>
          <w:lang w:val="en-US"/>
        </w:rPr>
        <w:tab/>
      </w:r>
      <w:r w:rsidR="00A471B8" w:rsidRPr="004B2A9F">
        <w:rPr>
          <w:lang w:val="en-US"/>
        </w:rPr>
        <w:tab/>
        <w:t xml:space="preserve">All F’s are G. </w:t>
      </w:r>
    </w:p>
    <w:p w14:paraId="2C88EBE6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 xml:space="preserve">Each F is G. </w:t>
      </w:r>
    </w:p>
    <w:p w14:paraId="2C88EBE7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 xml:space="preserve">Every F is G. </w:t>
      </w:r>
    </w:p>
    <w:p w14:paraId="2C88EBE8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 xml:space="preserve">Everything that is F is G. </w:t>
      </w:r>
    </w:p>
    <w:p w14:paraId="2C88EBE9" w14:textId="77777777" w:rsidR="00A471B8" w:rsidRPr="004B2A9F" w:rsidRDefault="00B60E8A" w:rsidP="00150237">
      <w:pPr>
        <w:spacing w:line="276" w:lineRule="auto"/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="00195A4A" w:rsidRPr="004B2A9F">
        <w:rPr>
          <w:lang w:val="en-US"/>
        </w:rPr>
        <w:tab/>
      </w:r>
      <w:r w:rsidR="00A471B8" w:rsidRPr="004B2A9F">
        <w:rPr>
          <w:lang w:val="en-US"/>
        </w:rPr>
        <w:t xml:space="preserve">Anything that is F is G. </w:t>
      </w:r>
    </w:p>
    <w:p w14:paraId="2C88EBEA" w14:textId="77777777" w:rsidR="00A471B8" w:rsidRPr="004B2A9F" w:rsidRDefault="0073105D" w:rsidP="00150237">
      <w:pPr>
        <w:spacing w:line="276" w:lineRule="auto"/>
        <w:rPr>
          <w:lang w:val="en-US"/>
        </w:rPr>
      </w:pPr>
      <w:r w:rsidRPr="004B2A9F">
        <w:rPr>
          <w:rFonts w:ascii="Cambria Math" w:hAnsi="Cambria Math"/>
          <w:lang w:val="en-US"/>
        </w:rPr>
        <w:t>⋀</w:t>
      </w:r>
      <w:r w:rsidRPr="004B2A9F">
        <w:rPr>
          <w:lang w:val="en-US"/>
        </w:rPr>
        <w:t>x (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→ 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>)</w:t>
      </w: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="00A471B8" w:rsidRPr="004B2A9F">
        <w:rPr>
          <w:lang w:val="en-US"/>
        </w:rPr>
        <w:t xml:space="preserve">A (generic) F is G. </w:t>
      </w:r>
    </w:p>
    <w:p w14:paraId="2C88EBEB" w14:textId="77777777" w:rsidR="00A471B8" w:rsidRPr="004B2A9F" w:rsidRDefault="00A471B8" w:rsidP="00150237">
      <w:pPr>
        <w:spacing w:line="276" w:lineRule="auto"/>
        <w:ind w:left="1414"/>
        <w:rPr>
          <w:lang w:val="en-US"/>
        </w:rPr>
      </w:pPr>
      <w:r w:rsidRPr="004B2A9F">
        <w:rPr>
          <w:lang w:val="en-US"/>
        </w:rPr>
        <w:t xml:space="preserve">        **Any F is G. **</w:t>
      </w:r>
    </w:p>
    <w:p w14:paraId="2C88EBEC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 xml:space="preserve">If anything is F, it is G. </w:t>
      </w:r>
    </w:p>
    <w:p w14:paraId="2C88EBED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>Anyone who is F is G.</w:t>
      </w:r>
    </w:p>
    <w:p w14:paraId="2C88EBEE" w14:textId="77777777" w:rsidR="00A471B8" w:rsidRPr="004B2A9F" w:rsidRDefault="00A471B8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>Whoever/Whatever is F is G.</w:t>
      </w:r>
    </w:p>
    <w:p w14:paraId="2C88EBEF" w14:textId="77777777" w:rsidR="0073105D" w:rsidRPr="004B2A9F" w:rsidRDefault="0073105D" w:rsidP="00150237">
      <w:pPr>
        <w:spacing w:line="276" w:lineRule="auto"/>
        <w:ind w:left="2123"/>
        <w:rPr>
          <w:lang w:val="en-US"/>
        </w:rPr>
      </w:pPr>
      <w:r w:rsidRPr="004B2A9F">
        <w:rPr>
          <w:lang w:val="en-US"/>
        </w:rPr>
        <w:t>The only F’s are G.</w:t>
      </w:r>
    </w:p>
    <w:p w14:paraId="2C88EBF0" w14:textId="77777777" w:rsidR="00B60E8A" w:rsidRPr="004B2A9F" w:rsidRDefault="00B60E8A" w:rsidP="00BA17E8">
      <w:pPr>
        <w:spacing w:line="240" w:lineRule="auto"/>
        <w:ind w:firstLine="0"/>
        <w:rPr>
          <w:lang w:val="en-US"/>
        </w:rPr>
      </w:pPr>
    </w:p>
    <w:p w14:paraId="2C88EBF1" w14:textId="77777777" w:rsidR="00A471B8" w:rsidRPr="004B2A9F" w:rsidRDefault="004166E0" w:rsidP="00150237">
      <w:pPr>
        <w:spacing w:line="276" w:lineRule="aut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8ECB5" wp14:editId="2C88ECB6">
                <wp:simplePos x="0" y="0"/>
                <wp:positionH relativeFrom="column">
                  <wp:posOffset>358140</wp:posOffset>
                </wp:positionH>
                <wp:positionV relativeFrom="paragraph">
                  <wp:posOffset>60960</wp:posOffset>
                </wp:positionV>
                <wp:extent cx="1190625" cy="610235"/>
                <wp:effectExtent l="0" t="3175" r="0" b="0"/>
                <wp:wrapNone/>
                <wp:docPr id="6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9" w14:textId="77777777" w:rsidR="00C75C6B" w:rsidRDefault="00C75C6B" w:rsidP="00B60E8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A4A">
                              <w:rPr>
                                <w:rFonts w:ascii="Cambria Math" w:hAnsi="Cambria Math"/>
                                <w:lang w:val="en-US"/>
                              </w:rPr>
                              <w:t>⋀</w:t>
                            </w:r>
                            <w:r w:rsidRPr="00195A4A">
                              <w:rPr>
                                <w:lang w:val="en-US"/>
                              </w:rPr>
                              <w:t>x (</w:t>
                            </w:r>
                            <w:proofErr w:type="spellStart"/>
                            <w:r w:rsidRPr="00195A4A">
                              <w:rPr>
                                <w:lang w:val="en-US"/>
                              </w:rPr>
                              <w:t>Gx</w:t>
                            </w:r>
                            <w:proofErr w:type="spellEnd"/>
                            <w:r w:rsidRPr="00195A4A">
                              <w:rPr>
                                <w:lang w:val="en-US"/>
                              </w:rPr>
                              <w:t xml:space="preserve"> → </w:t>
                            </w:r>
                            <w:proofErr w:type="spellStart"/>
                            <w:r w:rsidRPr="00195A4A">
                              <w:rPr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195A4A">
                              <w:rPr>
                                <w:lang w:val="en-US"/>
                              </w:rPr>
                              <w:t>)</w:t>
                            </w:r>
                            <w:r w:rsidRPr="00195A4A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C88ED3A" w14:textId="77777777" w:rsidR="00C75C6B" w:rsidRPr="00B60E8A" w:rsidRDefault="00C75C6B" w:rsidP="00B60E8A">
                            <w:pPr>
                              <w:ind w:firstLine="0"/>
                            </w:pPr>
                            <w:r w:rsidRPr="00195A4A">
                              <w:rPr>
                                <w:lang w:val="en-US"/>
                              </w:rPr>
                              <w:t>~</w:t>
                            </w:r>
                            <w:r w:rsidRPr="00195A4A">
                              <w:rPr>
                                <w:rFonts w:ascii="Cambria Math" w:hAnsi="Cambria Math"/>
                                <w:lang w:val="en-US"/>
                              </w:rPr>
                              <w:t>⋁</w:t>
                            </w:r>
                            <w:r w:rsidRPr="00195A4A">
                              <w:rPr>
                                <w:lang w:val="en-US"/>
                              </w:rPr>
                              <w:t>x (~</w:t>
                            </w:r>
                            <w:proofErr w:type="spellStart"/>
                            <w:r w:rsidRPr="00195A4A">
                              <w:rPr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195A4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95A4A">
                              <w:rPr>
                                <w:rFonts w:ascii="Cambria Math" w:hAnsi="Cambria Math"/>
                                <w:lang w:val="en-US"/>
                              </w:rPr>
                              <w:t>∧</w:t>
                            </w:r>
                            <w:r w:rsidRPr="00195A4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5A4A">
                              <w:rPr>
                                <w:lang w:val="en-US"/>
                              </w:rPr>
                              <w:t>Gx</w:t>
                            </w:r>
                            <w:proofErr w:type="spellEnd"/>
                            <w:r w:rsidRPr="00195A4A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B5" id="Text Box 26" o:spid="_x0000_s1027" type="#_x0000_t202" style="position:absolute;left:0;text-align:left;margin-left:28.2pt;margin-top:4.8pt;width:93.75pt;height:4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NK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" filled="f" stroked="f">
                <v:textbox>
                  <w:txbxContent>
                    <w:p w14:paraId="2C88ED39" w14:textId="77777777" w:rsidR="00C75C6B" w:rsidRDefault="00C75C6B" w:rsidP="00B60E8A">
                      <w:pPr>
                        <w:ind w:firstLine="0"/>
                        <w:rPr>
                          <w:lang w:val="en-US"/>
                        </w:rPr>
                      </w:pPr>
                      <w:r w:rsidRPr="00195A4A">
                        <w:rPr>
                          <w:rFonts w:ascii="Cambria Math" w:hAnsi="Cambria Math"/>
                          <w:lang w:val="en-US"/>
                        </w:rPr>
                        <w:t>⋀</w:t>
                      </w:r>
                      <w:r w:rsidRPr="00195A4A">
                        <w:rPr>
                          <w:lang w:val="en-US"/>
                        </w:rPr>
                        <w:t>x (</w:t>
                      </w:r>
                      <w:proofErr w:type="spellStart"/>
                      <w:r w:rsidRPr="00195A4A">
                        <w:rPr>
                          <w:lang w:val="en-US"/>
                        </w:rPr>
                        <w:t>Gx</w:t>
                      </w:r>
                      <w:proofErr w:type="spellEnd"/>
                      <w:r w:rsidRPr="00195A4A">
                        <w:rPr>
                          <w:lang w:val="en-US"/>
                        </w:rPr>
                        <w:t xml:space="preserve"> → </w:t>
                      </w:r>
                      <w:proofErr w:type="spellStart"/>
                      <w:r w:rsidRPr="00195A4A">
                        <w:rPr>
                          <w:lang w:val="en-US"/>
                        </w:rPr>
                        <w:t>Fx</w:t>
                      </w:r>
                      <w:proofErr w:type="spellEnd"/>
                      <w:r w:rsidRPr="00195A4A">
                        <w:rPr>
                          <w:lang w:val="en-US"/>
                        </w:rPr>
                        <w:t>)</w:t>
                      </w:r>
                      <w:r w:rsidRPr="00195A4A">
                        <w:rPr>
                          <w:lang w:val="en-US"/>
                        </w:rPr>
                        <w:tab/>
                      </w:r>
                    </w:p>
                    <w:p w14:paraId="2C88ED3A" w14:textId="77777777" w:rsidR="00C75C6B" w:rsidRPr="00B60E8A" w:rsidRDefault="00C75C6B" w:rsidP="00B60E8A">
                      <w:pPr>
                        <w:ind w:firstLine="0"/>
                      </w:pPr>
                      <w:r w:rsidRPr="00195A4A">
                        <w:rPr>
                          <w:lang w:val="en-US"/>
                        </w:rPr>
                        <w:t>~</w:t>
                      </w:r>
                      <w:r w:rsidRPr="00195A4A">
                        <w:rPr>
                          <w:rFonts w:ascii="Cambria Math" w:hAnsi="Cambria Math"/>
                          <w:lang w:val="en-US"/>
                        </w:rPr>
                        <w:t>⋁</w:t>
                      </w:r>
                      <w:r w:rsidRPr="00195A4A">
                        <w:rPr>
                          <w:lang w:val="en-US"/>
                        </w:rPr>
                        <w:t>x (~</w:t>
                      </w:r>
                      <w:proofErr w:type="spellStart"/>
                      <w:r w:rsidRPr="00195A4A">
                        <w:rPr>
                          <w:lang w:val="en-US"/>
                        </w:rPr>
                        <w:t>Fx</w:t>
                      </w:r>
                      <w:proofErr w:type="spellEnd"/>
                      <w:r w:rsidRPr="00195A4A">
                        <w:rPr>
                          <w:lang w:val="en-US"/>
                        </w:rPr>
                        <w:t xml:space="preserve"> </w:t>
                      </w:r>
                      <w:r w:rsidRPr="00195A4A">
                        <w:rPr>
                          <w:rFonts w:ascii="Cambria Math" w:hAnsi="Cambria Math"/>
                          <w:lang w:val="en-US"/>
                        </w:rPr>
                        <w:t>∧</w:t>
                      </w:r>
                      <w:r w:rsidRPr="00195A4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95A4A">
                        <w:rPr>
                          <w:lang w:val="en-US"/>
                        </w:rPr>
                        <w:t>Gx</w:t>
                      </w:r>
                      <w:proofErr w:type="spellEnd"/>
                      <w:r w:rsidRPr="00195A4A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8ECB7" wp14:editId="2C88ECB8">
                <wp:simplePos x="0" y="0"/>
                <wp:positionH relativeFrom="column">
                  <wp:posOffset>1624965</wp:posOffset>
                </wp:positionH>
                <wp:positionV relativeFrom="paragraph">
                  <wp:posOffset>22860</wp:posOffset>
                </wp:positionV>
                <wp:extent cx="90805" cy="575945"/>
                <wp:effectExtent l="9525" t="12700" r="13970" b="11430"/>
                <wp:wrapNone/>
                <wp:docPr id="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5945"/>
                        </a:xfrm>
                        <a:prstGeom prst="leftBrace">
                          <a:avLst>
                            <a:gd name="adj1" fmla="val 5285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25973" id="AutoShape 7" o:spid="_x0000_s1026" type="#_x0000_t87" style="position:absolute;margin-left:127.95pt;margin-top:1.8pt;width:7.1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"/>
            </w:pict>
          </mc:Fallback>
        </mc:AlternateContent>
      </w:r>
      <w:r w:rsidR="00B60E8A" w:rsidRPr="004B2A9F">
        <w:rPr>
          <w:lang w:val="en-US"/>
        </w:rPr>
        <w:tab/>
      </w:r>
      <w:r w:rsidR="00B60E8A" w:rsidRPr="004B2A9F">
        <w:rPr>
          <w:lang w:val="en-US"/>
        </w:rPr>
        <w:tab/>
      </w:r>
      <w:r w:rsidR="00A471B8" w:rsidRPr="004B2A9F">
        <w:rPr>
          <w:lang w:val="en-US"/>
        </w:rPr>
        <w:tab/>
        <w:t>Only F’s are G’s</w:t>
      </w:r>
      <w:r w:rsidR="005A285F" w:rsidRPr="004B2A9F">
        <w:rPr>
          <w:lang w:val="en-US"/>
        </w:rPr>
        <w:t>.</w:t>
      </w:r>
    </w:p>
    <w:p w14:paraId="2C88EBF2" w14:textId="77777777" w:rsidR="00A471B8" w:rsidRPr="004B2A9F" w:rsidRDefault="00B60E8A" w:rsidP="00150237">
      <w:pPr>
        <w:spacing w:line="276" w:lineRule="auto"/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="00A471B8" w:rsidRPr="004B2A9F">
        <w:rPr>
          <w:lang w:val="en-US"/>
        </w:rPr>
        <w:tab/>
        <w:t>None but F’s are G’s</w:t>
      </w:r>
      <w:r w:rsidR="005A285F" w:rsidRPr="004B2A9F">
        <w:rPr>
          <w:lang w:val="en-US"/>
        </w:rPr>
        <w:t>.</w:t>
      </w:r>
    </w:p>
    <w:p w14:paraId="2C88EBF3" w14:textId="77777777" w:rsidR="00A471B8" w:rsidRPr="004B2A9F" w:rsidRDefault="00A471B8" w:rsidP="00150237">
      <w:pPr>
        <w:spacing w:line="276" w:lineRule="auto"/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</w:r>
      <w:r w:rsidRPr="004B2A9F">
        <w:rPr>
          <w:lang w:val="en-US"/>
        </w:rPr>
        <w:tab/>
        <w:t>Nothing other/but F’s are G’s.</w:t>
      </w:r>
    </w:p>
    <w:p w14:paraId="2C88EBF4" w14:textId="77777777" w:rsidR="00A471B8" w:rsidRPr="004B2A9F" w:rsidRDefault="00A471B8" w:rsidP="00BA17E8">
      <w:pPr>
        <w:spacing w:line="240" w:lineRule="auto"/>
        <w:rPr>
          <w:lang w:val="en-US"/>
        </w:rPr>
      </w:pPr>
    </w:p>
    <w:p w14:paraId="2C88EBF5" w14:textId="77777777" w:rsidR="00A471B8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8ECB9" wp14:editId="2C88ECBA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1704975" cy="262890"/>
                <wp:effectExtent l="0" t="0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B" w14:textId="77777777" w:rsidR="00C75C6B" w:rsidRPr="00B60E8A" w:rsidRDefault="00C75C6B" w:rsidP="00B60E8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A4A">
                              <w:rPr>
                                <w:lang w:val="en-US"/>
                              </w:rPr>
                              <w:t>All and only F’s are G’s.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B9" id="Text Box 27" o:spid="_x0000_s1028" type="#_x0000_t202" style="position:absolute;left:0;text-align:left;margin-left:205.2pt;margin-top:7.45pt;width:134.25pt;height:2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5lugIAAMI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" filled="f" stroked="f">
                <v:textbox>
                  <w:txbxContent>
                    <w:p w14:paraId="2C88ED3B" w14:textId="77777777" w:rsidR="00C75C6B" w:rsidRPr="00B60E8A" w:rsidRDefault="00C75C6B" w:rsidP="00B60E8A">
                      <w:pPr>
                        <w:ind w:firstLine="0"/>
                        <w:rPr>
                          <w:lang w:val="en-US"/>
                        </w:rPr>
                      </w:pPr>
                      <w:r w:rsidRPr="00195A4A">
                        <w:rPr>
                          <w:lang w:val="en-US"/>
                        </w:rPr>
                        <w:t>All and only F’s are G’s.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8ECBB" wp14:editId="2C88ECBC">
                <wp:simplePos x="0" y="0"/>
                <wp:positionH relativeFrom="column">
                  <wp:posOffset>2529840</wp:posOffset>
                </wp:positionH>
                <wp:positionV relativeFrom="paragraph">
                  <wp:posOffset>0</wp:posOffset>
                </wp:positionV>
                <wp:extent cx="90805" cy="467995"/>
                <wp:effectExtent l="9525" t="7620" r="13970" b="10160"/>
                <wp:wrapNone/>
                <wp:docPr id="5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7995"/>
                        </a:xfrm>
                        <a:prstGeom prst="leftBrace">
                          <a:avLst>
                            <a:gd name="adj1" fmla="val 429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FF70C" id="AutoShape 8" o:spid="_x0000_s1026" type="#_x0000_t87" style="position:absolute;margin-left:199.2pt;margin-top:0;width:7.15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"/>
            </w:pict>
          </mc:Fallback>
        </mc:AlternateContent>
      </w:r>
      <w:r w:rsidR="00A471B8" w:rsidRPr="004B2A9F">
        <w:rPr>
          <w:rFonts w:ascii="Cambria Math" w:hAnsi="Cambria Math"/>
          <w:lang w:val="en-US"/>
        </w:rPr>
        <w:t>⋀</w:t>
      </w:r>
      <w:proofErr w:type="gramStart"/>
      <w:r w:rsidR="00A471B8" w:rsidRPr="004B2A9F">
        <w:rPr>
          <w:lang w:val="en-US"/>
        </w:rPr>
        <w:t>x(</w:t>
      </w:r>
      <w:proofErr w:type="spellStart"/>
      <w:proofErr w:type="gramEnd"/>
      <w:r w:rsidR="00A471B8" w:rsidRPr="004B2A9F">
        <w:rPr>
          <w:lang w:val="en-US"/>
        </w:rPr>
        <w:t>Gx</w:t>
      </w:r>
      <w:proofErr w:type="spellEnd"/>
      <w:r w:rsidR="003A61E5" w:rsidRPr="004B2A9F">
        <w:rPr>
          <w:lang w:val="en-US"/>
        </w:rPr>
        <w:t xml:space="preserve"> </w:t>
      </w:r>
      <w:r w:rsidR="00A471B8" w:rsidRPr="004B2A9F">
        <w:rPr>
          <w:lang w:val="en-US"/>
        </w:rPr>
        <w:t>↔</w:t>
      </w:r>
      <w:r w:rsidR="003A61E5" w:rsidRPr="004B2A9F">
        <w:rPr>
          <w:lang w:val="en-US"/>
        </w:rPr>
        <w:t xml:space="preserve"> </w:t>
      </w:r>
      <w:proofErr w:type="spellStart"/>
      <w:r w:rsidR="00A471B8" w:rsidRPr="004B2A9F">
        <w:rPr>
          <w:lang w:val="en-US"/>
        </w:rPr>
        <w:t>Fx</w:t>
      </w:r>
      <w:proofErr w:type="spellEnd"/>
      <w:r w:rsidR="00A471B8" w:rsidRPr="004B2A9F">
        <w:rPr>
          <w:lang w:val="en-US"/>
        </w:rPr>
        <w:t>)</w:t>
      </w:r>
      <w:r w:rsidR="00A471B8" w:rsidRPr="004B2A9F">
        <w:rPr>
          <w:lang w:val="en-US"/>
        </w:rPr>
        <w:tab/>
      </w:r>
      <w:r w:rsidR="00A471B8" w:rsidRPr="004B2A9F">
        <w:rPr>
          <w:lang w:val="en-US"/>
        </w:rPr>
        <w:tab/>
      </w:r>
      <w:r w:rsidR="00A471B8" w:rsidRPr="004B2A9F">
        <w:rPr>
          <w:lang w:val="en-US"/>
        </w:rPr>
        <w:tab/>
      </w:r>
      <w:r w:rsidR="00195A4A" w:rsidRPr="004B2A9F">
        <w:rPr>
          <w:lang w:val="en-US"/>
        </w:rPr>
        <w:tab/>
      </w:r>
    </w:p>
    <w:p w14:paraId="2C88EBF6" w14:textId="77777777" w:rsidR="00A471B8" w:rsidRPr="004B2A9F" w:rsidRDefault="00A471B8" w:rsidP="00195A4A">
      <w:pPr>
        <w:rPr>
          <w:lang w:val="en-US"/>
        </w:rPr>
      </w:pPr>
      <w:r w:rsidRPr="004B2A9F">
        <w:rPr>
          <w:rFonts w:ascii="Cambria Math" w:hAnsi="Cambria Math"/>
          <w:lang w:val="en-US"/>
        </w:rPr>
        <w:t>⋀</w:t>
      </w:r>
      <w:proofErr w:type="gramStart"/>
      <w:r w:rsidRPr="004B2A9F">
        <w:rPr>
          <w:lang w:val="en-US"/>
        </w:rPr>
        <w:t>x(</w:t>
      </w:r>
      <w:proofErr w:type="spellStart"/>
      <w:proofErr w:type="gramEnd"/>
      <w:r w:rsidRPr="004B2A9F">
        <w:rPr>
          <w:lang w:val="en-US"/>
        </w:rPr>
        <w:t>Gx</w:t>
      </w:r>
      <w:proofErr w:type="spellEnd"/>
      <w:r w:rsidR="003A61E5" w:rsidRPr="004B2A9F">
        <w:rPr>
          <w:lang w:val="en-US"/>
        </w:rPr>
        <w:t xml:space="preserve"> </w:t>
      </w:r>
      <w:r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>)</w:t>
      </w:r>
      <w:r w:rsidR="003A61E5"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∧</w:t>
      </w:r>
      <w:r w:rsidR="003A61E5"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⋀</w:t>
      </w:r>
      <w:r w:rsidRPr="004B2A9F">
        <w:rPr>
          <w:lang w:val="en-US"/>
        </w:rPr>
        <w:t>x(</w:t>
      </w:r>
      <w:proofErr w:type="spellStart"/>
      <w:r w:rsidRPr="004B2A9F">
        <w:rPr>
          <w:lang w:val="en-US"/>
        </w:rPr>
        <w:t>Fx</w:t>
      </w:r>
      <w:proofErr w:type="spellEnd"/>
      <w:r w:rsidR="003A61E5" w:rsidRPr="004B2A9F">
        <w:rPr>
          <w:lang w:val="en-US"/>
        </w:rPr>
        <w:t xml:space="preserve"> </w:t>
      </w:r>
      <w:r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>)</w:t>
      </w:r>
    </w:p>
    <w:p w14:paraId="2C88EBF7" w14:textId="77777777" w:rsidR="00A471B8" w:rsidRPr="004B2A9F" w:rsidRDefault="00A471B8" w:rsidP="00BA17E8">
      <w:pPr>
        <w:spacing w:line="240" w:lineRule="auto"/>
        <w:rPr>
          <w:lang w:val="en-US"/>
        </w:rPr>
      </w:pPr>
    </w:p>
    <w:p w14:paraId="2C88EBF8" w14:textId="77777777" w:rsidR="00A471B8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8ECBD" wp14:editId="2C88ECBE">
                <wp:simplePos x="0" y="0"/>
                <wp:positionH relativeFrom="column">
                  <wp:posOffset>1701165</wp:posOffset>
                </wp:positionH>
                <wp:positionV relativeFrom="paragraph">
                  <wp:posOffset>20320</wp:posOffset>
                </wp:positionV>
                <wp:extent cx="36195" cy="144145"/>
                <wp:effectExtent l="9525" t="5715" r="11430" b="12065"/>
                <wp:wrapNone/>
                <wp:docPr id="5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B0114" id="AutoShape 11" o:spid="_x0000_s1026" type="#_x0000_t87" style="position:absolute;margin-left:133.95pt;margin-top:1.6pt;width:2.8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"/>
            </w:pict>
          </mc:Fallback>
        </mc:AlternateContent>
      </w:r>
      <w:r w:rsidR="00A471B8" w:rsidRPr="004B2A9F">
        <w:rPr>
          <w:lang w:val="en-US"/>
        </w:rPr>
        <w:t>~</w:t>
      </w:r>
      <w:r w:rsidR="00A471B8" w:rsidRPr="004B2A9F">
        <w:rPr>
          <w:rFonts w:ascii="Cambria Math" w:hAnsi="Cambria Math"/>
          <w:lang w:val="en-US"/>
        </w:rPr>
        <w:t>⋁</w:t>
      </w:r>
      <w:r w:rsidR="00A471B8" w:rsidRPr="004B2A9F">
        <w:rPr>
          <w:lang w:val="en-US"/>
        </w:rPr>
        <w:t>x (</w:t>
      </w:r>
      <w:proofErr w:type="spellStart"/>
      <w:r w:rsidR="00A471B8" w:rsidRPr="004B2A9F">
        <w:rPr>
          <w:lang w:val="en-US"/>
        </w:rPr>
        <w:t>Fx</w:t>
      </w:r>
      <w:proofErr w:type="spellEnd"/>
      <w:r w:rsidR="003A61E5" w:rsidRPr="004B2A9F">
        <w:rPr>
          <w:lang w:val="en-US"/>
        </w:rPr>
        <w:t xml:space="preserve"> </w:t>
      </w:r>
      <w:r w:rsidR="00A471B8" w:rsidRPr="004B2A9F">
        <w:rPr>
          <w:rFonts w:ascii="Cambria Math" w:hAnsi="Cambria Math"/>
          <w:lang w:val="en-US"/>
        </w:rPr>
        <w:t>∧</w:t>
      </w:r>
      <w:r w:rsidR="003A61E5" w:rsidRPr="004B2A9F">
        <w:rPr>
          <w:lang w:val="en-US"/>
        </w:rPr>
        <w:t xml:space="preserve"> </w:t>
      </w:r>
      <w:proofErr w:type="spellStart"/>
      <w:r w:rsidR="00A471B8" w:rsidRPr="004B2A9F">
        <w:rPr>
          <w:lang w:val="en-US"/>
        </w:rPr>
        <w:t>Gx</w:t>
      </w:r>
      <w:proofErr w:type="spellEnd"/>
      <w:r w:rsidR="00A471B8" w:rsidRPr="004B2A9F">
        <w:rPr>
          <w:lang w:val="en-US"/>
        </w:rPr>
        <w:t>)</w:t>
      </w:r>
      <w:r w:rsidR="00A471B8" w:rsidRPr="004B2A9F">
        <w:rPr>
          <w:lang w:val="en-US"/>
        </w:rPr>
        <w:tab/>
        <w:t>No F is G</w:t>
      </w:r>
      <w:r w:rsidR="005A285F" w:rsidRPr="004B2A9F">
        <w:rPr>
          <w:lang w:val="en-US"/>
        </w:rPr>
        <w:t>.</w:t>
      </w:r>
    </w:p>
    <w:p w14:paraId="2C88EBF9" w14:textId="77777777" w:rsidR="00BA17E8" w:rsidRPr="004B2A9F" w:rsidRDefault="00BA17E8" w:rsidP="00BA17E8">
      <w:pPr>
        <w:spacing w:line="240" w:lineRule="auto"/>
        <w:rPr>
          <w:lang w:val="en-US"/>
        </w:rPr>
      </w:pPr>
    </w:p>
    <w:p w14:paraId="2C88EBFA" w14:textId="77777777" w:rsidR="00A471B8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ECBF" wp14:editId="2C88ECC0">
                <wp:simplePos x="0" y="0"/>
                <wp:positionH relativeFrom="column">
                  <wp:posOffset>1701165</wp:posOffset>
                </wp:positionH>
                <wp:positionV relativeFrom="paragraph">
                  <wp:posOffset>22860</wp:posOffset>
                </wp:positionV>
                <wp:extent cx="36195" cy="144145"/>
                <wp:effectExtent l="9525" t="13335" r="11430" b="13970"/>
                <wp:wrapNone/>
                <wp:docPr id="5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ADB05" id="AutoShape 12" o:spid="_x0000_s1026" type="#_x0000_t87" style="position:absolute;margin-left:133.95pt;margin-top:1.8pt;width:2.8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"/>
            </w:pict>
          </mc:Fallback>
        </mc:AlternateContent>
      </w:r>
      <w:r w:rsidR="00A471B8" w:rsidRPr="004B2A9F">
        <w:rPr>
          <w:rFonts w:ascii="Cambria Math" w:hAnsi="Cambria Math"/>
          <w:lang w:val="en-US"/>
        </w:rPr>
        <w:t>⋀</w:t>
      </w:r>
      <w:r w:rsidR="00A471B8" w:rsidRPr="004B2A9F">
        <w:rPr>
          <w:lang w:val="en-US"/>
        </w:rPr>
        <w:t>x (</w:t>
      </w:r>
      <w:proofErr w:type="spellStart"/>
      <w:r w:rsidR="00A471B8" w:rsidRPr="004B2A9F">
        <w:rPr>
          <w:lang w:val="en-US"/>
        </w:rPr>
        <w:t>Fx</w:t>
      </w:r>
      <w:proofErr w:type="spellEnd"/>
      <w:r w:rsidR="003A61E5" w:rsidRPr="004B2A9F">
        <w:rPr>
          <w:lang w:val="en-US"/>
        </w:rPr>
        <w:t xml:space="preserve"> </w:t>
      </w:r>
      <w:r w:rsidR="00A471B8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750044" w:rsidRPr="004B2A9F">
        <w:rPr>
          <w:lang w:val="en-US"/>
        </w:rPr>
        <w:t>~</w:t>
      </w:r>
      <w:proofErr w:type="spellStart"/>
      <w:r w:rsidR="00750044" w:rsidRPr="004B2A9F">
        <w:rPr>
          <w:lang w:val="en-US"/>
        </w:rPr>
        <w:t>Gx</w:t>
      </w:r>
      <w:proofErr w:type="spellEnd"/>
      <w:r w:rsidR="00750044" w:rsidRPr="004B2A9F">
        <w:rPr>
          <w:lang w:val="en-US"/>
        </w:rPr>
        <w:t>)</w:t>
      </w:r>
      <w:r w:rsidR="00750044" w:rsidRPr="004B2A9F">
        <w:rPr>
          <w:lang w:val="en-US"/>
        </w:rPr>
        <w:tab/>
      </w:r>
      <w:r w:rsidR="00A471B8" w:rsidRPr="004B2A9F">
        <w:rPr>
          <w:lang w:val="en-US"/>
        </w:rPr>
        <w:t>F’s are not G</w:t>
      </w:r>
      <w:r w:rsidR="005A285F" w:rsidRPr="004B2A9F">
        <w:rPr>
          <w:lang w:val="en-US"/>
        </w:rPr>
        <w:t>.</w:t>
      </w:r>
    </w:p>
    <w:p w14:paraId="2C88EBFB" w14:textId="77777777" w:rsidR="00A471B8" w:rsidRDefault="00A471B8" w:rsidP="00BA17E8">
      <w:pPr>
        <w:spacing w:line="240" w:lineRule="auto"/>
        <w:rPr>
          <w:lang w:val="en-US"/>
        </w:rPr>
      </w:pPr>
    </w:p>
    <w:p w14:paraId="2C88EBFC" w14:textId="77777777" w:rsidR="00717593" w:rsidRDefault="00717593" w:rsidP="00BA17E8">
      <w:pPr>
        <w:spacing w:line="240" w:lineRule="auto"/>
        <w:rPr>
          <w:lang w:val="en-US"/>
        </w:rPr>
      </w:pPr>
    </w:p>
    <w:p w14:paraId="2C88EBFD" w14:textId="77777777" w:rsidR="00717593" w:rsidRDefault="00717593" w:rsidP="00BA17E8">
      <w:pPr>
        <w:spacing w:line="240" w:lineRule="auto"/>
        <w:rPr>
          <w:lang w:val="en-US"/>
        </w:rPr>
      </w:pPr>
    </w:p>
    <w:p w14:paraId="2C88EBFE" w14:textId="77777777" w:rsidR="00717593" w:rsidRPr="004B2A9F" w:rsidRDefault="00717593" w:rsidP="00BA17E8">
      <w:pPr>
        <w:spacing w:line="240" w:lineRule="auto"/>
        <w:rPr>
          <w:lang w:val="en-US"/>
        </w:rPr>
      </w:pPr>
    </w:p>
    <w:p w14:paraId="2C88EBFF" w14:textId="77777777" w:rsidR="00A471B8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8ECC1" wp14:editId="2C88ECC2">
                <wp:simplePos x="0" y="0"/>
                <wp:positionH relativeFrom="column">
                  <wp:posOffset>2618740</wp:posOffset>
                </wp:positionH>
                <wp:positionV relativeFrom="paragraph">
                  <wp:posOffset>102235</wp:posOffset>
                </wp:positionV>
                <wp:extent cx="1532255" cy="262255"/>
                <wp:effectExtent l="3175" t="0" r="0" b="0"/>
                <wp:wrapNone/>
                <wp:docPr id="5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C" w14:textId="77777777" w:rsidR="00C75C6B" w:rsidRPr="00B60E8A" w:rsidRDefault="00C75C6B" w:rsidP="00B60E8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A4A">
                              <w:rPr>
                                <w:lang w:val="en-US"/>
                              </w:rPr>
                              <w:t>All F’s and I are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C1" id="Text Box 28" o:spid="_x0000_s1029" type="#_x0000_t202" style="position:absolute;left:0;text-align:left;margin-left:206.2pt;margin-top:8.05pt;width:120.6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LduA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" filled="f" stroked="f">
                <v:textbox>
                  <w:txbxContent>
                    <w:p w14:paraId="2C88ED3C" w14:textId="77777777" w:rsidR="00C75C6B" w:rsidRPr="00B60E8A" w:rsidRDefault="00C75C6B" w:rsidP="00B60E8A">
                      <w:pPr>
                        <w:ind w:firstLine="0"/>
                        <w:rPr>
                          <w:lang w:val="en-US"/>
                        </w:rPr>
                      </w:pPr>
                      <w:r w:rsidRPr="00195A4A">
                        <w:rPr>
                          <w:lang w:val="en-US"/>
                        </w:rPr>
                        <w:t>All F’s and I are 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8ECC3" wp14:editId="2C88ECC4">
                <wp:simplePos x="0" y="0"/>
                <wp:positionH relativeFrom="column">
                  <wp:posOffset>2529840</wp:posOffset>
                </wp:positionH>
                <wp:positionV relativeFrom="paragraph">
                  <wp:posOffset>6350</wp:posOffset>
                </wp:positionV>
                <wp:extent cx="90805" cy="467995"/>
                <wp:effectExtent l="9525" t="6350" r="13970" b="11430"/>
                <wp:wrapNone/>
                <wp:docPr id="5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7995"/>
                        </a:xfrm>
                        <a:prstGeom prst="leftBrace">
                          <a:avLst>
                            <a:gd name="adj1" fmla="val 429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019D6" id="AutoShape 9" o:spid="_x0000_s1026" type="#_x0000_t87" style="position:absolute;margin-left:199.2pt;margin-top:.5pt;width:7.1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"/>
            </w:pict>
          </mc:Fallback>
        </mc:AlternateContent>
      </w:r>
      <w:r w:rsidR="00A471B8" w:rsidRPr="004B2A9F">
        <w:rPr>
          <w:rFonts w:ascii="Cambria Math" w:hAnsi="Cambria Math"/>
          <w:lang w:val="en-US"/>
        </w:rPr>
        <w:t>⋀</w:t>
      </w:r>
      <w:r w:rsidR="00A471B8" w:rsidRPr="004B2A9F">
        <w:rPr>
          <w:lang w:val="en-US"/>
        </w:rPr>
        <w:t>x (</w:t>
      </w:r>
      <w:proofErr w:type="spellStart"/>
      <w:r w:rsidR="00A471B8" w:rsidRPr="004B2A9F">
        <w:rPr>
          <w:lang w:val="en-US"/>
        </w:rPr>
        <w:t>Fx</w:t>
      </w:r>
      <w:proofErr w:type="spellEnd"/>
      <w:r w:rsidR="003A61E5" w:rsidRPr="004B2A9F">
        <w:rPr>
          <w:lang w:val="en-US"/>
        </w:rPr>
        <w:t xml:space="preserve"> </w:t>
      </w:r>
      <w:r w:rsidR="00A471B8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A471B8" w:rsidRPr="004B2A9F">
        <w:rPr>
          <w:lang w:val="en-US"/>
        </w:rPr>
        <w:t>Gx</w:t>
      </w:r>
      <w:proofErr w:type="spellEnd"/>
      <w:r w:rsidR="00A471B8" w:rsidRPr="004B2A9F">
        <w:rPr>
          <w:lang w:val="en-US"/>
        </w:rPr>
        <w:t>)</w:t>
      </w:r>
      <w:r w:rsidR="003A61E5" w:rsidRPr="004B2A9F">
        <w:rPr>
          <w:lang w:val="en-US"/>
        </w:rPr>
        <w:t xml:space="preserve"> </w:t>
      </w:r>
      <w:r w:rsidR="00A471B8" w:rsidRPr="004B2A9F">
        <w:rPr>
          <w:rFonts w:ascii="Cambria Math" w:hAnsi="Cambria Math"/>
          <w:lang w:val="en-US"/>
        </w:rPr>
        <w:t>∧</w:t>
      </w:r>
      <w:r w:rsidR="00A471B8" w:rsidRPr="004B2A9F">
        <w:rPr>
          <w:lang w:val="en-US"/>
        </w:rPr>
        <w:t xml:space="preserve"> </w:t>
      </w:r>
      <w:r w:rsidR="00A471B8" w:rsidRPr="004B2A9F">
        <w:rPr>
          <w:rFonts w:ascii="Cambria Math" w:hAnsi="Cambria Math"/>
          <w:lang w:val="en-US"/>
        </w:rPr>
        <w:t>⋀</w:t>
      </w:r>
      <w:r w:rsidR="00A471B8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A471B8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A471B8" w:rsidRPr="004B2A9F">
        <w:rPr>
          <w:lang w:val="en-US"/>
        </w:rPr>
        <w:t>Gx</w:t>
      </w:r>
      <w:proofErr w:type="spellEnd"/>
      <w:r w:rsidR="00A471B8" w:rsidRPr="004B2A9F">
        <w:rPr>
          <w:lang w:val="en-US"/>
        </w:rPr>
        <w:t>)</w:t>
      </w:r>
      <w:r w:rsidR="00A471B8" w:rsidRPr="004B2A9F">
        <w:rPr>
          <w:lang w:val="en-US"/>
        </w:rPr>
        <w:tab/>
      </w:r>
    </w:p>
    <w:p w14:paraId="2C88EC00" w14:textId="77777777" w:rsidR="00A471B8" w:rsidRPr="004B2A9F" w:rsidRDefault="00A471B8" w:rsidP="00195A4A">
      <w:pPr>
        <w:rPr>
          <w:lang w:val="en-US"/>
        </w:rPr>
      </w:pPr>
      <w:r w:rsidRPr="004B2A9F">
        <w:rPr>
          <w:rFonts w:ascii="Cambria Math" w:hAnsi="Cambria Math"/>
          <w:lang w:val="en-US"/>
        </w:rPr>
        <w:t>⋀</w:t>
      </w:r>
      <w:r w:rsidRPr="004B2A9F">
        <w:rPr>
          <w:lang w:val="en-US"/>
        </w:rPr>
        <w:t>x (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∨</w:t>
      </w:r>
      <w:r w:rsidRPr="004B2A9F">
        <w:rPr>
          <w:lang w:val="en-US"/>
        </w:rPr>
        <w:t xml:space="preserve"> Ix</w:t>
      </w:r>
      <w:r w:rsidR="003A61E5" w:rsidRPr="004B2A9F">
        <w:rPr>
          <w:lang w:val="en-US"/>
        </w:rPr>
        <w:t xml:space="preserve"> </w:t>
      </w:r>
      <w:r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>)</w:t>
      </w:r>
    </w:p>
    <w:p w14:paraId="2C88EC01" w14:textId="77777777" w:rsidR="00A471B8" w:rsidRPr="004B2A9F" w:rsidRDefault="00A471B8" w:rsidP="00717593">
      <w:pPr>
        <w:rPr>
          <w:lang w:val="en-US"/>
        </w:rPr>
      </w:pPr>
    </w:p>
    <w:p w14:paraId="2C88EC02" w14:textId="77777777" w:rsidR="00E8427B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8ECC5" wp14:editId="2C88ECC6">
                <wp:simplePos x="0" y="0"/>
                <wp:positionH relativeFrom="column">
                  <wp:posOffset>2167890</wp:posOffset>
                </wp:positionH>
                <wp:positionV relativeFrom="paragraph">
                  <wp:posOffset>-1905</wp:posOffset>
                </wp:positionV>
                <wp:extent cx="36195" cy="144145"/>
                <wp:effectExtent l="9525" t="6350" r="11430" b="11430"/>
                <wp:wrapNone/>
                <wp:docPr id="5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527C" id="AutoShape 13" o:spid="_x0000_s1026" type="#_x0000_t87" style="position:absolute;margin-left:170.7pt;margin-top:-.15pt;width:2.85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∧</w:t>
      </w:r>
      <w:r w:rsidR="005A285F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Gx</w:t>
      </w:r>
      <w:proofErr w:type="spellEnd"/>
      <w:r w:rsidR="005A285F" w:rsidRPr="004B2A9F">
        <w:rPr>
          <w:lang w:val="en-US"/>
        </w:rPr>
        <w:t>)</w:t>
      </w:r>
      <w:r w:rsidR="005A285F" w:rsidRPr="004B2A9F">
        <w:rPr>
          <w:lang w:val="en-US"/>
        </w:rPr>
        <w:tab/>
      </w:r>
      <w:r w:rsidR="005A285F" w:rsidRPr="004B2A9F">
        <w:rPr>
          <w:lang w:val="en-US"/>
        </w:rPr>
        <w:tab/>
        <w:t>All I’s are F’s and G’s.</w:t>
      </w:r>
    </w:p>
    <w:p w14:paraId="2C88EC03" w14:textId="77777777" w:rsidR="005A285F" w:rsidRPr="004B2A9F" w:rsidRDefault="005A285F" w:rsidP="00717593">
      <w:pPr>
        <w:rPr>
          <w:lang w:val="en-US"/>
        </w:rPr>
      </w:pPr>
    </w:p>
    <w:p w14:paraId="2C88EC04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88ECC7" wp14:editId="2C88ECC8">
                <wp:simplePos x="0" y="0"/>
                <wp:positionH relativeFrom="column">
                  <wp:posOffset>2158365</wp:posOffset>
                </wp:positionH>
                <wp:positionV relativeFrom="paragraph">
                  <wp:posOffset>635</wp:posOffset>
                </wp:positionV>
                <wp:extent cx="2402205" cy="467995"/>
                <wp:effectExtent l="0" t="0" r="0" b="1905"/>
                <wp:wrapNone/>
                <wp:docPr id="5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D" w14:textId="77777777" w:rsidR="00C75C6B" w:rsidRDefault="00C75C6B" w:rsidP="00150237">
                            <w:pPr>
                              <w:spacing w:line="276" w:lineRule="auto"/>
                              <w:ind w:firstLine="0"/>
                              <w:rPr>
                                <w:lang w:val="en-US"/>
                              </w:rPr>
                            </w:pPr>
                            <w:r w:rsidRPr="004B2A9F">
                              <w:rPr>
                                <w:lang w:val="en-US"/>
                              </w:rPr>
                              <w:t>No I is F unless he/she/it is G.</w:t>
                            </w:r>
                          </w:p>
                          <w:p w14:paraId="2C88ED3E" w14:textId="77777777" w:rsidR="00C75C6B" w:rsidRPr="00150237" w:rsidRDefault="00C75C6B" w:rsidP="00150237">
                            <w:pPr>
                              <w:spacing w:line="276" w:lineRule="auto"/>
                              <w:ind w:firstLine="0"/>
                              <w:rPr>
                                <w:lang w:val="en-US"/>
                              </w:rPr>
                            </w:pPr>
                            <w:r w:rsidRPr="004B2A9F">
                              <w:rPr>
                                <w:lang w:val="en-US"/>
                              </w:rPr>
                              <w:t>No I’s are F’s unless they are G’s.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C7" id="Text Box 38" o:spid="_x0000_s1030" type="#_x0000_t202" style="position:absolute;left:0;text-align:left;margin-left:169.95pt;margin-top:.05pt;width:189.15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04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" filled="f" stroked="f">
                <v:textbox>
                  <w:txbxContent>
                    <w:p w14:paraId="2C88ED3D" w14:textId="77777777" w:rsidR="00C75C6B" w:rsidRDefault="00C75C6B" w:rsidP="00150237">
                      <w:pPr>
                        <w:spacing w:line="276" w:lineRule="auto"/>
                        <w:ind w:firstLine="0"/>
                        <w:rPr>
                          <w:lang w:val="en-US"/>
                        </w:rPr>
                      </w:pPr>
                      <w:r w:rsidRPr="004B2A9F">
                        <w:rPr>
                          <w:lang w:val="en-US"/>
                        </w:rPr>
                        <w:t>No I is F unless he/she/it is G.</w:t>
                      </w:r>
                    </w:p>
                    <w:p w14:paraId="2C88ED3E" w14:textId="77777777" w:rsidR="00C75C6B" w:rsidRPr="00150237" w:rsidRDefault="00C75C6B" w:rsidP="00150237">
                      <w:pPr>
                        <w:spacing w:line="276" w:lineRule="auto"/>
                        <w:ind w:firstLine="0"/>
                        <w:rPr>
                          <w:lang w:val="en-US"/>
                        </w:rPr>
                      </w:pPr>
                      <w:r w:rsidRPr="004B2A9F">
                        <w:rPr>
                          <w:lang w:val="en-US"/>
                        </w:rPr>
                        <w:t>No I’s are F’s unless they are G’s.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8ECC9" wp14:editId="2C88ECCA">
                <wp:simplePos x="0" y="0"/>
                <wp:positionH relativeFrom="column">
                  <wp:posOffset>2077085</wp:posOffset>
                </wp:positionH>
                <wp:positionV relativeFrom="paragraph">
                  <wp:posOffset>635</wp:posOffset>
                </wp:positionV>
                <wp:extent cx="90805" cy="467995"/>
                <wp:effectExtent l="13970" t="6350" r="9525" b="1143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7995"/>
                        </a:xfrm>
                        <a:prstGeom prst="leftBrace">
                          <a:avLst>
                            <a:gd name="adj1" fmla="val 429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B64E4" id="AutoShape 15" o:spid="_x0000_s1026" type="#_x0000_t87" style="position:absolute;margin-left:163.55pt;margin-top:.05pt;width:7.15pt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 → ~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∨</w:t>
      </w:r>
      <w:r w:rsidR="005A285F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Gx</w:t>
      </w:r>
      <w:proofErr w:type="spellEnd"/>
      <w:r w:rsidR="005A285F" w:rsidRPr="004B2A9F">
        <w:rPr>
          <w:lang w:val="en-US"/>
        </w:rPr>
        <w:t>)</w:t>
      </w:r>
      <w:r w:rsidR="005A285F" w:rsidRPr="004B2A9F">
        <w:rPr>
          <w:lang w:val="en-US"/>
        </w:rPr>
        <w:tab/>
      </w:r>
      <w:r w:rsidR="005A285F" w:rsidRPr="004B2A9F">
        <w:rPr>
          <w:lang w:val="en-US"/>
        </w:rPr>
        <w:tab/>
      </w:r>
    </w:p>
    <w:p w14:paraId="2C88EC05" w14:textId="77777777" w:rsidR="005A285F" w:rsidRPr="004B2A9F" w:rsidRDefault="005A285F" w:rsidP="00195A4A">
      <w:pPr>
        <w:rPr>
          <w:lang w:val="en-US"/>
        </w:rPr>
      </w:pPr>
      <w:r w:rsidRPr="004B2A9F">
        <w:rPr>
          <w:lang w:val="en-US"/>
        </w:rPr>
        <w:t>~</w:t>
      </w:r>
      <w:r w:rsidRPr="004B2A9F">
        <w:rPr>
          <w:rFonts w:ascii="Cambria Math" w:hAnsi="Cambria Math"/>
          <w:lang w:val="en-US"/>
        </w:rPr>
        <w:t>⋁</w:t>
      </w:r>
      <w:r w:rsidRPr="004B2A9F">
        <w:rPr>
          <w:lang w:val="en-US"/>
        </w:rPr>
        <w:t>x</w:t>
      </w:r>
      <w:r w:rsidR="003A61E5" w:rsidRPr="004B2A9F">
        <w:rPr>
          <w:lang w:val="en-US"/>
        </w:rPr>
        <w:t xml:space="preserve"> </w:t>
      </w:r>
      <w:r w:rsidRPr="004B2A9F">
        <w:rPr>
          <w:lang w:val="en-US"/>
        </w:rPr>
        <w:t xml:space="preserve">(Ix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~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>)</w:t>
      </w:r>
      <w:r w:rsidR="0073105D" w:rsidRPr="004B2A9F">
        <w:rPr>
          <w:lang w:val="en-US"/>
        </w:rPr>
        <w:t xml:space="preserve"> </w:t>
      </w:r>
      <w:r w:rsidR="0073105D" w:rsidRPr="004B2A9F">
        <w:rPr>
          <w:lang w:val="en-US"/>
        </w:rPr>
        <w:tab/>
      </w:r>
      <w:r w:rsidR="0073105D" w:rsidRPr="004B2A9F">
        <w:rPr>
          <w:lang w:val="en-US"/>
        </w:rPr>
        <w:tab/>
      </w:r>
    </w:p>
    <w:p w14:paraId="2C88EC06" w14:textId="77777777" w:rsidR="005A285F" w:rsidRPr="004B2A9F" w:rsidRDefault="005A285F" w:rsidP="00BA17E8">
      <w:pPr>
        <w:spacing w:line="240" w:lineRule="auto"/>
        <w:rPr>
          <w:lang w:val="en-US"/>
        </w:rPr>
      </w:pPr>
    </w:p>
    <w:p w14:paraId="2C88EC07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8ECCB" wp14:editId="2C88ECCC">
                <wp:simplePos x="0" y="0"/>
                <wp:positionH relativeFrom="column">
                  <wp:posOffset>2113280</wp:posOffset>
                </wp:positionH>
                <wp:positionV relativeFrom="paragraph">
                  <wp:posOffset>1905</wp:posOffset>
                </wp:positionV>
                <wp:extent cx="90805" cy="935990"/>
                <wp:effectExtent l="12065" t="13970" r="11430" b="12065"/>
                <wp:wrapNone/>
                <wp:docPr id="5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35990"/>
                        </a:xfrm>
                        <a:prstGeom prst="leftBrace">
                          <a:avLst>
                            <a:gd name="adj1" fmla="val 858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F45E2" id="AutoShape 16" o:spid="_x0000_s1026" type="#_x0000_t87" style="position:absolute;margin-left:166.4pt;margin-top:.15pt;width:7.15pt;height:7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(~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∨</w:t>
      </w:r>
      <w:r w:rsidR="005A285F" w:rsidRPr="004B2A9F">
        <w:rPr>
          <w:lang w:val="en-US"/>
        </w:rPr>
        <w:t xml:space="preserve"> GA)</w:t>
      </w:r>
      <w:r w:rsidR="005A285F" w:rsidRPr="004B2A9F">
        <w:rPr>
          <w:lang w:val="en-US"/>
        </w:rPr>
        <w:tab/>
      </w:r>
      <w:r w:rsidR="005A285F" w:rsidRPr="004B2A9F">
        <w:rPr>
          <w:lang w:val="en-US"/>
        </w:rPr>
        <w:tab/>
      </w:r>
    </w:p>
    <w:p w14:paraId="2C88EC08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8ECCD" wp14:editId="2C88ECCE">
                <wp:simplePos x="0" y="0"/>
                <wp:positionH relativeFrom="column">
                  <wp:posOffset>2204085</wp:posOffset>
                </wp:positionH>
                <wp:positionV relativeFrom="paragraph">
                  <wp:posOffset>76835</wp:posOffset>
                </wp:positionV>
                <wp:extent cx="2054225" cy="229870"/>
                <wp:effectExtent l="0" t="4445" r="0" b="3810"/>
                <wp:wrapNone/>
                <wp:docPr id="4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3F" w14:textId="77777777" w:rsidR="00C75C6B" w:rsidRPr="00B60E8A" w:rsidRDefault="00C75C6B" w:rsidP="00B60E8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A4A">
                              <w:rPr>
                                <w:lang w:val="en-US"/>
                              </w:rPr>
                              <w:t>No I is F unless A is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CD" id="Text Box 30" o:spid="_x0000_s1031" type="#_x0000_t202" style="position:absolute;left:0;text-align:left;margin-left:173.55pt;margin-top:6.05pt;width:161.75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" filled="f" stroked="f">
                <v:textbox>
                  <w:txbxContent>
                    <w:p w14:paraId="2C88ED3F" w14:textId="77777777" w:rsidR="00C75C6B" w:rsidRPr="00B60E8A" w:rsidRDefault="00C75C6B" w:rsidP="00B60E8A">
                      <w:pPr>
                        <w:ind w:firstLine="0"/>
                        <w:rPr>
                          <w:lang w:val="en-US"/>
                        </w:rPr>
                      </w:pPr>
                      <w:r w:rsidRPr="00195A4A">
                        <w:rPr>
                          <w:lang w:val="en-US"/>
                        </w:rPr>
                        <w:t>No I is F unless A is G.</w:t>
                      </w:r>
                    </w:p>
                  </w:txbxContent>
                </v:textbox>
              </v:shape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~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) </w:t>
      </w:r>
      <w:r w:rsidR="005A285F" w:rsidRPr="004B2A9F">
        <w:rPr>
          <w:rFonts w:ascii="Cambria Math" w:hAnsi="Cambria Math"/>
          <w:lang w:val="en-US"/>
        </w:rPr>
        <w:t>∨</w:t>
      </w:r>
      <w:r w:rsidR="005A285F" w:rsidRPr="004B2A9F">
        <w:rPr>
          <w:lang w:val="en-US"/>
        </w:rPr>
        <w:t xml:space="preserve"> GA</w:t>
      </w:r>
      <w:r w:rsidR="00750044" w:rsidRPr="004B2A9F">
        <w:rPr>
          <w:lang w:val="en-US"/>
        </w:rPr>
        <w:tab/>
      </w:r>
      <w:r w:rsidR="00750044" w:rsidRPr="004B2A9F">
        <w:rPr>
          <w:lang w:val="en-US"/>
        </w:rPr>
        <w:tab/>
      </w:r>
    </w:p>
    <w:p w14:paraId="2C88EC09" w14:textId="77777777" w:rsidR="005A285F" w:rsidRPr="004B2A9F" w:rsidRDefault="005A285F" w:rsidP="00195A4A">
      <w:pPr>
        <w:rPr>
          <w:lang w:val="en-US"/>
        </w:rPr>
      </w:pPr>
      <w:r w:rsidRPr="004B2A9F">
        <w:rPr>
          <w:lang w:val="en-US"/>
        </w:rPr>
        <w:t>~</w:t>
      </w:r>
      <w:r w:rsidRPr="004B2A9F">
        <w:rPr>
          <w:rFonts w:ascii="Cambria Math" w:hAnsi="Cambria Math"/>
          <w:lang w:val="en-US"/>
        </w:rPr>
        <w:t>⋁</w:t>
      </w:r>
      <w:r w:rsidRPr="004B2A9F">
        <w:rPr>
          <w:lang w:val="en-US"/>
        </w:rPr>
        <w:t xml:space="preserve">x (Ix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~GA)</w:t>
      </w:r>
    </w:p>
    <w:p w14:paraId="2C88EC0A" w14:textId="77777777" w:rsidR="005A285F" w:rsidRPr="004B2A9F" w:rsidRDefault="005A285F" w:rsidP="00195A4A">
      <w:pPr>
        <w:rPr>
          <w:lang w:val="en-US"/>
        </w:rPr>
      </w:pPr>
      <w:r w:rsidRPr="004B2A9F">
        <w:rPr>
          <w:lang w:val="en-US"/>
        </w:rPr>
        <w:t>~</w:t>
      </w:r>
      <w:r w:rsidRPr="004B2A9F">
        <w:rPr>
          <w:rFonts w:ascii="Cambria Math" w:hAnsi="Cambria Math"/>
          <w:lang w:val="en-US"/>
        </w:rPr>
        <w:t>⋁</w:t>
      </w:r>
      <w:r w:rsidRPr="004B2A9F">
        <w:rPr>
          <w:lang w:val="en-US"/>
        </w:rPr>
        <w:t xml:space="preserve">x (Ix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)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~GA</w:t>
      </w:r>
    </w:p>
    <w:p w14:paraId="2C88EC0B" w14:textId="77777777" w:rsidR="005A285F" w:rsidRPr="004B2A9F" w:rsidRDefault="005A285F" w:rsidP="00717593">
      <w:pPr>
        <w:rPr>
          <w:lang w:val="en-US"/>
        </w:rPr>
      </w:pPr>
    </w:p>
    <w:p w14:paraId="2C88EC0C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8ECCF" wp14:editId="2C88ECD0">
                <wp:simplePos x="0" y="0"/>
                <wp:positionH relativeFrom="column">
                  <wp:posOffset>2628265</wp:posOffset>
                </wp:positionH>
                <wp:positionV relativeFrom="paragraph">
                  <wp:posOffset>30480</wp:posOffset>
                </wp:positionV>
                <wp:extent cx="36195" cy="144145"/>
                <wp:effectExtent l="12700" t="5715" r="8255" b="12065"/>
                <wp:wrapNone/>
                <wp:docPr id="4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114DA" id="AutoShape 14" o:spid="_x0000_s1026" type="#_x0000_t87" style="position:absolute;margin-left:206.95pt;margin-top:2.4pt;width:2.8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(Hx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gramStart"/>
      <w:r w:rsidR="005A285F" w:rsidRPr="004B2A9F">
        <w:rPr>
          <w:lang w:val="en-US"/>
        </w:rPr>
        <w:t>(</w:t>
      </w:r>
      <w:r w:rsidR="003A61E5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Gx</w:t>
      </w:r>
      <w:proofErr w:type="spellEnd"/>
      <w:proofErr w:type="gramEnd"/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∨</w:t>
      </w:r>
      <w:r w:rsidR="005A285F" w:rsidRPr="004B2A9F">
        <w:rPr>
          <w:lang w:val="en-US"/>
        </w:rPr>
        <w:t xml:space="preserve"> Ix))</w:t>
      </w:r>
      <w:r w:rsidR="005A285F" w:rsidRPr="004B2A9F">
        <w:rPr>
          <w:lang w:val="en-US"/>
        </w:rPr>
        <w:tab/>
      </w:r>
      <w:r w:rsidR="003A61E5" w:rsidRPr="004B2A9F">
        <w:rPr>
          <w:lang w:val="en-US"/>
        </w:rPr>
        <w:tab/>
      </w:r>
      <w:r w:rsidR="005A285F" w:rsidRPr="004B2A9F">
        <w:rPr>
          <w:lang w:val="en-US"/>
        </w:rPr>
        <w:t>Among H’s, only F’s and I’s are G.</w:t>
      </w:r>
    </w:p>
    <w:p w14:paraId="2C88EC0D" w14:textId="77777777" w:rsidR="005A285F" w:rsidRPr="004B2A9F" w:rsidRDefault="005A285F" w:rsidP="00BA17E8">
      <w:pPr>
        <w:spacing w:line="240" w:lineRule="auto"/>
        <w:rPr>
          <w:lang w:val="en-US"/>
        </w:rPr>
      </w:pPr>
    </w:p>
    <w:p w14:paraId="2C88EC0E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8ECD1" wp14:editId="2C88ECD2">
                <wp:simplePos x="0" y="0"/>
                <wp:positionH relativeFrom="column">
                  <wp:posOffset>2167890</wp:posOffset>
                </wp:positionH>
                <wp:positionV relativeFrom="paragraph">
                  <wp:posOffset>22225</wp:posOffset>
                </wp:positionV>
                <wp:extent cx="36195" cy="144145"/>
                <wp:effectExtent l="9525" t="12065" r="11430" b="5715"/>
                <wp:wrapNone/>
                <wp:docPr id="4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824FF" id="AutoShape 17" o:spid="_x0000_s1026" type="#_x0000_t87" style="position:absolute;margin-left:170.7pt;margin-top:1.75pt;width:2.85pt;height:1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 xml:space="preserve">x (Ix </w:t>
      </w:r>
      <w:r w:rsidR="005A285F" w:rsidRPr="004B2A9F">
        <w:rPr>
          <w:rFonts w:ascii="Cambria Math" w:hAnsi="Cambria Math"/>
          <w:lang w:val="en-US"/>
        </w:rPr>
        <w:t>∧</w:t>
      </w:r>
      <w:r w:rsidR="005A285F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Gx</w:t>
      </w:r>
      <w:proofErr w:type="spellEnd"/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 xml:space="preserve">→ 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>)</w:t>
      </w:r>
      <w:r w:rsidR="005A285F" w:rsidRPr="004B2A9F">
        <w:rPr>
          <w:lang w:val="en-US"/>
        </w:rPr>
        <w:tab/>
      </w:r>
      <w:r w:rsidR="005A285F" w:rsidRPr="004B2A9F">
        <w:rPr>
          <w:lang w:val="en-US"/>
        </w:rPr>
        <w:tab/>
        <w:t>I’s who are G’s are F’s.</w:t>
      </w:r>
    </w:p>
    <w:p w14:paraId="2C88EC0F" w14:textId="77777777" w:rsidR="005A285F" w:rsidRPr="004B2A9F" w:rsidRDefault="005A285F" w:rsidP="00717593">
      <w:pPr>
        <w:rPr>
          <w:lang w:val="en-US"/>
        </w:rPr>
      </w:pPr>
    </w:p>
    <w:p w14:paraId="2C88EC10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88ECD3" wp14:editId="2C88ECD4">
                <wp:simplePos x="0" y="0"/>
                <wp:positionH relativeFrom="column">
                  <wp:posOffset>2615565</wp:posOffset>
                </wp:positionH>
                <wp:positionV relativeFrom="paragraph">
                  <wp:posOffset>111125</wp:posOffset>
                </wp:positionV>
                <wp:extent cx="2054225" cy="248920"/>
                <wp:effectExtent l="0" t="3175" r="3175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40" w14:textId="77777777" w:rsidR="00C75C6B" w:rsidRPr="00B60E8A" w:rsidRDefault="00C75C6B" w:rsidP="00B60E8A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95A4A">
                              <w:rPr>
                                <w:lang w:val="en-US"/>
                              </w:rPr>
                              <w:t>I’s, who are G’s, are F’s.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D3" id="Text Box 31" o:spid="_x0000_s1032" type="#_x0000_t202" style="position:absolute;left:0;text-align:left;margin-left:205.95pt;margin-top:8.75pt;width:161.75pt;height:1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NGvA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" filled="f" stroked="f">
                <v:textbox>
                  <w:txbxContent>
                    <w:p w14:paraId="2C88ED40" w14:textId="77777777" w:rsidR="00C75C6B" w:rsidRPr="00B60E8A" w:rsidRDefault="00C75C6B" w:rsidP="00B60E8A">
                      <w:pPr>
                        <w:ind w:firstLine="0"/>
                        <w:rPr>
                          <w:lang w:val="en-US"/>
                        </w:rPr>
                      </w:pPr>
                      <w:r w:rsidRPr="00195A4A">
                        <w:rPr>
                          <w:lang w:val="en-US"/>
                        </w:rPr>
                        <w:t>I’s, who are G’s, are F’s.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88ECD5" wp14:editId="2C88ECD6">
                <wp:simplePos x="0" y="0"/>
                <wp:positionH relativeFrom="column">
                  <wp:posOffset>2529840</wp:posOffset>
                </wp:positionH>
                <wp:positionV relativeFrom="paragraph">
                  <wp:posOffset>13970</wp:posOffset>
                </wp:positionV>
                <wp:extent cx="90805" cy="467995"/>
                <wp:effectExtent l="9525" t="10795" r="13970" b="6985"/>
                <wp:wrapNone/>
                <wp:docPr id="4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7995"/>
                        </a:xfrm>
                        <a:prstGeom prst="leftBrace">
                          <a:avLst>
                            <a:gd name="adj1" fmla="val 429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5DE1F" id="AutoShape 18" o:spid="_x0000_s1026" type="#_x0000_t87" style="position:absolute;margin-left:199.2pt;margin-top:1.1pt;width:7.1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) </w:t>
      </w:r>
      <w:r w:rsidR="005A285F" w:rsidRPr="004B2A9F">
        <w:rPr>
          <w:rFonts w:ascii="Cambria Math" w:hAnsi="Cambria Math"/>
          <w:lang w:val="en-US"/>
        </w:rPr>
        <w:t>∧</w:t>
      </w:r>
      <w:r w:rsidR="005A285F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 xml:space="preserve">x (Ix → </w:t>
      </w:r>
      <w:proofErr w:type="spellStart"/>
      <w:r w:rsidR="005A285F" w:rsidRPr="004B2A9F">
        <w:rPr>
          <w:lang w:val="en-US"/>
        </w:rPr>
        <w:t>Gx</w:t>
      </w:r>
      <w:proofErr w:type="spellEnd"/>
      <w:r w:rsidR="005A285F" w:rsidRPr="004B2A9F">
        <w:rPr>
          <w:lang w:val="en-US"/>
        </w:rPr>
        <w:t>)</w:t>
      </w:r>
      <w:r w:rsidR="005A285F" w:rsidRPr="004B2A9F">
        <w:rPr>
          <w:lang w:val="en-US"/>
        </w:rPr>
        <w:tab/>
      </w:r>
    </w:p>
    <w:p w14:paraId="2C88EC11" w14:textId="77777777" w:rsidR="005A285F" w:rsidRPr="004B2A9F" w:rsidRDefault="005A285F" w:rsidP="00195A4A">
      <w:pPr>
        <w:rPr>
          <w:lang w:val="en-US"/>
        </w:rPr>
      </w:pPr>
      <w:r w:rsidRPr="004B2A9F">
        <w:rPr>
          <w:rFonts w:ascii="Cambria Math" w:hAnsi="Cambria Math"/>
          <w:lang w:val="en-US"/>
        </w:rPr>
        <w:t>⋀</w:t>
      </w:r>
      <w:r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 xml:space="preserve"> </w:t>
      </w:r>
      <w:r w:rsidRPr="004B2A9F">
        <w:rPr>
          <w:rFonts w:ascii="Cambria Math" w:hAnsi="Cambria Math"/>
          <w:lang w:val="en-US"/>
        </w:rPr>
        <w:t>∧</w:t>
      </w:r>
      <w:r w:rsidRPr="004B2A9F">
        <w:rPr>
          <w:lang w:val="en-US"/>
        </w:rPr>
        <w:t xml:space="preserve"> 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>)</w:t>
      </w:r>
    </w:p>
    <w:p w14:paraId="2C88EC12" w14:textId="77777777" w:rsidR="005A285F" w:rsidRPr="004B2A9F" w:rsidRDefault="005A285F" w:rsidP="00717593">
      <w:pPr>
        <w:rPr>
          <w:lang w:val="en-US"/>
        </w:rPr>
      </w:pPr>
    </w:p>
    <w:p w14:paraId="2C88EC13" w14:textId="77777777" w:rsidR="005A285F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88ECD7" wp14:editId="2C88ECD8">
                <wp:simplePos x="0" y="0"/>
                <wp:positionH relativeFrom="column">
                  <wp:posOffset>2611120</wp:posOffset>
                </wp:positionH>
                <wp:positionV relativeFrom="paragraph">
                  <wp:posOffset>16510</wp:posOffset>
                </wp:positionV>
                <wp:extent cx="36195" cy="144145"/>
                <wp:effectExtent l="5080" t="12065" r="6350" b="5715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FBAA" id="AutoShape 19" o:spid="_x0000_s1026" type="#_x0000_t87" style="position:absolute;margin-left:205.6pt;margin-top:1.3pt;width:2.8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"/>
            </w:pict>
          </mc:Fallback>
        </mc:AlternateConten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5A285F" w:rsidRPr="004B2A9F">
        <w:rPr>
          <w:lang w:val="en-US"/>
        </w:rPr>
        <w:t>Gx</w:t>
      </w:r>
      <w:proofErr w:type="spellEnd"/>
      <w:r w:rsidR="005A285F" w:rsidRPr="004B2A9F">
        <w:rPr>
          <w:lang w:val="en-US"/>
        </w:rPr>
        <w:t>)</w:t>
      </w:r>
      <w:r w:rsidR="003A61E5" w:rsidRPr="004B2A9F">
        <w:rPr>
          <w:lang w:val="en-US"/>
        </w:rPr>
        <w:t xml:space="preserve"> </w:t>
      </w:r>
      <w:r w:rsidR="005A285F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5A285F" w:rsidRPr="004B2A9F">
        <w:rPr>
          <w:rFonts w:ascii="Cambria Math" w:hAnsi="Cambria Math"/>
          <w:lang w:val="en-US"/>
        </w:rPr>
        <w:t>⋀</w:t>
      </w:r>
      <w:r w:rsidR="005A285F" w:rsidRPr="004B2A9F">
        <w:rPr>
          <w:lang w:val="en-US"/>
        </w:rPr>
        <w:t>x (</w:t>
      </w:r>
      <w:proofErr w:type="spellStart"/>
      <w:r w:rsidR="005A285F" w:rsidRPr="004B2A9F">
        <w:rPr>
          <w:lang w:val="en-US"/>
        </w:rPr>
        <w:t>Fx</w:t>
      </w:r>
      <w:proofErr w:type="spellEnd"/>
      <w:r w:rsidR="005A285F" w:rsidRPr="004B2A9F">
        <w:rPr>
          <w:lang w:val="en-US"/>
        </w:rPr>
        <w:t xml:space="preserve"> → </w:t>
      </w:r>
      <w:proofErr w:type="spellStart"/>
      <w:r w:rsidR="00750044" w:rsidRPr="004B2A9F">
        <w:rPr>
          <w:lang w:val="en-US"/>
        </w:rPr>
        <w:t>Gx</w:t>
      </w:r>
      <w:proofErr w:type="spellEnd"/>
      <w:r w:rsidR="00750044" w:rsidRPr="004B2A9F">
        <w:rPr>
          <w:lang w:val="en-US"/>
        </w:rPr>
        <w:t>)</w:t>
      </w:r>
      <w:r w:rsidR="00750044" w:rsidRPr="004B2A9F">
        <w:rPr>
          <w:lang w:val="en-US"/>
        </w:rPr>
        <w:tab/>
      </w:r>
      <w:r w:rsidR="005A285F" w:rsidRPr="004B2A9F">
        <w:rPr>
          <w:lang w:val="en-US"/>
        </w:rPr>
        <w:t xml:space="preserve">If every I </w:t>
      </w:r>
      <w:proofErr w:type="gramStart"/>
      <w:r w:rsidR="005A285F" w:rsidRPr="004B2A9F">
        <w:rPr>
          <w:lang w:val="en-US"/>
        </w:rPr>
        <w:t>is</w:t>
      </w:r>
      <w:proofErr w:type="gramEnd"/>
      <w:r w:rsidR="005A285F" w:rsidRPr="004B2A9F">
        <w:rPr>
          <w:lang w:val="en-US"/>
        </w:rPr>
        <w:t xml:space="preserve"> G, then any F is G.</w:t>
      </w:r>
    </w:p>
    <w:p w14:paraId="2C88EC14" w14:textId="77777777" w:rsidR="00195A4A" w:rsidRPr="004B2A9F" w:rsidRDefault="00195A4A" w:rsidP="00BA17E8">
      <w:pPr>
        <w:spacing w:line="240" w:lineRule="auto"/>
        <w:rPr>
          <w:lang w:val="en-US"/>
        </w:rPr>
      </w:pPr>
    </w:p>
    <w:p w14:paraId="2C88EC15" w14:textId="77777777" w:rsidR="00195A4A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8ECD9" wp14:editId="2C88ECDA">
                <wp:simplePos x="0" y="0"/>
                <wp:positionH relativeFrom="column">
                  <wp:posOffset>2618740</wp:posOffset>
                </wp:positionH>
                <wp:positionV relativeFrom="paragraph">
                  <wp:posOffset>17780</wp:posOffset>
                </wp:positionV>
                <wp:extent cx="36195" cy="144145"/>
                <wp:effectExtent l="12700" t="8890" r="8255" b="8890"/>
                <wp:wrapNone/>
                <wp:docPr id="4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A3B7" id="AutoShape 20" o:spid="_x0000_s1026" type="#_x0000_t87" style="position:absolute;margin-left:206.2pt;margin-top:1.4pt;width:2.8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"/>
            </w:pict>
          </mc:Fallback>
        </mc:AlternateContent>
      </w:r>
      <w:r w:rsidR="00195A4A" w:rsidRPr="004B2A9F">
        <w:rPr>
          <w:rFonts w:ascii="Cambria Math" w:hAnsi="Cambria Math"/>
          <w:lang w:val="en-US"/>
        </w:rPr>
        <w:t>⋁</w:t>
      </w:r>
      <w:r w:rsidR="00195A4A" w:rsidRPr="004B2A9F">
        <w:rPr>
          <w:lang w:val="en-US"/>
        </w:rPr>
        <w:t>x (</w:t>
      </w:r>
      <w:proofErr w:type="spellStart"/>
      <w:r w:rsidR="00195A4A" w:rsidRPr="004B2A9F">
        <w:rPr>
          <w:lang w:val="en-US"/>
        </w:rPr>
        <w:t>Fx</w:t>
      </w:r>
      <w:proofErr w:type="spellEnd"/>
      <w:r w:rsidR="00195A4A" w:rsidRPr="004B2A9F">
        <w:rPr>
          <w:lang w:val="en-US"/>
        </w:rPr>
        <w:t xml:space="preserve"> </w:t>
      </w:r>
      <w:r w:rsidR="00195A4A" w:rsidRPr="004B2A9F">
        <w:rPr>
          <w:rFonts w:ascii="Cambria Math" w:hAnsi="Cambria Math"/>
          <w:lang w:val="en-US"/>
        </w:rPr>
        <w:t>∧</w:t>
      </w:r>
      <w:r w:rsidR="00195A4A" w:rsidRPr="004B2A9F">
        <w:rPr>
          <w:lang w:val="en-US"/>
        </w:rPr>
        <w:t xml:space="preserve"> </w:t>
      </w:r>
      <w:proofErr w:type="spellStart"/>
      <w:r w:rsidR="00195A4A" w:rsidRPr="004B2A9F">
        <w:rPr>
          <w:lang w:val="en-US"/>
        </w:rPr>
        <w:t>Gx</w:t>
      </w:r>
      <w:proofErr w:type="spellEnd"/>
      <w:r w:rsidR="00195A4A" w:rsidRPr="004B2A9F">
        <w:rPr>
          <w:lang w:val="en-US"/>
        </w:rPr>
        <w:t>)</w:t>
      </w:r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195A4A" w:rsidRPr="004B2A9F">
        <w:rPr>
          <w:rFonts w:ascii="Cambria Math" w:hAnsi="Cambria Math"/>
          <w:lang w:val="en-US"/>
        </w:rPr>
        <w:t>⋀</w:t>
      </w:r>
      <w:r w:rsidR="00195A4A" w:rsidRPr="004B2A9F">
        <w:rPr>
          <w:lang w:val="en-US"/>
        </w:rPr>
        <w:t>x (Ix</w:t>
      </w:r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195A4A" w:rsidRPr="004B2A9F">
        <w:rPr>
          <w:lang w:val="en-US"/>
        </w:rPr>
        <w:t>Gx</w:t>
      </w:r>
      <w:proofErr w:type="spellEnd"/>
      <w:r w:rsidR="00195A4A" w:rsidRPr="004B2A9F">
        <w:rPr>
          <w:lang w:val="en-US"/>
        </w:rPr>
        <w:t>)</w:t>
      </w:r>
      <w:r w:rsidR="00195A4A" w:rsidRPr="004B2A9F">
        <w:rPr>
          <w:lang w:val="en-US"/>
        </w:rPr>
        <w:tab/>
        <w:t xml:space="preserve">If only F’s are G’s, then every I </w:t>
      </w:r>
      <w:proofErr w:type="gramStart"/>
      <w:r w:rsidR="00195A4A" w:rsidRPr="004B2A9F">
        <w:rPr>
          <w:lang w:val="en-US"/>
        </w:rPr>
        <w:t>is</w:t>
      </w:r>
      <w:proofErr w:type="gramEnd"/>
      <w:r w:rsidR="00195A4A" w:rsidRPr="004B2A9F">
        <w:rPr>
          <w:lang w:val="en-US"/>
        </w:rPr>
        <w:t xml:space="preserve"> G.</w:t>
      </w:r>
    </w:p>
    <w:p w14:paraId="2C88EC16" w14:textId="77777777" w:rsidR="00195A4A" w:rsidRPr="004B2A9F" w:rsidRDefault="00195A4A" w:rsidP="00BA17E8">
      <w:pPr>
        <w:spacing w:line="240" w:lineRule="auto"/>
        <w:rPr>
          <w:lang w:val="en-US"/>
        </w:rPr>
      </w:pPr>
    </w:p>
    <w:p w14:paraId="2C88EC17" w14:textId="77777777" w:rsidR="00195A4A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8ECDB" wp14:editId="2C88ECDC">
                <wp:simplePos x="0" y="0"/>
                <wp:positionH relativeFrom="column">
                  <wp:posOffset>2160270</wp:posOffset>
                </wp:positionH>
                <wp:positionV relativeFrom="paragraph">
                  <wp:posOffset>22860</wp:posOffset>
                </wp:positionV>
                <wp:extent cx="36195" cy="144145"/>
                <wp:effectExtent l="11430" t="9525" r="9525" b="8255"/>
                <wp:wrapNone/>
                <wp:docPr id="4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EE378" id="AutoShape 21" o:spid="_x0000_s1026" type="#_x0000_t87" style="position:absolute;margin-left:170.1pt;margin-top:1.8pt;width:2.8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"/>
            </w:pict>
          </mc:Fallback>
        </mc:AlternateContent>
      </w:r>
      <w:r w:rsidR="00195A4A" w:rsidRPr="004B2A9F">
        <w:rPr>
          <w:lang w:val="en-US"/>
        </w:rPr>
        <w:t>GA</w:t>
      </w:r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195A4A" w:rsidRPr="004B2A9F">
        <w:rPr>
          <w:rFonts w:ascii="Cambria Math" w:hAnsi="Cambria Math"/>
          <w:lang w:val="en-US"/>
        </w:rPr>
        <w:t>⋀</w:t>
      </w:r>
      <w:r w:rsidR="00195A4A" w:rsidRPr="004B2A9F">
        <w:rPr>
          <w:lang w:val="en-US"/>
        </w:rPr>
        <w:t>x (</w:t>
      </w:r>
      <w:proofErr w:type="spellStart"/>
      <w:r w:rsidR="00195A4A" w:rsidRPr="004B2A9F">
        <w:rPr>
          <w:lang w:val="en-US"/>
        </w:rPr>
        <w:t>Fx</w:t>
      </w:r>
      <w:proofErr w:type="spellEnd"/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proofErr w:type="spellStart"/>
      <w:r w:rsidR="00195A4A" w:rsidRPr="004B2A9F">
        <w:rPr>
          <w:lang w:val="en-US"/>
        </w:rPr>
        <w:t>Gx</w:t>
      </w:r>
      <w:proofErr w:type="spellEnd"/>
      <w:r w:rsidR="00195A4A" w:rsidRPr="004B2A9F">
        <w:rPr>
          <w:lang w:val="en-US"/>
        </w:rPr>
        <w:t>)</w:t>
      </w:r>
      <w:r w:rsidR="00195A4A" w:rsidRPr="004B2A9F">
        <w:rPr>
          <w:lang w:val="en-US"/>
        </w:rPr>
        <w:tab/>
      </w:r>
      <w:r w:rsidR="00195A4A" w:rsidRPr="004B2A9F">
        <w:rPr>
          <w:lang w:val="en-US"/>
        </w:rPr>
        <w:tab/>
        <w:t>If A is G, then any F is G.</w:t>
      </w:r>
    </w:p>
    <w:p w14:paraId="2C88EC18" w14:textId="77777777" w:rsidR="002551E5" w:rsidRDefault="002551E5" w:rsidP="00BA17E8">
      <w:pPr>
        <w:spacing w:line="240" w:lineRule="auto"/>
        <w:rPr>
          <w:rFonts w:ascii="Cambria Math" w:hAnsi="Cambria Math"/>
          <w:lang w:val="en-US"/>
        </w:rPr>
      </w:pPr>
    </w:p>
    <w:p w14:paraId="2C88EC19" w14:textId="77777777" w:rsidR="00195A4A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8ECDD" wp14:editId="2C88ECDE">
                <wp:simplePos x="0" y="0"/>
                <wp:positionH relativeFrom="column">
                  <wp:posOffset>2167890</wp:posOffset>
                </wp:positionH>
                <wp:positionV relativeFrom="paragraph">
                  <wp:posOffset>17780</wp:posOffset>
                </wp:positionV>
                <wp:extent cx="36195" cy="144145"/>
                <wp:effectExtent l="9525" t="13335" r="11430" b="13970"/>
                <wp:wrapNone/>
                <wp:docPr id="4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44145"/>
                        </a:xfrm>
                        <a:prstGeom prst="leftBrace">
                          <a:avLst>
                            <a:gd name="adj1" fmla="val 3318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149A" id="AutoShape 22" o:spid="_x0000_s1026" type="#_x0000_t87" style="position:absolute;margin-left:170.7pt;margin-top:1.4pt;width:2.8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"/>
            </w:pict>
          </mc:Fallback>
        </mc:AlternateContent>
      </w:r>
      <w:r w:rsidR="00195A4A" w:rsidRPr="004B2A9F">
        <w:rPr>
          <w:rFonts w:ascii="Cambria Math" w:hAnsi="Cambria Math"/>
          <w:lang w:val="en-US"/>
        </w:rPr>
        <w:t>⋁</w:t>
      </w:r>
      <w:r w:rsidR="00195A4A" w:rsidRPr="004B2A9F">
        <w:rPr>
          <w:lang w:val="en-US"/>
        </w:rPr>
        <w:t>x (</w:t>
      </w:r>
      <w:proofErr w:type="spellStart"/>
      <w:r w:rsidR="00195A4A" w:rsidRPr="004B2A9F">
        <w:rPr>
          <w:lang w:val="en-US"/>
        </w:rPr>
        <w:t>Fx</w:t>
      </w:r>
      <w:proofErr w:type="spellEnd"/>
      <w:r w:rsidR="00195A4A" w:rsidRPr="004B2A9F">
        <w:rPr>
          <w:lang w:val="en-US"/>
        </w:rPr>
        <w:t xml:space="preserve"> </w:t>
      </w:r>
      <w:r w:rsidR="00195A4A" w:rsidRPr="004B2A9F">
        <w:rPr>
          <w:rFonts w:ascii="Cambria Math" w:hAnsi="Cambria Math"/>
          <w:lang w:val="en-US"/>
        </w:rPr>
        <w:t>∧</w:t>
      </w:r>
      <w:r w:rsidR="00195A4A" w:rsidRPr="004B2A9F">
        <w:rPr>
          <w:lang w:val="en-US"/>
        </w:rPr>
        <w:t xml:space="preserve"> </w:t>
      </w:r>
      <w:proofErr w:type="spellStart"/>
      <w:r w:rsidR="00195A4A" w:rsidRPr="004B2A9F">
        <w:rPr>
          <w:lang w:val="en-US"/>
        </w:rPr>
        <w:t>Gx</w:t>
      </w:r>
      <w:proofErr w:type="spellEnd"/>
      <w:r w:rsidR="00195A4A" w:rsidRPr="004B2A9F">
        <w:rPr>
          <w:lang w:val="en-US"/>
        </w:rPr>
        <w:t>)</w:t>
      </w:r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 GA</w:t>
      </w:r>
      <w:r w:rsidR="00195A4A" w:rsidRPr="004B2A9F">
        <w:rPr>
          <w:lang w:val="en-US"/>
        </w:rPr>
        <w:tab/>
      </w:r>
      <w:r w:rsidR="00195A4A" w:rsidRPr="004B2A9F">
        <w:rPr>
          <w:lang w:val="en-US"/>
        </w:rPr>
        <w:tab/>
        <w:t>If any F is G, then A is G.</w:t>
      </w:r>
    </w:p>
    <w:p w14:paraId="2C88EC1A" w14:textId="77777777" w:rsidR="00195A4A" w:rsidRPr="004B2A9F" w:rsidRDefault="00195A4A" w:rsidP="00717593">
      <w:pPr>
        <w:rPr>
          <w:lang w:val="en-US"/>
        </w:rPr>
      </w:pPr>
    </w:p>
    <w:p w14:paraId="2C88EC1B" w14:textId="77777777" w:rsidR="00195A4A" w:rsidRPr="004B2A9F" w:rsidRDefault="004166E0" w:rsidP="00195A4A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8ECDF" wp14:editId="2C88ECE0">
                <wp:simplePos x="0" y="0"/>
                <wp:positionH relativeFrom="column">
                  <wp:posOffset>2207895</wp:posOffset>
                </wp:positionH>
                <wp:positionV relativeFrom="paragraph">
                  <wp:posOffset>113030</wp:posOffset>
                </wp:positionV>
                <wp:extent cx="2194560" cy="274320"/>
                <wp:effectExtent l="1905" t="1270" r="3810" b="635"/>
                <wp:wrapNone/>
                <wp:docPr id="4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ED41" w14:textId="77777777" w:rsidR="00C75C6B" w:rsidRPr="0073105D" w:rsidRDefault="00C75C6B" w:rsidP="0073105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73105D">
                              <w:rPr>
                                <w:lang w:val="en-US"/>
                              </w:rPr>
                              <w:t>If any F is G, then he/she/it is 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DF" id="Text Box 32" o:spid="_x0000_s1033" type="#_x0000_t202" style="position:absolute;left:0;text-align:left;margin-left:173.85pt;margin-top:8.9pt;width:172.8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" filled="f" stroked="f">
                <v:textbox>
                  <w:txbxContent>
                    <w:p w14:paraId="2C88ED41" w14:textId="77777777" w:rsidR="00C75C6B" w:rsidRPr="0073105D" w:rsidRDefault="00C75C6B" w:rsidP="0073105D">
                      <w:pPr>
                        <w:ind w:firstLine="0"/>
                        <w:rPr>
                          <w:lang w:val="en-US"/>
                        </w:rPr>
                      </w:pPr>
                      <w:r w:rsidRPr="0073105D">
                        <w:rPr>
                          <w:lang w:val="en-US"/>
                        </w:rPr>
                        <w:t>If any F is G, then he/she/it is 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8ECE1" wp14:editId="2C88ECE2">
                <wp:simplePos x="0" y="0"/>
                <wp:positionH relativeFrom="column">
                  <wp:posOffset>2131695</wp:posOffset>
                </wp:positionH>
                <wp:positionV relativeFrom="paragraph">
                  <wp:posOffset>20320</wp:posOffset>
                </wp:positionV>
                <wp:extent cx="107950" cy="467995"/>
                <wp:effectExtent l="11430" t="13335" r="13970" b="13970"/>
                <wp:wrapNone/>
                <wp:docPr id="3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467995"/>
                        </a:xfrm>
                        <a:prstGeom prst="leftBrace">
                          <a:avLst>
                            <a:gd name="adj1" fmla="val 361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9B425" id="AutoShape 23" o:spid="_x0000_s1026" type="#_x0000_t87" style="position:absolute;margin-left:167.85pt;margin-top:1.6pt;width:8.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"/>
            </w:pict>
          </mc:Fallback>
        </mc:AlternateContent>
      </w:r>
      <w:r w:rsidR="00195A4A" w:rsidRPr="004B2A9F">
        <w:rPr>
          <w:rFonts w:ascii="Cambria Math" w:hAnsi="Cambria Math"/>
          <w:lang w:val="en-US"/>
        </w:rPr>
        <w:t>⋀</w:t>
      </w:r>
      <w:r w:rsidR="00195A4A" w:rsidRPr="004B2A9F">
        <w:rPr>
          <w:lang w:val="en-US"/>
        </w:rPr>
        <w:t>x (</w:t>
      </w:r>
      <w:proofErr w:type="spellStart"/>
      <w:r w:rsidR="00195A4A" w:rsidRPr="004B2A9F">
        <w:rPr>
          <w:lang w:val="en-US"/>
        </w:rPr>
        <w:t>Fx</w:t>
      </w:r>
      <w:proofErr w:type="spellEnd"/>
      <w:r w:rsidR="00195A4A" w:rsidRPr="004B2A9F">
        <w:rPr>
          <w:lang w:val="en-US"/>
        </w:rPr>
        <w:t xml:space="preserve"> </w:t>
      </w:r>
      <w:r w:rsidR="00195A4A" w:rsidRPr="004B2A9F">
        <w:rPr>
          <w:rFonts w:ascii="Cambria Math" w:hAnsi="Cambria Math"/>
          <w:lang w:val="en-US"/>
        </w:rPr>
        <w:t>∧</w:t>
      </w:r>
      <w:r w:rsidR="00195A4A" w:rsidRPr="004B2A9F">
        <w:rPr>
          <w:lang w:val="en-US"/>
        </w:rPr>
        <w:t xml:space="preserve"> </w:t>
      </w:r>
      <w:proofErr w:type="spellStart"/>
      <w:r w:rsidR="00195A4A" w:rsidRPr="004B2A9F">
        <w:rPr>
          <w:lang w:val="en-US"/>
        </w:rPr>
        <w:t>Gx</w:t>
      </w:r>
      <w:proofErr w:type="spellEnd"/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→</w:t>
      </w:r>
      <w:r w:rsidR="003A61E5" w:rsidRPr="004B2A9F">
        <w:rPr>
          <w:lang w:val="en-US"/>
        </w:rPr>
        <w:t xml:space="preserve"> </w:t>
      </w:r>
      <w:r w:rsidR="00195A4A" w:rsidRPr="004B2A9F">
        <w:rPr>
          <w:lang w:val="en-US"/>
        </w:rPr>
        <w:t>Hx)</w:t>
      </w:r>
      <w:r w:rsidR="00195A4A" w:rsidRPr="004B2A9F">
        <w:rPr>
          <w:lang w:val="en-US"/>
        </w:rPr>
        <w:tab/>
      </w:r>
      <w:r w:rsidR="00195A4A" w:rsidRPr="004B2A9F">
        <w:rPr>
          <w:lang w:val="en-US"/>
        </w:rPr>
        <w:tab/>
      </w:r>
    </w:p>
    <w:p w14:paraId="2C88EC1C" w14:textId="77777777" w:rsidR="00750044" w:rsidRPr="004B2A9F" w:rsidRDefault="0073105D" w:rsidP="00750044">
      <w:pPr>
        <w:ind w:firstLine="0"/>
        <w:rPr>
          <w:lang w:val="en-US"/>
        </w:rPr>
      </w:pPr>
      <w:r w:rsidRPr="004B2A9F">
        <w:rPr>
          <w:lang w:val="en-US"/>
        </w:rPr>
        <w:tab/>
      </w:r>
      <w:r w:rsidRPr="004B2A9F">
        <w:rPr>
          <w:rFonts w:ascii="Cambria Math" w:hAnsi="Cambria Math"/>
          <w:lang w:val="en-US"/>
        </w:rPr>
        <w:t>⋀</w:t>
      </w:r>
      <w:r w:rsidRPr="004B2A9F">
        <w:rPr>
          <w:lang w:val="en-US"/>
        </w:rPr>
        <w:t>x (</w:t>
      </w:r>
      <w:proofErr w:type="spellStart"/>
      <w:r w:rsidRPr="004B2A9F">
        <w:rPr>
          <w:lang w:val="en-US"/>
        </w:rPr>
        <w:t>Fx</w:t>
      </w:r>
      <w:proofErr w:type="spellEnd"/>
      <w:r w:rsidRPr="004B2A9F">
        <w:rPr>
          <w:lang w:val="en-US"/>
        </w:rPr>
        <w:t xml:space="preserve"> → (</w:t>
      </w:r>
      <w:proofErr w:type="spellStart"/>
      <w:r w:rsidRPr="004B2A9F">
        <w:rPr>
          <w:lang w:val="en-US"/>
        </w:rPr>
        <w:t>Gx</w:t>
      </w:r>
      <w:proofErr w:type="spellEnd"/>
      <w:r w:rsidRPr="004B2A9F">
        <w:rPr>
          <w:lang w:val="en-US"/>
        </w:rPr>
        <w:t xml:space="preserve"> → Hx)</w:t>
      </w:r>
    </w:p>
    <w:p w14:paraId="2C88EC1D" w14:textId="77777777" w:rsidR="00750044" w:rsidRPr="004B2A9F" w:rsidRDefault="00750044" w:rsidP="00BA17E8">
      <w:pPr>
        <w:spacing w:line="240" w:lineRule="auto"/>
        <w:ind w:firstLine="0"/>
        <w:rPr>
          <w:lang w:val="en-US"/>
        </w:rPr>
      </w:pPr>
    </w:p>
    <w:p w14:paraId="2C88EC1E" w14:textId="77777777" w:rsidR="0073105D" w:rsidRDefault="0073105D" w:rsidP="00BA17E8">
      <w:pPr>
        <w:spacing w:line="240" w:lineRule="auto"/>
        <w:ind w:firstLine="0"/>
        <w:rPr>
          <w:lang w:val="en-US"/>
        </w:rPr>
      </w:pPr>
    </w:p>
    <w:p w14:paraId="2C88EC1F" w14:textId="77777777" w:rsidR="00717593" w:rsidRDefault="00717593" w:rsidP="00BA17E8">
      <w:pPr>
        <w:spacing w:line="240" w:lineRule="auto"/>
        <w:ind w:firstLine="0"/>
        <w:rPr>
          <w:lang w:val="en-US"/>
        </w:rPr>
      </w:pPr>
    </w:p>
    <w:p w14:paraId="2C88EC20" w14:textId="77777777" w:rsidR="00717593" w:rsidRDefault="00717593" w:rsidP="00BA17E8">
      <w:pPr>
        <w:spacing w:line="240" w:lineRule="auto"/>
        <w:ind w:firstLine="0"/>
        <w:rPr>
          <w:lang w:val="en-US"/>
        </w:rPr>
      </w:pPr>
    </w:p>
    <w:p w14:paraId="2C88EC21" w14:textId="77777777" w:rsidR="00717593" w:rsidRPr="004B2A9F" w:rsidRDefault="00717593" w:rsidP="00BA17E8">
      <w:pPr>
        <w:spacing w:line="240" w:lineRule="auto"/>
        <w:ind w:firstLine="0"/>
        <w:rPr>
          <w:lang w:val="en-US"/>
        </w:rPr>
      </w:pPr>
    </w:p>
    <w:p w14:paraId="2C88EC22" w14:textId="77777777" w:rsidR="004B2A9F" w:rsidRPr="004B2A9F" w:rsidRDefault="0073105D" w:rsidP="005F71A8">
      <w:pPr>
        <w:ind w:firstLine="0"/>
        <w:rPr>
          <w:lang w:val="en-US"/>
        </w:rPr>
      </w:pPr>
      <w:r w:rsidRPr="004B2A9F">
        <w:rPr>
          <w:rFonts w:ascii="Cambria Math" w:hAnsi="Cambria Math"/>
          <w:lang w:val="en-US"/>
        </w:rPr>
        <w:t>↪</w:t>
      </w:r>
      <w:r w:rsidRPr="004B2A9F">
        <w:rPr>
          <w:lang w:val="en-US"/>
        </w:rPr>
        <w:t xml:space="preserve"> </w:t>
      </w:r>
      <w:r w:rsidR="004B2A9F" w:rsidRPr="004B2A9F">
        <w:rPr>
          <w:lang w:val="en-US"/>
        </w:rPr>
        <w:t>New form of derivation</w:t>
      </w:r>
      <w:r w:rsidR="005F71A8">
        <w:rPr>
          <w:lang w:val="en-US"/>
        </w:rPr>
        <w:t>:</w:t>
      </w:r>
      <w:r w:rsidR="005F71A8">
        <w:rPr>
          <w:lang w:val="en-US"/>
        </w:rPr>
        <w:tab/>
      </w:r>
      <w:r w:rsidR="005F71A8">
        <w:rPr>
          <w:lang w:val="en-US"/>
        </w:rPr>
        <w:tab/>
      </w:r>
      <w:r w:rsidR="004B2A9F" w:rsidRPr="004B2A9F">
        <w:rPr>
          <w:b/>
          <w:u w:val="single"/>
          <w:lang w:val="en-US"/>
        </w:rPr>
        <w:t>U</w:t>
      </w:r>
      <w:r w:rsidR="004B2A9F" w:rsidRPr="004B2A9F">
        <w:rPr>
          <w:u w:val="single"/>
          <w:lang w:val="en-US"/>
        </w:rPr>
        <w:t xml:space="preserve">niversal </w:t>
      </w:r>
      <w:r w:rsidR="004B2A9F" w:rsidRPr="004B2A9F">
        <w:rPr>
          <w:b/>
          <w:u w:val="single"/>
          <w:lang w:val="en-US"/>
        </w:rPr>
        <w:t>D</w:t>
      </w:r>
      <w:r w:rsidR="004B2A9F" w:rsidRPr="004B2A9F">
        <w:rPr>
          <w:u w:val="single"/>
          <w:lang w:val="en-US"/>
        </w:rPr>
        <w:t xml:space="preserve">erivation - </w:t>
      </w:r>
      <w:r w:rsidR="004B2A9F" w:rsidRPr="004B2A9F">
        <w:rPr>
          <w:b/>
          <w:u w:val="single"/>
          <w:lang w:val="en-US"/>
        </w:rPr>
        <w:t>UD</w:t>
      </w:r>
      <w:r w:rsidR="004B2A9F" w:rsidRPr="004B2A9F">
        <w:rPr>
          <w:lang w:val="en-US"/>
        </w:rPr>
        <w:t xml:space="preserve"> (K&amp;M, p. 143)</w:t>
      </w:r>
    </w:p>
    <w:p w14:paraId="2C88EC23" w14:textId="77777777" w:rsidR="004B2A9F" w:rsidRPr="004B2A9F" w:rsidRDefault="004B2A9F" w:rsidP="004B2A9F">
      <w:pPr>
        <w:ind w:firstLine="0"/>
        <w:rPr>
          <w:lang w:val="en-US"/>
        </w:rPr>
      </w:pPr>
    </w:p>
    <w:p w14:paraId="2C88EC24" w14:textId="77777777" w:rsidR="004B2A9F" w:rsidRPr="004B2A9F" w:rsidRDefault="004166E0" w:rsidP="004B2A9F">
      <w:pPr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8ECE3" wp14:editId="2C88ECE4">
                <wp:simplePos x="0" y="0"/>
                <wp:positionH relativeFrom="column">
                  <wp:posOffset>1024890</wp:posOffset>
                </wp:positionH>
                <wp:positionV relativeFrom="paragraph">
                  <wp:posOffset>238125</wp:posOffset>
                </wp:positionV>
                <wp:extent cx="683895" cy="791845"/>
                <wp:effectExtent l="9525" t="8890" r="11430" b="8890"/>
                <wp:wrapNone/>
                <wp:docPr id="3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6F97D" id="Rectangle 69" o:spid="_x0000_s1026" style="position:absolute;margin-left:80.7pt;margin-top:18.75pt;width:53.85pt;height:62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" filled="f"/>
            </w:pict>
          </mc:Fallback>
        </mc:AlternateContent>
      </w:r>
      <w:r w:rsidR="002551E5">
        <w:rPr>
          <w:lang w:val="en-US"/>
        </w:rPr>
        <w:tab/>
        <w:t xml:space="preserve">         n.  </w:t>
      </w:r>
      <w:r w:rsidR="002551E5" w:rsidRPr="004B2A9F">
        <w:rPr>
          <w:strike/>
          <w:lang w:val="en-US"/>
        </w:rPr>
        <w:t>Show</w:t>
      </w:r>
      <w:r w:rsidR="002551E5" w:rsidRPr="004B2A9F">
        <w:rPr>
          <w:lang w:val="en-US"/>
        </w:rPr>
        <w:t xml:space="preserve"> </w:t>
      </w:r>
      <w:r w:rsidR="002551E5" w:rsidRPr="004B2A9F">
        <w:rPr>
          <w:rFonts w:ascii="Cambria Math" w:hAnsi="Cambria Math"/>
          <w:lang w:val="en-US"/>
        </w:rPr>
        <w:t>⋀</w:t>
      </w:r>
      <w:r w:rsidR="002551E5" w:rsidRPr="004B2A9F">
        <w:rPr>
          <w:lang w:val="en-US"/>
        </w:rPr>
        <w:t xml:space="preserve">α </w:t>
      </w:r>
      <w:r w:rsidR="002551E5" w:rsidRPr="0023303D">
        <w:rPr>
          <w:sz w:val="26"/>
          <w:szCs w:val="26"/>
        </w:rPr>
        <w:t>Φ</w:t>
      </w:r>
      <w:r w:rsidR="002551E5" w:rsidRPr="004B2A9F">
        <w:t>α</w:t>
      </w:r>
      <w:r w:rsidR="002551E5" w:rsidRPr="002551E5">
        <w:rPr>
          <w:lang w:val="en-US"/>
        </w:rPr>
        <w:t xml:space="preserve"> </w:t>
      </w:r>
      <w:r w:rsidR="002551E5">
        <w:rPr>
          <w:lang w:val="en-US"/>
        </w:rPr>
        <w:t xml:space="preserve">    </w:t>
      </w:r>
      <w:r w:rsidR="002551E5" w:rsidRPr="004B2A9F">
        <w:rPr>
          <w:lang w:val="en-US"/>
        </w:rPr>
        <w:t xml:space="preserve">Assertion </w:t>
      </w:r>
      <w:r w:rsidR="002551E5">
        <w:rPr>
          <w:b/>
          <w:lang w:val="en-US"/>
        </w:rPr>
        <w:t>n+1</w:t>
      </w:r>
      <w:r w:rsidR="002551E5" w:rsidRPr="004B2A9F">
        <w:rPr>
          <w:lang w:val="en-US"/>
        </w:rPr>
        <w:t>, UD</w:t>
      </w:r>
    </w:p>
    <w:p w14:paraId="2C88EC25" w14:textId="77777777" w:rsidR="002551E5" w:rsidRPr="002551E5" w:rsidRDefault="004166E0" w:rsidP="004B2A9F">
      <w:pPr>
        <w:ind w:firstLine="0"/>
        <w:rPr>
          <w:lang w:val="en-US"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8ECE5" wp14:editId="49EC45C6">
                <wp:simplePos x="0" y="0"/>
                <wp:positionH relativeFrom="column">
                  <wp:posOffset>2636520</wp:posOffset>
                </wp:positionH>
                <wp:positionV relativeFrom="paragraph">
                  <wp:posOffset>11430</wp:posOffset>
                </wp:positionV>
                <wp:extent cx="2268220" cy="1611630"/>
                <wp:effectExtent l="762000" t="0" r="17780" b="26670"/>
                <wp:wrapNone/>
                <wp:docPr id="3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8220" cy="1611630"/>
                        </a:xfrm>
                        <a:prstGeom prst="wedgeRoundRectCallout">
                          <a:avLst>
                            <a:gd name="adj1" fmla="val -81801"/>
                            <a:gd name="adj2" fmla="val -423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ED42" w14:textId="77777777" w:rsidR="00E004A4" w:rsidRDefault="005F71A8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>Then follow the appropriate strategy.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C88ED43" w14:textId="77777777" w:rsidR="00E004A4" w:rsidRDefault="00E004A4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If Φα is a conditional, do CD; </w:t>
                            </w:r>
                          </w:p>
                          <w:p w14:paraId="2C88ED44" w14:textId="77777777" w:rsidR="00E004A4" w:rsidRDefault="00E004A4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I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Φα 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is a negation, ID; </w:t>
                            </w:r>
                          </w:p>
                          <w:p w14:paraId="2C88ED45" w14:textId="77777777" w:rsidR="00E004A4" w:rsidRDefault="00E004A4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I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Φα is 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disjunction, derive the corresponding conditional; </w:t>
                            </w:r>
                          </w:p>
                          <w:p w14:paraId="2C88ED46" w14:textId="77777777" w:rsidR="00E004A4" w:rsidRDefault="00E004A4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I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Φα is 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 conjunction, derive each of the conjuncts; </w:t>
                            </w:r>
                          </w:p>
                          <w:p w14:paraId="2C88ED47" w14:textId="77777777" w:rsidR="005F71A8" w:rsidRPr="005F71A8" w:rsidRDefault="00E004A4" w:rsidP="005F71A8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 If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Φα is </w:t>
                            </w:r>
                            <w:r w:rsidR="005F71A8">
                              <w:rPr>
                                <w:sz w:val="20"/>
                                <w:szCs w:val="20"/>
                                <w:lang w:val="en-US"/>
                              </w:rPr>
                              <w:t>a biconditional, derive both directions of the biconditional.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8ECE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83" o:spid="_x0000_s1034" type="#_x0000_t62" style="position:absolute;left:0;text-align:left;margin-left:207.6pt;margin-top:.9pt;width:178.6pt;height:126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" adj="-6869,1660">
                <v:textbox>
                  <w:txbxContent>
                    <w:p w14:paraId="2C88ED42" w14:textId="77777777" w:rsidR="00E004A4" w:rsidRDefault="005F71A8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F71A8">
                        <w:rPr>
                          <w:sz w:val="20"/>
                          <w:szCs w:val="20"/>
                          <w:lang w:val="en-US"/>
                        </w:rPr>
                        <w:t>Then follow the appropriate strategy.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C88ED43" w14:textId="77777777" w:rsidR="00E004A4" w:rsidRDefault="00E004A4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If Φα is a conditional, do CD; </w:t>
                      </w:r>
                    </w:p>
                    <w:p w14:paraId="2C88ED44" w14:textId="77777777" w:rsidR="00E004A4" w:rsidRDefault="00E004A4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I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f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Φα 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is a negation, ID; </w:t>
                      </w:r>
                    </w:p>
                    <w:p w14:paraId="2C88ED45" w14:textId="77777777" w:rsidR="00E004A4" w:rsidRDefault="00E004A4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I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f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Φα is 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a disjunction, derive the corresponding conditional; </w:t>
                      </w:r>
                    </w:p>
                    <w:p w14:paraId="2C88ED46" w14:textId="77777777" w:rsidR="00E004A4" w:rsidRDefault="00E004A4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I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f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Φα is 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a conjunction, derive each of the conjuncts; </w:t>
                      </w:r>
                    </w:p>
                    <w:p w14:paraId="2C88ED47" w14:textId="77777777" w:rsidR="005F71A8" w:rsidRPr="005F71A8" w:rsidRDefault="00E004A4" w:rsidP="005F71A8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 If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Φα is </w:t>
                      </w:r>
                      <w:r w:rsidR="005F71A8">
                        <w:rPr>
                          <w:sz w:val="20"/>
                          <w:szCs w:val="20"/>
                          <w:lang w:val="en-US"/>
                        </w:rPr>
                        <w:t>a biconditional, derive both directions of the biconditional.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8ECE7" wp14:editId="2C88ECE8">
                <wp:simplePos x="0" y="0"/>
                <wp:positionH relativeFrom="column">
                  <wp:posOffset>1301115</wp:posOffset>
                </wp:positionH>
                <wp:positionV relativeFrom="paragraph">
                  <wp:posOffset>266065</wp:posOffset>
                </wp:positionV>
                <wp:extent cx="0" cy="288290"/>
                <wp:effectExtent l="9525" t="16510" r="9525" b="9525"/>
                <wp:wrapNone/>
                <wp:docPr id="3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72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8" o:spid="_x0000_s1026" type="#_x0000_t32" style="position:absolute;margin-left:102.45pt;margin-top:20.95pt;width:0;height:2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" strokeweight="1.5pt">
                <v:stroke dashstyle="1 1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88ECE9" wp14:editId="2C88ECEA">
                <wp:simplePos x="0" y="0"/>
                <wp:positionH relativeFrom="column">
                  <wp:posOffset>1120140</wp:posOffset>
                </wp:positionH>
                <wp:positionV relativeFrom="paragraph">
                  <wp:posOffset>200660</wp:posOffset>
                </wp:positionV>
                <wp:extent cx="396240" cy="431800"/>
                <wp:effectExtent l="9525" t="8255" r="13335" b="7620"/>
                <wp:wrapNone/>
                <wp:docPr id="3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13469" id="Rectangle 66" o:spid="_x0000_s1026" style="position:absolute;margin-left:88.2pt;margin-top:15.8pt;width:31.2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" filled="f"/>
            </w:pict>
          </mc:Fallback>
        </mc:AlternateContent>
      </w:r>
      <w:r w:rsidR="002551E5">
        <w:rPr>
          <w:lang w:val="en-US"/>
        </w:rPr>
        <w:tab/>
        <w:t xml:space="preserve">     n+1.    </w:t>
      </w:r>
      <w:r w:rsidR="002551E5" w:rsidRPr="002551E5">
        <w:rPr>
          <w:strike/>
          <w:lang w:val="en-US"/>
        </w:rPr>
        <w:t>Show</w:t>
      </w:r>
      <w:r w:rsidR="002551E5">
        <w:rPr>
          <w:lang w:val="en-US"/>
        </w:rPr>
        <w:t xml:space="preserve"> </w:t>
      </w:r>
      <w:r w:rsidR="002551E5" w:rsidRPr="0023303D">
        <w:rPr>
          <w:sz w:val="26"/>
          <w:szCs w:val="26"/>
        </w:rPr>
        <w:t>Φ</w:t>
      </w:r>
      <w:r w:rsidR="002551E5" w:rsidRPr="004B2A9F">
        <w:t>α</w:t>
      </w:r>
      <w:r w:rsidR="002551E5" w:rsidRPr="002551E5">
        <w:rPr>
          <w:lang w:val="en-US"/>
        </w:rPr>
        <w:tab/>
        <w:t xml:space="preserve">  </w:t>
      </w:r>
      <w:r w:rsidR="002551E5">
        <w:rPr>
          <w:lang w:val="en-US"/>
        </w:rPr>
        <w:t xml:space="preserve">   </w:t>
      </w:r>
    </w:p>
    <w:p w14:paraId="2C88EC26" w14:textId="77777777" w:rsidR="004B2A9F" w:rsidRPr="004B2A9F" w:rsidRDefault="004B2A9F" w:rsidP="004B2A9F">
      <w:pPr>
        <w:ind w:firstLine="0"/>
        <w:rPr>
          <w:lang w:val="en-US"/>
        </w:rPr>
      </w:pPr>
      <w:r w:rsidRPr="004B2A9F">
        <w:rPr>
          <w:lang w:val="en-US"/>
        </w:rPr>
        <w:tab/>
        <w:t xml:space="preserve"> </w:t>
      </w:r>
    </w:p>
    <w:p w14:paraId="2C88EC27" w14:textId="77777777" w:rsidR="004B2A9F" w:rsidRPr="004B2A9F" w:rsidRDefault="002551E5" w:rsidP="002551E5">
      <w:pPr>
        <w:ind w:firstLine="0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</w:t>
      </w:r>
      <w:r>
        <w:rPr>
          <w:lang w:val="en-US"/>
        </w:rPr>
        <w:t xml:space="preserve">        </w:t>
      </w:r>
    </w:p>
    <w:p w14:paraId="2C88EC28" w14:textId="77777777" w:rsidR="004B2A9F" w:rsidRDefault="004B2A9F" w:rsidP="00717593">
      <w:pPr>
        <w:spacing w:line="240" w:lineRule="auto"/>
        <w:ind w:firstLine="0"/>
        <w:rPr>
          <w:lang w:val="en-US"/>
        </w:rPr>
      </w:pPr>
    </w:p>
    <w:p w14:paraId="2C88EC29" w14:textId="77777777" w:rsidR="00717593" w:rsidRDefault="00717593" w:rsidP="00717593">
      <w:pPr>
        <w:spacing w:line="240" w:lineRule="auto"/>
        <w:ind w:firstLine="0"/>
        <w:rPr>
          <w:lang w:val="en-US"/>
        </w:rPr>
      </w:pPr>
    </w:p>
    <w:p w14:paraId="2C88EC2A" w14:textId="77777777" w:rsidR="005F71A8" w:rsidRDefault="005F71A8" w:rsidP="00717593">
      <w:pPr>
        <w:spacing w:line="240" w:lineRule="auto"/>
        <w:ind w:firstLine="0"/>
        <w:rPr>
          <w:lang w:val="en-US"/>
        </w:rPr>
      </w:pPr>
    </w:p>
    <w:p w14:paraId="2C88EC2B" w14:textId="77777777" w:rsidR="005F71A8" w:rsidRDefault="005F71A8" w:rsidP="00717593">
      <w:pPr>
        <w:spacing w:line="240" w:lineRule="auto"/>
        <w:ind w:firstLine="0"/>
        <w:rPr>
          <w:lang w:val="en-US"/>
        </w:rPr>
      </w:pPr>
    </w:p>
    <w:p w14:paraId="2C88EC2C" w14:textId="77777777" w:rsidR="00BA17E8" w:rsidRPr="004B2A9F" w:rsidRDefault="00BA17E8" w:rsidP="00717593">
      <w:pPr>
        <w:spacing w:line="240" w:lineRule="auto"/>
        <w:ind w:firstLine="0"/>
        <w:rPr>
          <w:lang w:val="en-US"/>
        </w:rPr>
      </w:pPr>
    </w:p>
    <w:p w14:paraId="2C88EC2D" w14:textId="77777777" w:rsidR="004B2A9F" w:rsidRDefault="004B2A9F" w:rsidP="004B2A9F">
      <w:pPr>
        <w:ind w:firstLine="0"/>
        <w:rPr>
          <w:lang w:val="en-US"/>
        </w:rPr>
      </w:pPr>
      <w:r w:rsidRPr="004B2A9F">
        <w:rPr>
          <w:rFonts w:ascii="Cambria Math" w:hAnsi="Cambria Math"/>
          <w:lang w:val="en-US"/>
        </w:rPr>
        <w:t>↪</w:t>
      </w:r>
      <w:r w:rsidRPr="004B2A9F">
        <w:rPr>
          <w:lang w:val="en-US"/>
        </w:rPr>
        <w:t xml:space="preserve"> New Rules of Inference</w:t>
      </w:r>
      <w:r w:rsidR="00E16606">
        <w:rPr>
          <w:lang w:val="en-US"/>
        </w:rPr>
        <w:t xml:space="preserve"> (K&amp;M, p. 141)</w:t>
      </w:r>
    </w:p>
    <w:p w14:paraId="2C88EC2E" w14:textId="77777777" w:rsidR="00150237" w:rsidRDefault="00150237" w:rsidP="00BA17E8">
      <w:pPr>
        <w:spacing w:line="120" w:lineRule="auto"/>
        <w:ind w:firstLine="0"/>
        <w:rPr>
          <w:lang w:val="en-US"/>
        </w:rPr>
      </w:pPr>
    </w:p>
    <w:p w14:paraId="2C88EC2F" w14:textId="77777777" w:rsidR="00E16606" w:rsidRPr="00E16606" w:rsidRDefault="00E16606" w:rsidP="0042028E">
      <w:pPr>
        <w:spacing w:line="276" w:lineRule="auto"/>
        <w:ind w:firstLine="0"/>
        <w:rPr>
          <w:lang w:val="en-US"/>
        </w:rPr>
      </w:pPr>
      <w:r>
        <w:rPr>
          <w:lang w:val="en-US"/>
        </w:rPr>
        <w:t xml:space="preserve">- proper substitution (K&amp;M, p. 139): </w:t>
      </w:r>
      <w:r w:rsidRPr="00E16606">
        <w:rPr>
          <w:sz w:val="26"/>
          <w:szCs w:val="26"/>
          <w:lang w:val="en-US"/>
        </w:rPr>
        <w:t>Φ</w:t>
      </w:r>
      <w:r w:rsidRPr="00E16606">
        <w:rPr>
          <w:sz w:val="20"/>
          <w:szCs w:val="20"/>
          <w:lang w:val="en-US"/>
        </w:rPr>
        <w:t>β</w:t>
      </w:r>
      <w:r>
        <w:rPr>
          <w:lang w:val="en-US"/>
        </w:rPr>
        <w:t xml:space="preserve"> comes from proper substitution of </w:t>
      </w:r>
      <w:r w:rsidRPr="00E16606">
        <w:rPr>
          <w:sz w:val="20"/>
          <w:szCs w:val="20"/>
          <w:lang w:val="en-US"/>
        </w:rPr>
        <w:t>β</w:t>
      </w:r>
      <w:r>
        <w:rPr>
          <w:lang w:val="en-US"/>
        </w:rPr>
        <w:t xml:space="preserve"> for α if </w:t>
      </w:r>
      <w:r w:rsidRPr="00E16606">
        <w:rPr>
          <w:sz w:val="26"/>
          <w:szCs w:val="26"/>
          <w:lang w:val="en-US"/>
        </w:rPr>
        <w:t>Φ</w:t>
      </w:r>
      <w:r w:rsidRPr="00E16606">
        <w:rPr>
          <w:sz w:val="20"/>
          <w:szCs w:val="20"/>
          <w:lang w:val="en-US"/>
        </w:rPr>
        <w:t>β</w:t>
      </w:r>
      <w:r>
        <w:rPr>
          <w:lang w:val="en-US"/>
        </w:rPr>
        <w:t xml:space="preserve"> is just like </w:t>
      </w:r>
      <w:r w:rsidRPr="00E16606">
        <w:rPr>
          <w:sz w:val="26"/>
          <w:szCs w:val="26"/>
          <w:lang w:val="en-US"/>
        </w:rPr>
        <w:t>Φ</w:t>
      </w:r>
      <w:r>
        <w:rPr>
          <w:lang w:val="en-US"/>
        </w:rPr>
        <w:t xml:space="preserve">α except for having </w:t>
      </w:r>
      <w:r>
        <w:rPr>
          <w:u w:val="single"/>
          <w:lang w:val="en-US"/>
        </w:rPr>
        <w:t>free occurrences</w:t>
      </w:r>
      <w:r>
        <w:rPr>
          <w:lang w:val="en-US"/>
        </w:rPr>
        <w:t xml:space="preserve"> of </w:t>
      </w:r>
      <w:r w:rsidRPr="00E16606">
        <w:rPr>
          <w:sz w:val="20"/>
          <w:szCs w:val="20"/>
          <w:lang w:val="en-US"/>
        </w:rPr>
        <w:t>β</w:t>
      </w:r>
      <w:r>
        <w:rPr>
          <w:lang w:val="en-US"/>
        </w:rPr>
        <w:t xml:space="preserve"> </w:t>
      </w:r>
      <w:r>
        <w:rPr>
          <w:u w:val="single"/>
          <w:lang w:val="en-US"/>
        </w:rPr>
        <w:t>whenever</w:t>
      </w:r>
      <w:r>
        <w:rPr>
          <w:lang w:val="en-US"/>
        </w:rPr>
        <w:t xml:space="preserve"> </w:t>
      </w:r>
      <w:r w:rsidRPr="00E16606">
        <w:rPr>
          <w:sz w:val="26"/>
          <w:szCs w:val="26"/>
          <w:lang w:val="en-US"/>
        </w:rPr>
        <w:t>Φ</w:t>
      </w:r>
      <w:r>
        <w:rPr>
          <w:lang w:val="en-US"/>
        </w:rPr>
        <w:t xml:space="preserve">α has </w:t>
      </w:r>
      <w:r>
        <w:rPr>
          <w:u w:val="single"/>
          <w:lang w:val="en-US"/>
        </w:rPr>
        <w:t>free occurrences</w:t>
      </w:r>
      <w:r>
        <w:rPr>
          <w:lang w:val="en-US"/>
        </w:rPr>
        <w:t xml:space="preserve"> of α.</w:t>
      </w:r>
    </w:p>
    <w:p w14:paraId="2C88EC30" w14:textId="77777777" w:rsidR="004B2A9F" w:rsidRDefault="004B2A9F" w:rsidP="00717593">
      <w:pPr>
        <w:spacing w:line="240" w:lineRule="auto"/>
        <w:ind w:firstLine="0"/>
        <w:rPr>
          <w:lang w:val="en-US"/>
        </w:rPr>
      </w:pPr>
    </w:p>
    <w:p w14:paraId="2C88EC31" w14:textId="77777777" w:rsidR="00717593" w:rsidRPr="004B2A9F" w:rsidRDefault="00717593" w:rsidP="00717593">
      <w:pPr>
        <w:spacing w:line="240" w:lineRule="auto"/>
        <w:ind w:firstLine="0"/>
        <w:rPr>
          <w:lang w:val="en-US"/>
        </w:rPr>
      </w:pPr>
    </w:p>
    <w:p w14:paraId="2C88EC32" w14:textId="77777777" w:rsidR="004B2A9F" w:rsidRPr="002551E5" w:rsidRDefault="004166E0" w:rsidP="004B2A9F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8ECEB" wp14:editId="2C88ECEC">
                <wp:simplePos x="0" y="0"/>
                <wp:positionH relativeFrom="column">
                  <wp:posOffset>1691640</wp:posOffset>
                </wp:positionH>
                <wp:positionV relativeFrom="paragraph">
                  <wp:posOffset>236220</wp:posOffset>
                </wp:positionV>
                <wp:extent cx="612140" cy="0"/>
                <wp:effectExtent l="9525" t="8255" r="6985" b="10795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499C" id="AutoShape 35" o:spid="_x0000_s1026" type="#_x0000_t32" style="position:absolute;margin-left:133.2pt;margin-top:18.6pt;width:48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WQH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"/>
            </w:pict>
          </mc:Fallback>
        </mc:AlternateContent>
      </w:r>
      <w:r w:rsidR="004B2A9F" w:rsidRPr="004166E0">
        <w:tab/>
      </w:r>
      <w:r w:rsidR="004B2A9F" w:rsidRPr="002551E5">
        <w:rPr>
          <w:u w:val="single"/>
        </w:rPr>
        <w:t>UI</w:t>
      </w:r>
      <w:r w:rsidR="004B2A9F" w:rsidRPr="002551E5">
        <w:tab/>
      </w:r>
      <w:r w:rsidR="004B2A9F" w:rsidRPr="002551E5">
        <w:tab/>
        <w:t>n.</w:t>
      </w:r>
      <w:r w:rsidR="004B2A9F" w:rsidRPr="002551E5">
        <w:tab/>
      </w:r>
      <w:r w:rsidR="004B2A9F" w:rsidRPr="002551E5">
        <w:rPr>
          <w:rFonts w:ascii="Cambria Math" w:hAnsi="Cambria Math"/>
        </w:rPr>
        <w:t>⋀</w:t>
      </w:r>
      <w:r w:rsidR="004B2A9F" w:rsidRPr="004B2A9F">
        <w:rPr>
          <w:lang w:val="en-US"/>
        </w:rPr>
        <w:t>α</w:t>
      </w:r>
      <w:r w:rsidR="004B2A9F" w:rsidRPr="002551E5">
        <w:t xml:space="preserve"> </w:t>
      </w:r>
      <w:r w:rsidR="004B2A9F" w:rsidRPr="0023303D">
        <w:rPr>
          <w:sz w:val="26"/>
          <w:szCs w:val="26"/>
          <w:lang w:val="en-US"/>
        </w:rPr>
        <w:t>Φ</w:t>
      </w:r>
      <w:r w:rsidR="004B2A9F" w:rsidRPr="004B2A9F">
        <w:rPr>
          <w:lang w:val="en-US"/>
        </w:rPr>
        <w:t>α</w:t>
      </w:r>
    </w:p>
    <w:p w14:paraId="2C88EC33" w14:textId="77777777" w:rsidR="004B2A9F" w:rsidRPr="002551E5" w:rsidRDefault="004B2A9F" w:rsidP="004B2A9F">
      <w:pPr>
        <w:ind w:firstLine="0"/>
      </w:pPr>
      <w:r w:rsidRPr="002551E5">
        <w:tab/>
      </w:r>
      <w:r w:rsidRPr="002551E5">
        <w:tab/>
      </w:r>
      <w:r w:rsidRPr="002551E5">
        <w:tab/>
      </w:r>
      <w:r w:rsidRPr="002551E5">
        <w:tab/>
        <w:t xml:space="preserve"> 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β</w:t>
      </w:r>
      <w:r w:rsidRPr="002551E5">
        <w:t xml:space="preserve"> </w:t>
      </w:r>
      <w:r w:rsidRPr="002551E5">
        <w:tab/>
      </w:r>
      <w:r w:rsidRPr="002551E5">
        <w:tab/>
        <w:t>n, UI</w:t>
      </w:r>
      <w:r w:rsidR="0023303D" w:rsidRPr="002551E5">
        <w:t>/</w:t>
      </w:r>
      <w:r w:rsidR="0023303D" w:rsidRPr="0023303D">
        <w:rPr>
          <w:sz w:val="20"/>
          <w:szCs w:val="20"/>
          <w:lang w:val="en-US"/>
        </w:rPr>
        <w:t>β</w:t>
      </w:r>
      <w:r w:rsidR="0023303D" w:rsidRPr="002551E5">
        <w:t xml:space="preserve"> </w:t>
      </w:r>
    </w:p>
    <w:p w14:paraId="2C88EC34" w14:textId="77777777" w:rsidR="004B2A9F" w:rsidRPr="004B2A9F" w:rsidRDefault="004B2A9F" w:rsidP="0042028E">
      <w:pPr>
        <w:spacing w:line="276" w:lineRule="auto"/>
        <w:ind w:left="3119" w:firstLine="0"/>
        <w:rPr>
          <w:lang w:val="en-US"/>
        </w:rPr>
      </w:pPr>
      <w:r w:rsidRPr="004B2A9F">
        <w:rPr>
          <w:lang w:val="en-US"/>
        </w:rPr>
        <w:t xml:space="preserve">** Where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β</w:t>
      </w:r>
      <w:r w:rsidRPr="004B2A9F">
        <w:rPr>
          <w:lang w:val="en-US"/>
        </w:rPr>
        <w:t xml:space="preserve"> comes from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α</w:t>
      </w:r>
      <w:r w:rsidRPr="004B2A9F">
        <w:rPr>
          <w:lang w:val="en-US"/>
        </w:rPr>
        <w:t xml:space="preserve"> by proper substitution of the term </w:t>
      </w:r>
      <w:r w:rsidRPr="0023303D">
        <w:rPr>
          <w:sz w:val="20"/>
          <w:szCs w:val="20"/>
          <w:lang w:val="en-US"/>
        </w:rPr>
        <w:t>β</w:t>
      </w:r>
      <w:r w:rsidRPr="004B2A9F">
        <w:rPr>
          <w:lang w:val="en-US"/>
        </w:rPr>
        <w:t xml:space="preserve"> for the variable α in </w:t>
      </w:r>
      <w:r w:rsidRPr="0023303D">
        <w:rPr>
          <w:sz w:val="26"/>
          <w:szCs w:val="26"/>
          <w:lang w:val="en-US"/>
        </w:rPr>
        <w:t>Φ</w:t>
      </w:r>
      <w:r w:rsidRPr="004B2A9F">
        <w:rPr>
          <w:lang w:val="en-US"/>
        </w:rPr>
        <w:t>α **</w:t>
      </w:r>
    </w:p>
    <w:p w14:paraId="2C88EC35" w14:textId="77777777" w:rsidR="004B2A9F" w:rsidRDefault="004B2A9F" w:rsidP="00717593">
      <w:pPr>
        <w:spacing w:line="240" w:lineRule="auto"/>
        <w:rPr>
          <w:lang w:val="en-US"/>
        </w:rPr>
      </w:pPr>
    </w:p>
    <w:p w14:paraId="2C88EC36" w14:textId="77777777" w:rsidR="004B2A9F" w:rsidRDefault="004B2A9F" w:rsidP="00717593">
      <w:pPr>
        <w:spacing w:line="240" w:lineRule="auto"/>
        <w:rPr>
          <w:lang w:val="en-US"/>
        </w:rPr>
      </w:pPr>
    </w:p>
    <w:p w14:paraId="2C88EC37" w14:textId="77777777" w:rsidR="004B2A9F" w:rsidRPr="004B2A9F" w:rsidRDefault="004166E0" w:rsidP="004B2A9F">
      <w:pPr>
        <w:rPr>
          <w:lang w:val="en-US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8ECED" wp14:editId="2C88ECEE">
                <wp:simplePos x="0" y="0"/>
                <wp:positionH relativeFrom="column">
                  <wp:posOffset>1574800</wp:posOffset>
                </wp:positionH>
                <wp:positionV relativeFrom="paragraph">
                  <wp:posOffset>231140</wp:posOffset>
                </wp:positionV>
                <wp:extent cx="612140" cy="0"/>
                <wp:effectExtent l="6985" t="6985" r="9525" b="12065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17373" id="AutoShape 36" o:spid="_x0000_s1026" type="#_x0000_t32" style="position:absolute;margin-left:124pt;margin-top:18.2pt;width:48.2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V1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"/>
            </w:pict>
          </mc:Fallback>
        </mc:AlternateContent>
      </w:r>
      <w:r w:rsidR="004B2A9F" w:rsidRPr="004B2A9F">
        <w:rPr>
          <w:u w:val="single"/>
          <w:lang w:val="en-US"/>
        </w:rPr>
        <w:t>EG</w:t>
      </w:r>
      <w:r w:rsidR="004B2A9F" w:rsidRPr="004B2A9F">
        <w:rPr>
          <w:lang w:val="en-US"/>
        </w:rPr>
        <w:tab/>
      </w:r>
      <w:r w:rsidR="004B2A9F" w:rsidRPr="004B2A9F">
        <w:rPr>
          <w:lang w:val="en-US"/>
        </w:rPr>
        <w:tab/>
        <w:t>n.</w:t>
      </w:r>
      <w:r w:rsidR="004B2A9F" w:rsidRPr="004B2A9F">
        <w:rPr>
          <w:lang w:val="en-US"/>
        </w:rPr>
        <w:tab/>
      </w:r>
      <w:r w:rsidR="004B2A9F" w:rsidRPr="0023303D">
        <w:rPr>
          <w:sz w:val="26"/>
          <w:szCs w:val="26"/>
          <w:lang w:val="en-US"/>
        </w:rPr>
        <w:t>Φ</w:t>
      </w:r>
      <w:r w:rsidR="004B2A9F" w:rsidRPr="0023303D">
        <w:rPr>
          <w:sz w:val="20"/>
          <w:szCs w:val="20"/>
          <w:lang w:val="en-US"/>
        </w:rPr>
        <w:t>β</w:t>
      </w:r>
    </w:p>
    <w:p w14:paraId="2C88EC38" w14:textId="77777777" w:rsidR="004B2A9F" w:rsidRPr="004B2A9F" w:rsidRDefault="004B2A9F" w:rsidP="004B2A9F">
      <w:pPr>
        <w:rPr>
          <w:lang w:val="en-US"/>
        </w:rPr>
      </w:pPr>
      <w:r w:rsidRPr="004B2A9F">
        <w:rPr>
          <w:lang w:val="en-US"/>
        </w:rPr>
        <w:tab/>
      </w:r>
      <w:r w:rsidRPr="004B2A9F">
        <w:rPr>
          <w:lang w:val="en-US"/>
        </w:rPr>
        <w:tab/>
        <w:t xml:space="preserve">        </w:t>
      </w:r>
      <w:r w:rsidRPr="004B2A9F">
        <w:rPr>
          <w:rFonts w:ascii="Cambria Math" w:hAnsi="Cambria Math"/>
          <w:lang w:val="en-US"/>
        </w:rPr>
        <w:t>⋁</w:t>
      </w:r>
      <w:r w:rsidRPr="004B2A9F">
        <w:rPr>
          <w:lang w:val="en-US"/>
        </w:rPr>
        <w:t xml:space="preserve">α </w:t>
      </w:r>
      <w:r w:rsidRPr="0023303D">
        <w:rPr>
          <w:sz w:val="26"/>
          <w:szCs w:val="26"/>
          <w:lang w:val="en-US"/>
        </w:rPr>
        <w:t>Φ</w:t>
      </w:r>
      <w:r w:rsidRPr="004B2A9F">
        <w:rPr>
          <w:lang w:val="en-US"/>
        </w:rPr>
        <w:t xml:space="preserve">α </w:t>
      </w:r>
      <w:r w:rsidR="0023303D">
        <w:rPr>
          <w:lang w:val="en-US"/>
        </w:rPr>
        <w:tab/>
        <w:t xml:space="preserve">     n, EG</w:t>
      </w:r>
    </w:p>
    <w:p w14:paraId="2C88EC39" w14:textId="77777777" w:rsidR="004B2A9F" w:rsidRPr="0023303D" w:rsidRDefault="004B2A9F" w:rsidP="0042028E">
      <w:pPr>
        <w:spacing w:line="276" w:lineRule="auto"/>
        <w:ind w:left="3119" w:firstLine="0"/>
        <w:rPr>
          <w:lang w:val="en-US"/>
        </w:rPr>
      </w:pPr>
      <w:r w:rsidRPr="004B2A9F">
        <w:rPr>
          <w:lang w:val="en-US"/>
        </w:rPr>
        <w:t xml:space="preserve">** Where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β</w:t>
      </w:r>
      <w:r w:rsidRPr="004B2A9F">
        <w:rPr>
          <w:lang w:val="en-US"/>
        </w:rPr>
        <w:t xml:space="preserve"> comes from </w:t>
      </w:r>
      <w:r w:rsidRPr="0023303D">
        <w:rPr>
          <w:sz w:val="26"/>
          <w:szCs w:val="26"/>
          <w:lang w:val="en-US"/>
        </w:rPr>
        <w:t>Φ</w:t>
      </w:r>
      <w:r w:rsidRPr="004B2A9F">
        <w:rPr>
          <w:lang w:val="en-US"/>
        </w:rPr>
        <w:t xml:space="preserve">α by proper substitution of </w:t>
      </w:r>
      <w:r w:rsidRPr="0023303D">
        <w:rPr>
          <w:lang w:val="en-US"/>
        </w:rPr>
        <w:t xml:space="preserve">the term </w:t>
      </w:r>
      <w:r w:rsidRPr="0023303D">
        <w:rPr>
          <w:sz w:val="20"/>
          <w:szCs w:val="20"/>
          <w:lang w:val="en-US"/>
        </w:rPr>
        <w:t>β</w:t>
      </w:r>
      <w:r w:rsidRPr="0023303D">
        <w:rPr>
          <w:lang w:val="en-US"/>
        </w:rPr>
        <w:t xml:space="preserve"> for the variable α in </w:t>
      </w:r>
      <w:r w:rsidRPr="0023303D">
        <w:rPr>
          <w:sz w:val="26"/>
          <w:szCs w:val="26"/>
          <w:lang w:val="en-US"/>
        </w:rPr>
        <w:t>Φ</w:t>
      </w:r>
      <w:r w:rsidRPr="0023303D">
        <w:rPr>
          <w:lang w:val="en-US"/>
        </w:rPr>
        <w:t>α **</w:t>
      </w:r>
    </w:p>
    <w:p w14:paraId="2C88EC3A" w14:textId="77777777" w:rsidR="0023303D" w:rsidRPr="0023303D" w:rsidRDefault="0023303D" w:rsidP="0023303D">
      <w:pPr>
        <w:ind w:left="421"/>
        <w:rPr>
          <w:lang w:val="en-US"/>
        </w:rPr>
      </w:pPr>
    </w:p>
    <w:p w14:paraId="2C88EC3B" w14:textId="77777777" w:rsidR="00150237" w:rsidRDefault="00150237" w:rsidP="0023303D">
      <w:pPr>
        <w:rPr>
          <w:u w:val="single"/>
          <w:lang w:val="en-US"/>
        </w:rPr>
      </w:pPr>
    </w:p>
    <w:p w14:paraId="2C88EC3C" w14:textId="77777777" w:rsidR="0023303D" w:rsidRPr="004166E0" w:rsidRDefault="004166E0" w:rsidP="0023303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8ECEF" wp14:editId="2C88ECF0">
                <wp:simplePos x="0" y="0"/>
                <wp:positionH relativeFrom="column">
                  <wp:posOffset>1679575</wp:posOffset>
                </wp:positionH>
                <wp:positionV relativeFrom="paragraph">
                  <wp:posOffset>253365</wp:posOffset>
                </wp:positionV>
                <wp:extent cx="612140" cy="0"/>
                <wp:effectExtent l="6985" t="8890" r="9525" b="10160"/>
                <wp:wrapNone/>
                <wp:docPr id="3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C885F" id="AutoShape 37" o:spid="_x0000_s1026" type="#_x0000_t32" style="position:absolute;margin-left:132.25pt;margin-top:19.95pt;width:48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"/>
            </w:pict>
          </mc:Fallback>
        </mc:AlternateContent>
      </w:r>
      <w:r w:rsidR="0023303D" w:rsidRPr="004166E0">
        <w:rPr>
          <w:u w:val="single"/>
        </w:rPr>
        <w:t>EI</w:t>
      </w:r>
      <w:r w:rsidR="0023303D" w:rsidRPr="004166E0">
        <w:tab/>
      </w:r>
      <w:r w:rsidR="0023303D" w:rsidRPr="004166E0">
        <w:tab/>
        <w:t>n.</w:t>
      </w:r>
      <w:r w:rsidR="0023303D" w:rsidRPr="004166E0">
        <w:tab/>
      </w:r>
      <w:r w:rsidR="0023303D" w:rsidRPr="004166E0">
        <w:rPr>
          <w:rFonts w:ascii="Cambria Math" w:hAnsi="Cambria Math"/>
        </w:rPr>
        <w:t>⋁</w:t>
      </w:r>
      <w:r w:rsidR="0023303D" w:rsidRPr="0023303D">
        <w:rPr>
          <w:lang w:val="en-US"/>
        </w:rPr>
        <w:t>α</w:t>
      </w:r>
      <w:r w:rsidR="0023303D" w:rsidRPr="004166E0">
        <w:t xml:space="preserve"> </w:t>
      </w:r>
      <w:r w:rsidR="0023303D" w:rsidRPr="0023303D">
        <w:rPr>
          <w:sz w:val="26"/>
          <w:szCs w:val="26"/>
          <w:lang w:val="en-US"/>
        </w:rPr>
        <w:t>Φ</w:t>
      </w:r>
      <w:r w:rsidR="0023303D" w:rsidRPr="0023303D">
        <w:rPr>
          <w:lang w:val="en-US"/>
        </w:rPr>
        <w:t>α</w:t>
      </w:r>
    </w:p>
    <w:p w14:paraId="2C88EC3D" w14:textId="77777777" w:rsidR="0023303D" w:rsidRPr="004166E0" w:rsidRDefault="0023303D" w:rsidP="0023303D">
      <w:pPr>
        <w:ind w:left="421"/>
      </w:pPr>
      <w:r w:rsidRPr="004166E0">
        <w:tab/>
      </w:r>
      <w:r w:rsidRPr="004166E0">
        <w:tab/>
      </w:r>
      <w:r w:rsidRPr="004166E0">
        <w:tab/>
        <w:t xml:space="preserve">  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β</w:t>
      </w:r>
      <w:r w:rsidRPr="004166E0">
        <w:tab/>
        <w:t xml:space="preserve">      n, EI/</w:t>
      </w:r>
      <w:r w:rsidRPr="0023303D">
        <w:rPr>
          <w:sz w:val="20"/>
          <w:szCs w:val="20"/>
          <w:lang w:val="en-US"/>
        </w:rPr>
        <w:t>β</w:t>
      </w:r>
      <w:r w:rsidRPr="004166E0">
        <w:t xml:space="preserve"> </w:t>
      </w:r>
    </w:p>
    <w:p w14:paraId="2C88EC3E" w14:textId="77777777" w:rsidR="0023303D" w:rsidRDefault="0023303D" w:rsidP="0042028E">
      <w:pPr>
        <w:spacing w:line="276" w:lineRule="auto"/>
        <w:ind w:left="3119" w:firstLine="0"/>
        <w:rPr>
          <w:lang w:val="en-US"/>
        </w:rPr>
      </w:pPr>
      <w:r>
        <w:rPr>
          <w:lang w:val="en-US"/>
        </w:rPr>
        <w:t xml:space="preserve">* </w:t>
      </w:r>
      <w:r w:rsidRPr="004B2A9F">
        <w:rPr>
          <w:lang w:val="en-US"/>
        </w:rPr>
        <w:t xml:space="preserve">Where </w:t>
      </w:r>
      <w:r w:rsidRPr="0023303D">
        <w:rPr>
          <w:sz w:val="26"/>
          <w:szCs w:val="26"/>
          <w:lang w:val="en-US"/>
        </w:rPr>
        <w:t>Φ</w:t>
      </w:r>
      <w:r w:rsidRPr="0023303D">
        <w:rPr>
          <w:sz w:val="20"/>
          <w:szCs w:val="20"/>
          <w:lang w:val="en-US"/>
        </w:rPr>
        <w:t>β</w:t>
      </w:r>
      <w:r w:rsidRPr="004B2A9F">
        <w:rPr>
          <w:lang w:val="en-US"/>
        </w:rPr>
        <w:t xml:space="preserve"> comes from </w:t>
      </w:r>
      <w:r w:rsidRPr="0023303D">
        <w:rPr>
          <w:sz w:val="26"/>
          <w:szCs w:val="26"/>
          <w:lang w:val="en-US"/>
        </w:rPr>
        <w:t>Φ</w:t>
      </w:r>
      <w:r w:rsidRPr="004B2A9F">
        <w:rPr>
          <w:lang w:val="en-US"/>
        </w:rPr>
        <w:t xml:space="preserve">α by proper substitution of </w:t>
      </w:r>
      <w:r w:rsidRPr="0023303D">
        <w:rPr>
          <w:lang w:val="en-US"/>
        </w:rPr>
        <w:t xml:space="preserve">the term </w:t>
      </w:r>
      <w:r w:rsidRPr="0023303D">
        <w:rPr>
          <w:sz w:val="20"/>
          <w:szCs w:val="20"/>
          <w:lang w:val="en-US"/>
        </w:rPr>
        <w:t>β</w:t>
      </w:r>
      <w:r w:rsidRPr="0023303D">
        <w:rPr>
          <w:lang w:val="en-US"/>
        </w:rPr>
        <w:t xml:space="preserve"> for the variable α in </w:t>
      </w:r>
      <w:r w:rsidRPr="0023303D">
        <w:rPr>
          <w:sz w:val="26"/>
          <w:szCs w:val="26"/>
          <w:lang w:val="en-US"/>
        </w:rPr>
        <w:t>Φ</w:t>
      </w:r>
      <w:r w:rsidRPr="0023303D">
        <w:rPr>
          <w:lang w:val="en-US"/>
        </w:rPr>
        <w:t>α</w:t>
      </w:r>
      <w:r>
        <w:rPr>
          <w:lang w:val="en-US"/>
        </w:rPr>
        <w:t>; AND</w:t>
      </w:r>
    </w:p>
    <w:p w14:paraId="2C88EC3F" w14:textId="77777777" w:rsidR="0023303D" w:rsidRDefault="0023303D" w:rsidP="0042028E">
      <w:pPr>
        <w:spacing w:line="276" w:lineRule="auto"/>
        <w:ind w:left="3119" w:firstLine="0"/>
        <w:rPr>
          <w:lang w:val="en-US"/>
        </w:rPr>
      </w:pPr>
      <w:r>
        <w:rPr>
          <w:lang w:val="en-US"/>
        </w:rPr>
        <w:t>* β is a variable; AND</w:t>
      </w:r>
    </w:p>
    <w:p w14:paraId="2C88EC40" w14:textId="77777777" w:rsidR="0023303D" w:rsidRDefault="0023303D" w:rsidP="0042028E">
      <w:pPr>
        <w:spacing w:line="276" w:lineRule="auto"/>
        <w:ind w:left="3119" w:firstLine="0"/>
        <w:rPr>
          <w:lang w:val="en-US"/>
        </w:rPr>
      </w:pPr>
      <w:r>
        <w:rPr>
          <w:lang w:val="en-US"/>
        </w:rPr>
        <w:t>* β is a new variable, i.e., doesn’t occur anywhere in the derivation.</w:t>
      </w:r>
    </w:p>
    <w:p w14:paraId="2C88EC41" w14:textId="77777777" w:rsidR="00717593" w:rsidRDefault="00717593" w:rsidP="00717593">
      <w:pPr>
        <w:spacing w:line="240" w:lineRule="auto"/>
        <w:ind w:firstLine="0"/>
        <w:rPr>
          <w:lang w:val="en-US"/>
        </w:rPr>
      </w:pPr>
    </w:p>
    <w:p w14:paraId="2C88EC42" w14:textId="77777777" w:rsidR="00717593" w:rsidRDefault="00717593" w:rsidP="00717593">
      <w:pPr>
        <w:spacing w:line="240" w:lineRule="auto"/>
        <w:ind w:firstLine="0"/>
        <w:rPr>
          <w:lang w:val="en-US"/>
        </w:rPr>
      </w:pPr>
    </w:p>
    <w:p w14:paraId="2C88EC43" w14:textId="77777777" w:rsidR="0023303D" w:rsidRDefault="00497A53" w:rsidP="00717593">
      <w:pPr>
        <w:ind w:firstLine="0"/>
        <w:rPr>
          <w:lang w:val="en-US"/>
        </w:rPr>
      </w:pPr>
      <w:r>
        <w:rPr>
          <w:lang w:val="en-US"/>
        </w:rPr>
        <w:t>- Examples:</w:t>
      </w:r>
      <w:r w:rsidR="00717593">
        <w:rPr>
          <w:lang w:val="en-US"/>
        </w:rPr>
        <w:tab/>
      </w:r>
    </w:p>
    <w:p w14:paraId="2C88EC44" w14:textId="77777777" w:rsidR="00D108A7" w:rsidRDefault="00F43E7F" w:rsidP="00F43E7F">
      <w:pPr>
        <w:spacing w:line="276" w:lineRule="auto"/>
        <w:ind w:firstLine="284"/>
        <w:rPr>
          <w:lang w:val="en-US"/>
        </w:rPr>
      </w:pPr>
      <w:r>
        <w:rPr>
          <w:lang w:val="en-US"/>
        </w:rPr>
        <w:t xml:space="preserve">** </w:t>
      </w:r>
      <w:r w:rsidR="00D108A7">
        <w:rPr>
          <w:lang w:val="en-US"/>
        </w:rPr>
        <w:t xml:space="preserve">In order to follow a derivation, you </w:t>
      </w:r>
      <w:proofErr w:type="gramStart"/>
      <w:r w:rsidR="00D108A7">
        <w:rPr>
          <w:lang w:val="en-US"/>
        </w:rPr>
        <w:t>have to</w:t>
      </w:r>
      <w:proofErr w:type="gramEnd"/>
      <w:r w:rsidR="00D108A7">
        <w:rPr>
          <w:lang w:val="en-US"/>
        </w:rPr>
        <w:t xml:space="preserve"> </w:t>
      </w:r>
      <w:r>
        <w:rPr>
          <w:lang w:val="en-US"/>
        </w:rPr>
        <w:t>read carefully</w:t>
      </w:r>
      <w:r w:rsidR="00D108A7">
        <w:rPr>
          <w:lang w:val="en-US"/>
        </w:rPr>
        <w:t xml:space="preserve"> the annotation</w:t>
      </w:r>
      <w:r>
        <w:rPr>
          <w:lang w:val="en-US"/>
        </w:rPr>
        <w:t>. Make sure you know which lines and inference rule</w:t>
      </w:r>
      <w:r w:rsidR="00087727">
        <w:rPr>
          <w:lang w:val="en-US"/>
        </w:rPr>
        <w:t>s</w:t>
      </w:r>
      <w:r>
        <w:rPr>
          <w:lang w:val="en-US"/>
        </w:rPr>
        <w:t xml:space="preserve"> are being used to justify a line **</w:t>
      </w:r>
    </w:p>
    <w:p w14:paraId="2C88EC45" w14:textId="77777777" w:rsidR="00497A53" w:rsidRDefault="00497A53" w:rsidP="00444A9D">
      <w:pPr>
        <w:spacing w:line="240" w:lineRule="auto"/>
        <w:ind w:firstLine="0"/>
        <w:rPr>
          <w:lang w:val="en-US"/>
        </w:rPr>
      </w:pPr>
    </w:p>
    <w:p w14:paraId="2C88EC46" w14:textId="77777777" w:rsidR="00E01ACD" w:rsidRDefault="00E01ACD" w:rsidP="00444A9D">
      <w:pPr>
        <w:spacing w:line="240" w:lineRule="auto"/>
        <w:ind w:firstLine="0"/>
        <w:rPr>
          <w:lang w:val="en-US"/>
        </w:rPr>
      </w:pPr>
    </w:p>
    <w:p w14:paraId="2C88EC47" w14:textId="77777777" w:rsidR="00150237" w:rsidRDefault="00150237" w:rsidP="0023303D">
      <w:pPr>
        <w:ind w:firstLine="0"/>
        <w:rPr>
          <w:lang w:val="en-US"/>
        </w:rPr>
      </w:pPr>
      <w:proofErr w:type="spellStart"/>
      <w:r>
        <w:rPr>
          <w:lang w:val="en-US"/>
        </w:rPr>
        <w:t>Deriv</w:t>
      </w:r>
      <w:proofErr w:type="spellEnd"/>
      <w:r>
        <w:rPr>
          <w:lang w:val="en-US"/>
        </w:rPr>
        <w:t xml:space="preserve"> 3.001: </w:t>
      </w:r>
      <w:r w:rsidR="00276FD9">
        <w:rPr>
          <w:lang w:val="en-US"/>
        </w:rPr>
        <w:tab/>
      </w:r>
      <w:r w:rsidR="00276FD9" w:rsidRPr="00150237">
        <w:rPr>
          <w:rFonts w:ascii="Cambria Math" w:hAnsi="Cambria Math" w:cs="Cambria Math"/>
          <w:lang w:val="en-US"/>
        </w:rPr>
        <w:t>⋀</w:t>
      </w:r>
      <w:r w:rsidRPr="00150237">
        <w:rPr>
          <w:lang w:val="en-US"/>
        </w:rPr>
        <w:t>x</w:t>
      </w:r>
      <w:r w:rsidR="00276FD9">
        <w:rPr>
          <w:lang w:val="en-US"/>
        </w:rPr>
        <w:t xml:space="preserve"> </w:t>
      </w:r>
      <w:r w:rsidRPr="00150237">
        <w:rPr>
          <w:lang w:val="en-US"/>
        </w:rPr>
        <w:t>(</w:t>
      </w:r>
      <w:proofErr w:type="spellStart"/>
      <w:r w:rsidRPr="00150237">
        <w:rPr>
          <w:lang w:val="en-US"/>
        </w:rPr>
        <w:t>Fx</w:t>
      </w:r>
      <w:proofErr w:type="spellEnd"/>
      <w:r w:rsidR="00276FD9">
        <w:rPr>
          <w:lang w:val="en-US"/>
        </w:rPr>
        <w:t xml:space="preserve"> </w:t>
      </w:r>
      <w:r w:rsidRPr="00150237">
        <w:rPr>
          <w:rFonts w:ascii="Cambria Math" w:hAnsi="Cambria Math" w:cs="Cambria Math"/>
          <w:lang w:val="en-US"/>
        </w:rPr>
        <w:t>∧</w:t>
      </w:r>
      <w:r w:rsidR="00276FD9">
        <w:rPr>
          <w:rFonts w:ascii="Cambria Math" w:hAnsi="Cambria Math" w:cs="Cambria Math"/>
          <w:lang w:val="en-US"/>
        </w:rPr>
        <w:t xml:space="preserve"> </w:t>
      </w:r>
      <w:proofErr w:type="spellStart"/>
      <w:r w:rsidRPr="00150237">
        <w:rPr>
          <w:lang w:val="en-US"/>
        </w:rPr>
        <w:t>Gx</w:t>
      </w:r>
      <w:proofErr w:type="spellEnd"/>
      <w:r w:rsidRPr="00150237">
        <w:rPr>
          <w:lang w:val="en-US"/>
        </w:rPr>
        <w:t xml:space="preserve">) </w:t>
      </w:r>
      <w:r w:rsidRPr="00150237">
        <w:rPr>
          <w:rFonts w:ascii="Cambria Math" w:hAnsi="Cambria Math" w:cs="Cambria Math"/>
          <w:lang w:val="en-US"/>
        </w:rPr>
        <w:t>∴</w:t>
      </w:r>
      <w:r w:rsidRPr="00150237">
        <w:rPr>
          <w:lang w:val="en-US"/>
        </w:rPr>
        <w:t xml:space="preserve"> </w:t>
      </w:r>
      <w:r w:rsidRPr="00150237">
        <w:rPr>
          <w:rFonts w:ascii="Cambria Math" w:hAnsi="Cambria Math" w:cs="Cambria Math"/>
          <w:lang w:val="en-US"/>
        </w:rPr>
        <w:t>⋀</w:t>
      </w:r>
      <w:proofErr w:type="spellStart"/>
      <w:r w:rsidRPr="00150237">
        <w:rPr>
          <w:lang w:val="en-US"/>
        </w:rPr>
        <w:t>xGx</w:t>
      </w:r>
      <w:proofErr w:type="spellEnd"/>
    </w:p>
    <w:p w14:paraId="2C88EC48" w14:textId="77777777" w:rsidR="00276FD9" w:rsidRDefault="004166E0" w:rsidP="00444A9D">
      <w:pPr>
        <w:spacing w:line="240" w:lineRule="auto"/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88ECF1" wp14:editId="2C88ECF2">
                <wp:simplePos x="0" y="0"/>
                <wp:positionH relativeFrom="column">
                  <wp:posOffset>-699135</wp:posOffset>
                </wp:positionH>
                <wp:positionV relativeFrom="paragraph">
                  <wp:posOffset>146050</wp:posOffset>
                </wp:positionV>
                <wp:extent cx="1440180" cy="466090"/>
                <wp:effectExtent l="9525" t="13335" r="131445" b="6350"/>
                <wp:wrapNone/>
                <wp:docPr id="3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66090"/>
                        </a:xfrm>
                        <a:prstGeom prst="wedgeRoundRectCallout">
                          <a:avLst>
                            <a:gd name="adj1" fmla="val 57630"/>
                            <a:gd name="adj2" fmla="val 29565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8" w14:textId="77777777" w:rsidR="00C75C6B" w:rsidRPr="006649EF" w:rsidRDefault="00C75C6B" w:rsidP="00D70DB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49E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Once I show </w:t>
                            </w:r>
                            <w:proofErr w:type="spellStart"/>
                            <w:r w:rsidRPr="006649EF">
                              <w:rPr>
                                <w:sz w:val="20"/>
                                <w:szCs w:val="20"/>
                                <w:lang w:val="en-US"/>
                              </w:rPr>
                              <w:t>Gx</w:t>
                            </w:r>
                            <w:proofErr w:type="spellEnd"/>
                            <w:r w:rsidRPr="006649EF">
                              <w:rPr>
                                <w:sz w:val="20"/>
                                <w:szCs w:val="20"/>
                                <w:lang w:val="en-US"/>
                              </w:rPr>
                              <w:t>, I can box and cancel line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F1" id="AutoShape 52" o:spid="_x0000_s1035" type="#_x0000_t62" style="position:absolute;left:0;text-align:left;margin-left:-55.05pt;margin-top:11.5pt;width:113.4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" adj="23248,17186" filled="f">
                <v:textbox>
                  <w:txbxContent>
                    <w:p w14:paraId="2C88ED48" w14:textId="77777777" w:rsidR="00C75C6B" w:rsidRPr="006649EF" w:rsidRDefault="00C75C6B" w:rsidP="00D70DB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649EF">
                        <w:rPr>
                          <w:sz w:val="20"/>
                          <w:szCs w:val="20"/>
                          <w:lang w:val="en-US"/>
                        </w:rPr>
                        <w:t xml:space="preserve">Once I show </w:t>
                      </w:r>
                      <w:proofErr w:type="spellStart"/>
                      <w:r w:rsidRPr="006649EF">
                        <w:rPr>
                          <w:sz w:val="20"/>
                          <w:szCs w:val="20"/>
                          <w:lang w:val="en-US"/>
                        </w:rPr>
                        <w:t>Gx</w:t>
                      </w:r>
                      <w:proofErr w:type="spellEnd"/>
                      <w:r w:rsidRPr="006649EF">
                        <w:rPr>
                          <w:sz w:val="20"/>
                          <w:szCs w:val="20"/>
                          <w:lang w:val="en-US"/>
                        </w:rPr>
                        <w:t>, I can box and cancel line 1.</w:t>
                      </w:r>
                    </w:p>
                  </w:txbxContent>
                </v:textbox>
              </v:shape>
            </w:pict>
          </mc:Fallback>
        </mc:AlternateContent>
      </w:r>
    </w:p>
    <w:p w14:paraId="2C88EC49" w14:textId="77777777" w:rsidR="00276FD9" w:rsidRDefault="004166E0" w:rsidP="00717593">
      <w:pPr>
        <w:ind w:left="1418"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88ECF3" wp14:editId="2C88ECF4">
                <wp:simplePos x="0" y="0"/>
                <wp:positionH relativeFrom="column">
                  <wp:posOffset>3168015</wp:posOffset>
                </wp:positionH>
                <wp:positionV relativeFrom="paragraph">
                  <wp:posOffset>229235</wp:posOffset>
                </wp:positionV>
                <wp:extent cx="1403985" cy="431800"/>
                <wp:effectExtent l="457200" t="147955" r="5715" b="10795"/>
                <wp:wrapNone/>
                <wp:docPr id="3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431800"/>
                        </a:xfrm>
                        <a:prstGeom prst="wedgeRoundRectCallout">
                          <a:avLst>
                            <a:gd name="adj1" fmla="val -78630"/>
                            <a:gd name="adj2" fmla="val -76324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9" w14:textId="77777777" w:rsidR="00C75C6B" w:rsidRPr="006649EF" w:rsidRDefault="00C75C6B" w:rsidP="006649EF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Remember: UD is not an inference rule </w:t>
                            </w:r>
                            <w:r w:rsidRPr="006649EF">
                              <w:rPr>
                                <w:lang w:val="en-US"/>
                              </w:rPr>
                              <w:t>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F3" id="AutoShape 70" o:spid="_x0000_s1036" type="#_x0000_t62" style="position:absolute;left:0;text-align:left;margin-left:249.45pt;margin-top:18.05pt;width:110.55pt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" adj="-6184,-5686" filled="f">
                <v:textbox>
                  <w:txbxContent>
                    <w:p w14:paraId="2C88ED49" w14:textId="77777777" w:rsidR="00C75C6B" w:rsidRPr="006649EF" w:rsidRDefault="00C75C6B" w:rsidP="006649EF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Remember: UD is not an inference rule </w:t>
                      </w:r>
                      <w:r w:rsidRPr="006649EF">
                        <w:rPr>
                          <w:lang w:val="en-US"/>
                        </w:rPr>
                        <w:t>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88ECF5" wp14:editId="2C88ECF6">
                <wp:simplePos x="0" y="0"/>
                <wp:positionH relativeFrom="column">
                  <wp:posOffset>1358265</wp:posOffset>
                </wp:positionH>
                <wp:positionV relativeFrom="paragraph">
                  <wp:posOffset>229235</wp:posOffset>
                </wp:positionV>
                <wp:extent cx="771525" cy="873760"/>
                <wp:effectExtent l="9525" t="5080" r="9525" b="6985"/>
                <wp:wrapNone/>
                <wp:docPr id="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512E9" id="Rectangle 40" o:spid="_x0000_s1026" style="position:absolute;margin-left:106.95pt;margin-top:18.05pt;width:60.75pt;height:6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" filled="f"/>
            </w:pict>
          </mc:Fallback>
        </mc:AlternateContent>
      </w:r>
      <w:r w:rsidR="00276FD9">
        <w:rPr>
          <w:lang w:val="en-US"/>
        </w:rPr>
        <w:t>1.</w:t>
      </w:r>
      <w:r w:rsidR="00276FD9">
        <w:rPr>
          <w:lang w:val="en-US"/>
        </w:rPr>
        <w:tab/>
      </w:r>
      <w:r w:rsidR="00276FD9" w:rsidRPr="00276FD9">
        <w:rPr>
          <w:strike/>
          <w:lang w:val="en-US"/>
        </w:rPr>
        <w:t>Show</w:t>
      </w:r>
      <w:r w:rsidR="00276FD9">
        <w:rPr>
          <w:lang w:val="en-US"/>
        </w:rPr>
        <w:t xml:space="preserve"> </w:t>
      </w:r>
      <w:r w:rsidR="00276FD9" w:rsidRPr="00150237">
        <w:rPr>
          <w:rFonts w:ascii="Cambria Math" w:hAnsi="Cambria Math" w:cs="Cambria Math"/>
          <w:lang w:val="en-US"/>
        </w:rPr>
        <w:t>⋀</w:t>
      </w:r>
      <w:proofErr w:type="spellStart"/>
      <w:r w:rsidR="00276FD9" w:rsidRPr="00150237">
        <w:rPr>
          <w:lang w:val="en-US"/>
        </w:rPr>
        <w:t>xGx</w:t>
      </w:r>
      <w:proofErr w:type="spellEnd"/>
      <w:r w:rsidR="00276FD9">
        <w:rPr>
          <w:lang w:val="en-US"/>
        </w:rPr>
        <w:t xml:space="preserve">      2, UD</w:t>
      </w:r>
    </w:p>
    <w:p w14:paraId="2C88EC4A" w14:textId="77777777" w:rsidR="00276FD9" w:rsidRDefault="004166E0" w:rsidP="00717593">
      <w:pPr>
        <w:ind w:left="1418"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88ECF7" wp14:editId="2C88ECF8">
                <wp:simplePos x="0" y="0"/>
                <wp:positionH relativeFrom="column">
                  <wp:posOffset>1443990</wp:posOffset>
                </wp:positionH>
                <wp:positionV relativeFrom="paragraph">
                  <wp:posOffset>224790</wp:posOffset>
                </wp:positionV>
                <wp:extent cx="612140" cy="523875"/>
                <wp:effectExtent l="9525" t="11430" r="6985" b="7620"/>
                <wp:wrapNone/>
                <wp:docPr id="2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1A5B6" id="Rectangle 39" o:spid="_x0000_s1026" style="position:absolute;margin-left:113.7pt;margin-top:17.7pt;width:48.2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" filled="f"/>
            </w:pict>
          </mc:Fallback>
        </mc:AlternateContent>
      </w:r>
      <w:r w:rsidR="00276FD9">
        <w:rPr>
          <w:lang w:val="en-US"/>
        </w:rPr>
        <w:t>2.</w:t>
      </w:r>
      <w:proofErr w:type="gramStart"/>
      <w:r w:rsidR="00276FD9">
        <w:rPr>
          <w:lang w:val="en-US"/>
        </w:rPr>
        <w:tab/>
        <w:t xml:space="preserve">  </w:t>
      </w:r>
      <w:r w:rsidR="00276FD9" w:rsidRPr="00276FD9">
        <w:rPr>
          <w:strike/>
          <w:lang w:val="en-US"/>
        </w:rPr>
        <w:t>Show</w:t>
      </w:r>
      <w:proofErr w:type="gramEnd"/>
      <w:r w:rsidR="00276FD9">
        <w:rPr>
          <w:lang w:val="en-US"/>
        </w:rPr>
        <w:t xml:space="preserve"> </w:t>
      </w:r>
      <w:proofErr w:type="spellStart"/>
      <w:r w:rsidR="00276FD9">
        <w:rPr>
          <w:lang w:val="en-US"/>
        </w:rPr>
        <w:t>Gx</w:t>
      </w:r>
      <w:proofErr w:type="spellEnd"/>
      <w:r w:rsidR="00276FD9">
        <w:rPr>
          <w:lang w:val="en-US"/>
        </w:rPr>
        <w:tab/>
        <w:t xml:space="preserve">  4, DD</w:t>
      </w:r>
      <w:r w:rsidR="00D70DBA">
        <w:rPr>
          <w:lang w:val="en-US"/>
        </w:rPr>
        <w:tab/>
      </w:r>
      <w:r w:rsidR="00D70DBA">
        <w:rPr>
          <w:lang w:val="en-US"/>
        </w:rPr>
        <w:tab/>
      </w:r>
    </w:p>
    <w:p w14:paraId="2C88EC4B" w14:textId="77777777" w:rsidR="00276FD9" w:rsidRPr="002551E5" w:rsidRDefault="00276FD9" w:rsidP="00717593">
      <w:pPr>
        <w:ind w:left="1418" w:firstLine="0"/>
        <w:rPr>
          <w:lang w:val="en-US"/>
        </w:rPr>
      </w:pPr>
      <w:r w:rsidRPr="002551E5">
        <w:rPr>
          <w:lang w:val="en-US"/>
        </w:rPr>
        <w:t>3.</w:t>
      </w:r>
      <w:r w:rsidRPr="002551E5">
        <w:rPr>
          <w:lang w:val="en-US"/>
        </w:rPr>
        <w:tab/>
        <w:t xml:space="preserve">    </w:t>
      </w:r>
      <w:proofErr w:type="spellStart"/>
      <w:r w:rsidRPr="002551E5">
        <w:rPr>
          <w:lang w:val="en-US"/>
        </w:rPr>
        <w:t>Fx</w:t>
      </w:r>
      <w:proofErr w:type="spellEnd"/>
      <w:r w:rsidRPr="002551E5">
        <w:rPr>
          <w:lang w:val="en-US"/>
        </w:rPr>
        <w:t xml:space="preserve"> </w:t>
      </w:r>
      <w:r w:rsidRPr="002551E5">
        <w:rPr>
          <w:rFonts w:ascii="Cambria Math" w:hAnsi="Cambria Math" w:cs="Cambria Math"/>
          <w:lang w:val="en-US"/>
        </w:rPr>
        <w:t xml:space="preserve">∧ </w:t>
      </w:r>
      <w:proofErr w:type="spellStart"/>
      <w:r w:rsidRPr="002551E5">
        <w:rPr>
          <w:lang w:val="en-US"/>
        </w:rPr>
        <w:t>Gx</w:t>
      </w:r>
      <w:proofErr w:type="spellEnd"/>
      <w:r w:rsidRPr="002551E5">
        <w:rPr>
          <w:lang w:val="en-US"/>
        </w:rPr>
        <w:t xml:space="preserve">        </w:t>
      </w:r>
      <w:proofErr w:type="spellStart"/>
      <w:r w:rsidRPr="002551E5">
        <w:rPr>
          <w:lang w:val="en-US"/>
        </w:rPr>
        <w:t>Pr</w:t>
      </w:r>
      <w:proofErr w:type="spellEnd"/>
      <w:r w:rsidRPr="002551E5">
        <w:rPr>
          <w:lang w:val="en-US"/>
        </w:rPr>
        <w:t xml:space="preserve"> UI/x          </w:t>
      </w:r>
    </w:p>
    <w:p w14:paraId="2C88EC4C" w14:textId="77777777" w:rsidR="00276FD9" w:rsidRPr="005D7806" w:rsidRDefault="00276FD9" w:rsidP="00717593">
      <w:pPr>
        <w:ind w:left="1418" w:firstLine="0"/>
        <w:rPr>
          <w:lang w:val="en-US"/>
        </w:rPr>
      </w:pPr>
      <w:r w:rsidRPr="005D7806">
        <w:rPr>
          <w:lang w:val="en-US"/>
        </w:rPr>
        <w:t>4.</w:t>
      </w:r>
      <w:r w:rsidRPr="005D7806">
        <w:rPr>
          <w:lang w:val="en-US"/>
        </w:rPr>
        <w:tab/>
        <w:t xml:space="preserve">    </w:t>
      </w:r>
      <w:proofErr w:type="spellStart"/>
      <w:r w:rsidRPr="005D7806">
        <w:rPr>
          <w:lang w:val="en-US"/>
        </w:rPr>
        <w:t>Gx</w:t>
      </w:r>
      <w:proofErr w:type="spellEnd"/>
      <w:r w:rsidRPr="005D7806">
        <w:rPr>
          <w:lang w:val="en-US"/>
        </w:rPr>
        <w:t xml:space="preserve">                3, S</w:t>
      </w:r>
    </w:p>
    <w:p w14:paraId="2C88EC4D" w14:textId="77777777" w:rsidR="00276FD9" w:rsidRPr="005D7806" w:rsidRDefault="00276FD9" w:rsidP="00444A9D">
      <w:pPr>
        <w:spacing w:line="240" w:lineRule="auto"/>
        <w:ind w:firstLine="0"/>
        <w:rPr>
          <w:lang w:val="en-US"/>
        </w:rPr>
      </w:pPr>
    </w:p>
    <w:p w14:paraId="2C88EC4E" w14:textId="77777777" w:rsidR="00276FD9" w:rsidRDefault="00276FD9" w:rsidP="00E01ACD">
      <w:pPr>
        <w:spacing w:line="240" w:lineRule="auto"/>
        <w:ind w:firstLine="0"/>
        <w:rPr>
          <w:lang w:val="en-US"/>
        </w:rPr>
      </w:pPr>
    </w:p>
    <w:p w14:paraId="2C88EC4F" w14:textId="77777777" w:rsidR="00E01ACD" w:rsidRPr="005D7806" w:rsidRDefault="00E01ACD" w:rsidP="00E01ACD">
      <w:pPr>
        <w:spacing w:line="240" w:lineRule="auto"/>
        <w:ind w:firstLine="0"/>
        <w:rPr>
          <w:lang w:val="en-US"/>
        </w:rPr>
      </w:pPr>
    </w:p>
    <w:p w14:paraId="2C88EC50" w14:textId="77777777" w:rsidR="00276FD9" w:rsidRPr="005D7806" w:rsidRDefault="00276FD9" w:rsidP="0023303D">
      <w:pPr>
        <w:ind w:firstLine="0"/>
        <w:rPr>
          <w:lang w:val="en-US"/>
        </w:rPr>
      </w:pPr>
      <w:proofErr w:type="spellStart"/>
      <w:r w:rsidRPr="005D7806">
        <w:rPr>
          <w:lang w:val="en-US"/>
        </w:rPr>
        <w:t>Deriv</w:t>
      </w:r>
      <w:proofErr w:type="spellEnd"/>
      <w:r w:rsidRPr="005D7806">
        <w:rPr>
          <w:lang w:val="en-US"/>
        </w:rPr>
        <w:t xml:space="preserve"> 3.002: </w:t>
      </w:r>
      <w:r w:rsidRPr="005D7806">
        <w:rPr>
          <w:lang w:val="en-US"/>
        </w:rPr>
        <w:tab/>
      </w:r>
      <w:r w:rsidRPr="005D7806">
        <w:rPr>
          <w:rFonts w:ascii="Cambria Math" w:hAnsi="Cambria Math" w:cs="Cambria Math"/>
          <w:lang w:val="en-US"/>
        </w:rPr>
        <w:t>⋁</w:t>
      </w:r>
      <w:proofErr w:type="spellStart"/>
      <w:r w:rsidRPr="005D7806">
        <w:rPr>
          <w:lang w:val="en-US"/>
        </w:rPr>
        <w:t>xFx</w:t>
      </w:r>
      <w:proofErr w:type="spellEnd"/>
      <w:r w:rsidRPr="005D7806">
        <w:rPr>
          <w:lang w:val="en-US"/>
        </w:rPr>
        <w:t xml:space="preserve"> </w:t>
      </w:r>
      <w:r w:rsidRPr="005D7806">
        <w:rPr>
          <w:rFonts w:ascii="Cambria Math" w:hAnsi="Cambria Math" w:cs="Cambria Math"/>
          <w:lang w:val="en-US"/>
        </w:rPr>
        <w:t>∴</w:t>
      </w:r>
      <w:r w:rsidRPr="005D7806">
        <w:rPr>
          <w:lang w:val="en-US"/>
        </w:rPr>
        <w:t xml:space="preserve"> </w:t>
      </w:r>
      <w:r w:rsidRPr="005D7806">
        <w:rPr>
          <w:rFonts w:ascii="Cambria Math" w:hAnsi="Cambria Math" w:cs="Cambria Math"/>
          <w:lang w:val="en-US"/>
        </w:rPr>
        <w:t>⋁</w:t>
      </w:r>
      <w:r w:rsidRPr="005D7806">
        <w:rPr>
          <w:lang w:val="en-US"/>
        </w:rPr>
        <w:t>x(</w:t>
      </w:r>
      <w:proofErr w:type="spellStart"/>
      <w:r w:rsidRPr="005D7806">
        <w:rPr>
          <w:lang w:val="en-US"/>
        </w:rPr>
        <w:t>Gx</w:t>
      </w:r>
      <w:proofErr w:type="spellEnd"/>
      <w:r w:rsidRPr="00276FD9">
        <w:rPr>
          <w:rFonts w:ascii="Cambria Math" w:hAnsi="Cambria Math" w:cs="Cambria Math"/>
        </w:rPr>
        <w:t>⟶</w:t>
      </w:r>
      <w:proofErr w:type="spellStart"/>
      <w:r w:rsidRPr="005D7806">
        <w:rPr>
          <w:lang w:val="en-US"/>
        </w:rPr>
        <w:t>Fx</w:t>
      </w:r>
      <w:proofErr w:type="spellEnd"/>
      <w:r w:rsidRPr="005D7806">
        <w:rPr>
          <w:lang w:val="en-US"/>
        </w:rPr>
        <w:t>)</w:t>
      </w:r>
    </w:p>
    <w:p w14:paraId="2C88EC51" w14:textId="77777777" w:rsidR="00276FD9" w:rsidRPr="005D7806" w:rsidRDefault="004166E0" w:rsidP="00444A9D">
      <w:pPr>
        <w:spacing w:line="240" w:lineRule="auto"/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88ECF9" wp14:editId="2C88ECFA">
                <wp:simplePos x="0" y="0"/>
                <wp:positionH relativeFrom="column">
                  <wp:posOffset>3377565</wp:posOffset>
                </wp:positionH>
                <wp:positionV relativeFrom="paragraph">
                  <wp:posOffset>83820</wp:posOffset>
                </wp:positionV>
                <wp:extent cx="2019300" cy="301625"/>
                <wp:effectExtent l="76200" t="10160" r="9525" b="164465"/>
                <wp:wrapNone/>
                <wp:docPr id="2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01625"/>
                        </a:xfrm>
                        <a:prstGeom prst="wedgeRoundRectCallout">
                          <a:avLst>
                            <a:gd name="adj1" fmla="val -51259"/>
                            <a:gd name="adj2" fmla="val 96315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A" w14:textId="77777777" w:rsidR="00C75C6B" w:rsidRPr="00276FD9" w:rsidRDefault="00C75C6B" w:rsidP="00276FD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D108A7">
                              <w:rPr>
                                <w:sz w:val="22"/>
                                <w:szCs w:val="22"/>
                                <w:lang w:val="en-US"/>
                              </w:rPr>
                              <w:t>Hint: EI as soon as you can</w:t>
                            </w:r>
                            <w:r>
                              <w:rPr>
                                <w:lang w:val="en-US"/>
                              </w:rPr>
                              <w:t xml:space="preserve"> 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CF9" id="AutoShape 43" o:spid="_x0000_s1037" type="#_x0000_t62" style="position:absolute;left:0;text-align:left;margin-left:265.95pt;margin-top:6.6pt;width:159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" adj="-272,31604" filled="f">
                <v:textbox>
                  <w:txbxContent>
                    <w:p w14:paraId="2C88ED4A" w14:textId="77777777" w:rsidR="00C75C6B" w:rsidRPr="00276FD9" w:rsidRDefault="00C75C6B" w:rsidP="00276FD9">
                      <w:pPr>
                        <w:ind w:firstLine="0"/>
                        <w:rPr>
                          <w:lang w:val="en-US"/>
                        </w:rPr>
                      </w:pPr>
                      <w:r w:rsidRPr="00D108A7">
                        <w:rPr>
                          <w:sz w:val="22"/>
                          <w:szCs w:val="22"/>
                          <w:lang w:val="en-US"/>
                        </w:rPr>
                        <w:t>Hint: EI as soon as you can</w:t>
                      </w:r>
                      <w:r>
                        <w:rPr>
                          <w:lang w:val="en-US"/>
                        </w:rPr>
                        <w:t xml:space="preserve"> ‼</w:t>
                      </w:r>
                    </w:p>
                  </w:txbxContent>
                </v:textbox>
              </v:shape>
            </w:pict>
          </mc:Fallback>
        </mc:AlternateContent>
      </w:r>
    </w:p>
    <w:p w14:paraId="2C88EC52" w14:textId="77777777" w:rsidR="00276FD9" w:rsidRPr="00D108A7" w:rsidRDefault="004166E0" w:rsidP="00717593">
      <w:pPr>
        <w:ind w:left="1418"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8ECFB" wp14:editId="2C88ECFC">
                <wp:simplePos x="0" y="0"/>
                <wp:positionH relativeFrom="column">
                  <wp:posOffset>1358265</wp:posOffset>
                </wp:positionH>
                <wp:positionV relativeFrom="paragraph">
                  <wp:posOffset>229235</wp:posOffset>
                </wp:positionV>
                <wp:extent cx="972185" cy="791845"/>
                <wp:effectExtent l="9525" t="6985" r="8890" b="10795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91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3897" id="Rectangle 42" o:spid="_x0000_s1026" style="position:absolute;margin-left:106.95pt;margin-top:18.05pt;width:76.55pt;height:6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" filled="f"/>
            </w:pict>
          </mc:Fallback>
        </mc:AlternateContent>
      </w:r>
      <w:r w:rsidR="00276FD9" w:rsidRPr="00D108A7">
        <w:rPr>
          <w:lang w:val="en-US"/>
        </w:rPr>
        <w:t>1.</w:t>
      </w:r>
      <w:r w:rsidR="00276FD9" w:rsidRPr="00D108A7">
        <w:rPr>
          <w:lang w:val="en-US"/>
        </w:rPr>
        <w:tab/>
      </w:r>
      <w:r w:rsidR="00276FD9" w:rsidRPr="00D108A7">
        <w:rPr>
          <w:strike/>
          <w:lang w:val="en-US"/>
        </w:rPr>
        <w:t>Show</w:t>
      </w:r>
      <w:r w:rsidR="00276FD9" w:rsidRPr="00D108A7">
        <w:rPr>
          <w:lang w:val="en-US"/>
        </w:rPr>
        <w:t xml:space="preserve"> </w:t>
      </w:r>
      <w:r w:rsidR="00276FD9" w:rsidRPr="00D108A7">
        <w:rPr>
          <w:rFonts w:ascii="Cambria Math" w:hAnsi="Cambria Math" w:cs="Cambria Math"/>
          <w:lang w:val="en-US"/>
        </w:rPr>
        <w:t>⋁</w:t>
      </w:r>
      <w:r w:rsidR="00276FD9" w:rsidRPr="00D108A7">
        <w:rPr>
          <w:lang w:val="en-US"/>
        </w:rPr>
        <w:t>x(</w:t>
      </w:r>
      <w:proofErr w:type="spellStart"/>
      <w:r w:rsidR="00276FD9" w:rsidRPr="00D108A7">
        <w:rPr>
          <w:lang w:val="en-US"/>
        </w:rPr>
        <w:t>Gx</w:t>
      </w:r>
      <w:proofErr w:type="spellEnd"/>
      <w:r w:rsidR="00276FD9" w:rsidRPr="00276FD9">
        <w:rPr>
          <w:rFonts w:ascii="Cambria Math" w:hAnsi="Cambria Math" w:cs="Cambria Math"/>
        </w:rPr>
        <w:t>⟶</w:t>
      </w:r>
      <w:proofErr w:type="spellStart"/>
      <w:r w:rsidR="005D7806">
        <w:rPr>
          <w:lang w:val="en-US"/>
        </w:rPr>
        <w:t>Fx</w:t>
      </w:r>
      <w:proofErr w:type="spellEnd"/>
      <w:r w:rsidR="005D7806">
        <w:rPr>
          <w:lang w:val="en-US"/>
        </w:rPr>
        <w:t>)</w:t>
      </w:r>
      <w:r w:rsidR="005D7806">
        <w:rPr>
          <w:lang w:val="en-US"/>
        </w:rPr>
        <w:tab/>
        <w:t>4 DD</w:t>
      </w:r>
    </w:p>
    <w:p w14:paraId="2C88EC53" w14:textId="77777777" w:rsidR="00276FD9" w:rsidRPr="005D7806" w:rsidRDefault="00276FD9" w:rsidP="00717593">
      <w:pPr>
        <w:ind w:left="1418" w:firstLine="0"/>
      </w:pPr>
      <w:r w:rsidRPr="005D7806">
        <w:rPr>
          <w:lang w:val="en-US"/>
        </w:rPr>
        <w:t>2.</w:t>
      </w:r>
      <w:proofErr w:type="gramStart"/>
      <w:r w:rsidRPr="005D7806">
        <w:rPr>
          <w:lang w:val="en-US"/>
        </w:rPr>
        <w:tab/>
        <w:t xml:space="preserve">  </w:t>
      </w:r>
      <w:r w:rsidR="005D7806" w:rsidRPr="002551E5">
        <w:t>Fa</w:t>
      </w:r>
      <w:proofErr w:type="gramEnd"/>
      <w:r w:rsidR="005D7806" w:rsidRPr="002551E5">
        <w:tab/>
        <w:t xml:space="preserve">          </w:t>
      </w:r>
      <w:r w:rsidR="005D7806">
        <w:tab/>
      </w:r>
      <w:r w:rsidR="005D7806">
        <w:tab/>
        <w:t>Pr EI/a</w:t>
      </w:r>
    </w:p>
    <w:p w14:paraId="2C88EC54" w14:textId="77777777" w:rsidR="00276FD9" w:rsidRPr="002551E5" w:rsidRDefault="00D108A7" w:rsidP="00717593">
      <w:pPr>
        <w:ind w:left="1418" w:firstLine="0"/>
      </w:pPr>
      <w:r w:rsidRPr="005D7806">
        <w:t>3.</w:t>
      </w:r>
      <w:r w:rsidRPr="005D7806">
        <w:tab/>
        <w:t xml:space="preserve">  </w:t>
      </w:r>
      <w:r w:rsidR="005D7806">
        <w:t>Ga</w:t>
      </w:r>
      <w:r w:rsidR="005D7806" w:rsidRPr="00276FD9">
        <w:rPr>
          <w:rFonts w:ascii="Cambria Math" w:hAnsi="Cambria Math" w:cs="Cambria Math"/>
        </w:rPr>
        <w:t>⟶</w:t>
      </w:r>
      <w:r w:rsidR="005D7806">
        <w:t>Fa</w:t>
      </w:r>
      <w:r w:rsidR="005D7806">
        <w:tab/>
      </w:r>
      <w:r w:rsidR="005D7806">
        <w:tab/>
        <w:t>2 RT2</w:t>
      </w:r>
      <w:r w:rsidR="005D7806">
        <w:tab/>
      </w:r>
    </w:p>
    <w:p w14:paraId="2C88EC55" w14:textId="77777777" w:rsidR="005D7806" w:rsidRDefault="005D7806" w:rsidP="005D7806">
      <w:pPr>
        <w:ind w:left="1418" w:firstLine="0"/>
      </w:pPr>
      <w:r>
        <w:t>4.</w:t>
      </w:r>
      <w:r>
        <w:tab/>
        <w:t xml:space="preserve">  </w:t>
      </w:r>
      <w:r w:rsidRPr="005D7806">
        <w:rPr>
          <w:rFonts w:ascii="Cambria Math" w:hAnsi="Cambria Math" w:cs="Cambria Math"/>
        </w:rPr>
        <w:t>⋁</w:t>
      </w:r>
      <w:r w:rsidRPr="005D7806">
        <w:t>x(Gx</w:t>
      </w:r>
      <w:r w:rsidRPr="00276FD9">
        <w:rPr>
          <w:rFonts w:ascii="Cambria Math" w:hAnsi="Cambria Math" w:cs="Cambria Math"/>
        </w:rPr>
        <w:t>⟶</w:t>
      </w:r>
      <w:r w:rsidRPr="005D7806">
        <w:t>Fx)</w:t>
      </w:r>
      <w:r>
        <w:tab/>
      </w:r>
      <w:r>
        <w:tab/>
        <w:t>3 EG</w:t>
      </w:r>
    </w:p>
    <w:p w14:paraId="2C88EC56" w14:textId="77777777" w:rsidR="005D7806" w:rsidRPr="005D7806" w:rsidRDefault="005D7806" w:rsidP="00E01ACD">
      <w:pPr>
        <w:spacing w:line="240" w:lineRule="auto"/>
        <w:ind w:left="1418" w:firstLine="0"/>
      </w:pPr>
    </w:p>
    <w:p w14:paraId="2C88EC57" w14:textId="77777777" w:rsidR="00F43E7F" w:rsidRDefault="00F43E7F" w:rsidP="00E01ACD">
      <w:pPr>
        <w:spacing w:line="240" w:lineRule="auto"/>
        <w:ind w:firstLine="0"/>
      </w:pPr>
    </w:p>
    <w:p w14:paraId="2C88EC58" w14:textId="77777777" w:rsidR="00E01ACD" w:rsidRPr="00717593" w:rsidRDefault="00E01ACD" w:rsidP="00E01ACD">
      <w:pPr>
        <w:spacing w:line="240" w:lineRule="auto"/>
        <w:ind w:firstLine="0"/>
      </w:pPr>
    </w:p>
    <w:p w14:paraId="2C88EC59" w14:textId="77777777" w:rsidR="00F43E7F" w:rsidRPr="005F71A8" w:rsidRDefault="00F43E7F" w:rsidP="0023303D">
      <w:pPr>
        <w:ind w:firstLine="0"/>
      </w:pPr>
      <w:r w:rsidRPr="005F71A8">
        <w:t>Deriv 3.004:</w:t>
      </w:r>
      <w:r w:rsidRPr="005F71A8">
        <w:tab/>
      </w:r>
      <w:r w:rsidRPr="005F71A8">
        <w:rPr>
          <w:rFonts w:ascii="Cambria Math" w:hAnsi="Cambria Math" w:cs="Cambria Math"/>
        </w:rPr>
        <w:t>⋀</w:t>
      </w:r>
      <w:r w:rsidRPr="005F71A8">
        <w:t>x(Fx</w:t>
      </w:r>
      <w:r w:rsidRPr="00F43E7F">
        <w:rPr>
          <w:rFonts w:ascii="Cambria Math" w:hAnsi="Cambria Math" w:cs="Cambria Math"/>
          <w:lang w:val="en-US"/>
        </w:rPr>
        <w:t>⟶</w:t>
      </w:r>
      <w:r w:rsidRPr="005F71A8">
        <w:t xml:space="preserve">Gx). </w:t>
      </w:r>
      <w:r w:rsidRPr="005F71A8">
        <w:rPr>
          <w:rFonts w:ascii="Cambria Math" w:hAnsi="Cambria Math" w:cs="Cambria Math"/>
        </w:rPr>
        <w:t>⋀</w:t>
      </w:r>
      <w:r w:rsidRPr="005F71A8">
        <w:t>x(Gx</w:t>
      </w:r>
      <w:r w:rsidRPr="00F43E7F">
        <w:rPr>
          <w:rFonts w:ascii="Cambria Math" w:hAnsi="Cambria Math" w:cs="Cambria Math"/>
          <w:lang w:val="en-US"/>
        </w:rPr>
        <w:t>⟶</w:t>
      </w:r>
      <w:r w:rsidRPr="005F71A8">
        <w:t xml:space="preserve">Hx) </w:t>
      </w:r>
      <w:r w:rsidRPr="005F71A8">
        <w:rPr>
          <w:rFonts w:ascii="Cambria Math" w:hAnsi="Cambria Math" w:cs="Cambria Math"/>
        </w:rPr>
        <w:t>∴</w:t>
      </w:r>
      <w:r w:rsidRPr="005F71A8">
        <w:t xml:space="preserve"> FA</w:t>
      </w:r>
      <w:r w:rsidRPr="00F43E7F">
        <w:rPr>
          <w:rFonts w:ascii="Cambria Math" w:hAnsi="Cambria Math" w:cs="Cambria Math"/>
          <w:lang w:val="en-US"/>
        </w:rPr>
        <w:t>⟶</w:t>
      </w:r>
      <w:r w:rsidRPr="005F71A8">
        <w:rPr>
          <w:rFonts w:ascii="Cambria Math" w:hAnsi="Cambria Math" w:cs="Cambria Math"/>
        </w:rPr>
        <w:t>⋁</w:t>
      </w:r>
      <w:r w:rsidRPr="005F71A8">
        <w:t xml:space="preserve">x(Gx </w:t>
      </w:r>
      <w:r w:rsidRPr="005F71A8">
        <w:rPr>
          <w:rFonts w:ascii="Cambria Math" w:hAnsi="Cambria Math" w:cs="Cambria Math"/>
        </w:rPr>
        <w:t xml:space="preserve">∧ </w:t>
      </w:r>
      <w:r w:rsidRPr="005F71A8">
        <w:t>Hx)</w:t>
      </w:r>
    </w:p>
    <w:p w14:paraId="2C88EC5A" w14:textId="77777777" w:rsidR="00F43E7F" w:rsidRPr="005F71A8" w:rsidRDefault="00F43E7F" w:rsidP="00444A9D">
      <w:pPr>
        <w:spacing w:line="240" w:lineRule="auto"/>
        <w:ind w:firstLine="1418"/>
      </w:pPr>
    </w:p>
    <w:p w14:paraId="2C88EC5B" w14:textId="77777777" w:rsidR="00F43E7F" w:rsidRDefault="004166E0" w:rsidP="00F43E7F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8ECFD" wp14:editId="2C88ECFE">
                <wp:simplePos x="0" y="0"/>
                <wp:positionH relativeFrom="column">
                  <wp:posOffset>1329690</wp:posOffset>
                </wp:positionH>
                <wp:positionV relativeFrom="paragraph">
                  <wp:posOffset>212090</wp:posOffset>
                </wp:positionV>
                <wp:extent cx="1367790" cy="2771775"/>
                <wp:effectExtent l="9525" t="6350" r="13335" b="12700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2771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DCCAD" id="Rectangle 48" o:spid="_x0000_s1026" style="position:absolute;margin-left:104.7pt;margin-top:16.7pt;width:107.7pt;height:21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" filled="f"/>
            </w:pict>
          </mc:Fallback>
        </mc:AlternateContent>
      </w:r>
      <w:r w:rsidR="00F43E7F">
        <w:rPr>
          <w:lang w:val="en-US"/>
        </w:rPr>
        <w:t xml:space="preserve">1. </w:t>
      </w:r>
      <w:r w:rsidR="00F43E7F">
        <w:rPr>
          <w:lang w:val="en-US"/>
        </w:rPr>
        <w:tab/>
      </w:r>
      <w:r w:rsidR="00F43E7F" w:rsidRPr="00F43E7F">
        <w:rPr>
          <w:strike/>
          <w:lang w:val="en-US"/>
        </w:rPr>
        <w:t>Show</w:t>
      </w:r>
      <w:r w:rsidR="00F43E7F">
        <w:rPr>
          <w:lang w:val="en-US"/>
        </w:rPr>
        <w:t xml:space="preserve"> </w:t>
      </w:r>
      <w:r w:rsidR="00F43E7F" w:rsidRPr="00F43E7F">
        <w:rPr>
          <w:lang w:val="en-US"/>
        </w:rPr>
        <w:t>FA</w:t>
      </w:r>
      <w:r w:rsidR="00F43E7F" w:rsidRPr="00F43E7F">
        <w:rPr>
          <w:rFonts w:ascii="Cambria Math" w:hAnsi="Cambria Math" w:cs="Cambria Math"/>
          <w:lang w:val="en-US"/>
        </w:rPr>
        <w:t>⟶⋁</w:t>
      </w:r>
      <w:proofErr w:type="gramStart"/>
      <w:r w:rsidR="00F43E7F" w:rsidRPr="00F43E7F">
        <w:rPr>
          <w:lang w:val="en-US"/>
        </w:rPr>
        <w:t>x(</w:t>
      </w:r>
      <w:proofErr w:type="spellStart"/>
      <w:proofErr w:type="gramEnd"/>
      <w:r w:rsidR="00F43E7F" w:rsidRPr="00F43E7F">
        <w:rPr>
          <w:lang w:val="en-US"/>
        </w:rPr>
        <w:t>Gx</w:t>
      </w:r>
      <w:proofErr w:type="spellEnd"/>
      <w:r w:rsidR="00F43E7F">
        <w:rPr>
          <w:lang w:val="en-US"/>
        </w:rPr>
        <w:t xml:space="preserve"> </w:t>
      </w:r>
      <w:r w:rsidR="00F43E7F" w:rsidRPr="00F43E7F">
        <w:rPr>
          <w:rFonts w:ascii="Cambria Math" w:hAnsi="Cambria Math" w:cs="Cambria Math"/>
          <w:lang w:val="en-US"/>
        </w:rPr>
        <w:t>∧</w:t>
      </w:r>
      <w:r w:rsidR="00F43E7F">
        <w:rPr>
          <w:rFonts w:ascii="Cambria Math" w:hAnsi="Cambria Math" w:cs="Cambria Math"/>
          <w:lang w:val="en-US"/>
        </w:rPr>
        <w:t xml:space="preserve"> </w:t>
      </w:r>
      <w:r w:rsidR="00F43E7F" w:rsidRPr="00F43E7F">
        <w:rPr>
          <w:lang w:val="en-US"/>
        </w:rPr>
        <w:t>Hx)</w:t>
      </w:r>
      <w:r w:rsidR="00F43E7F">
        <w:rPr>
          <w:lang w:val="en-US"/>
        </w:rPr>
        <w:tab/>
        <w:t>3, CD</w:t>
      </w:r>
    </w:p>
    <w:p w14:paraId="2C88EC5C" w14:textId="77777777" w:rsidR="00F43E7F" w:rsidRDefault="00F43E7F" w:rsidP="00F43E7F">
      <w:pPr>
        <w:ind w:firstLine="1418"/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ab/>
        <w:t xml:space="preserve">  FA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 CD</w:t>
      </w:r>
    </w:p>
    <w:p w14:paraId="2C88EC5D" w14:textId="77777777" w:rsidR="00F43E7F" w:rsidRDefault="004166E0" w:rsidP="00F43E7F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8ECFF" wp14:editId="2C88ED00">
                <wp:simplePos x="0" y="0"/>
                <wp:positionH relativeFrom="column">
                  <wp:posOffset>1443990</wp:posOffset>
                </wp:positionH>
                <wp:positionV relativeFrom="paragraph">
                  <wp:posOffset>233680</wp:posOffset>
                </wp:positionV>
                <wp:extent cx="1104900" cy="2124075"/>
                <wp:effectExtent l="9525" t="6350" r="9525" b="12700"/>
                <wp:wrapNone/>
                <wp:docPr id="2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F3C1F" id="Rectangle 47" o:spid="_x0000_s1026" style="position:absolute;margin-left:113.7pt;margin-top:18.4pt;width:87pt;height:16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" filled="f"/>
            </w:pict>
          </mc:Fallback>
        </mc:AlternateContent>
      </w:r>
      <w:r w:rsidR="00F43E7F">
        <w:rPr>
          <w:lang w:val="en-US"/>
        </w:rPr>
        <w:t>3.</w:t>
      </w:r>
      <w:proofErr w:type="gramStart"/>
      <w:r w:rsidR="00F43E7F">
        <w:rPr>
          <w:lang w:val="en-US"/>
        </w:rPr>
        <w:tab/>
        <w:t xml:space="preserve">  </w:t>
      </w:r>
      <w:r w:rsidR="00F43E7F" w:rsidRPr="00F43E7F">
        <w:rPr>
          <w:strike/>
          <w:lang w:val="en-US"/>
        </w:rPr>
        <w:t>Show</w:t>
      </w:r>
      <w:proofErr w:type="gramEnd"/>
      <w:r w:rsidR="00F43E7F">
        <w:rPr>
          <w:lang w:val="en-US"/>
        </w:rPr>
        <w:t xml:space="preserve"> </w:t>
      </w:r>
      <w:r w:rsidR="00F43E7F" w:rsidRPr="00F43E7F">
        <w:rPr>
          <w:rFonts w:ascii="Cambria Math" w:hAnsi="Cambria Math" w:cs="Cambria Math"/>
          <w:lang w:val="en-US"/>
        </w:rPr>
        <w:t>⋁</w:t>
      </w:r>
      <w:r w:rsidR="00F43E7F" w:rsidRPr="00F43E7F">
        <w:rPr>
          <w:lang w:val="en-US"/>
        </w:rPr>
        <w:t>x(</w:t>
      </w:r>
      <w:proofErr w:type="spellStart"/>
      <w:r w:rsidR="00F43E7F" w:rsidRPr="00F43E7F">
        <w:rPr>
          <w:lang w:val="en-US"/>
        </w:rPr>
        <w:t>Gx</w:t>
      </w:r>
      <w:proofErr w:type="spellEnd"/>
      <w:r w:rsidR="00F43E7F">
        <w:rPr>
          <w:lang w:val="en-US"/>
        </w:rPr>
        <w:t xml:space="preserve"> </w:t>
      </w:r>
      <w:r w:rsidR="00F43E7F" w:rsidRPr="00F43E7F">
        <w:rPr>
          <w:rFonts w:ascii="Cambria Math" w:hAnsi="Cambria Math" w:cs="Cambria Math"/>
          <w:lang w:val="en-US"/>
        </w:rPr>
        <w:t>∧</w:t>
      </w:r>
      <w:r w:rsidR="00F43E7F">
        <w:rPr>
          <w:rFonts w:ascii="Cambria Math" w:hAnsi="Cambria Math" w:cs="Cambria Math"/>
          <w:lang w:val="en-US"/>
        </w:rPr>
        <w:t xml:space="preserve"> </w:t>
      </w:r>
      <w:r w:rsidR="00F43E7F" w:rsidRPr="00F43E7F">
        <w:rPr>
          <w:lang w:val="en-US"/>
        </w:rPr>
        <w:t>Hx)</w:t>
      </w:r>
      <w:r w:rsidR="00F43E7F">
        <w:rPr>
          <w:lang w:val="en-US"/>
        </w:rPr>
        <w:tab/>
      </w:r>
      <w:r w:rsidR="00F43E7F">
        <w:rPr>
          <w:lang w:val="en-US"/>
        </w:rPr>
        <w:tab/>
        <w:t>10, 11 ID</w:t>
      </w:r>
    </w:p>
    <w:p w14:paraId="2C88EC5E" w14:textId="77777777" w:rsidR="00F43E7F" w:rsidRDefault="00F43E7F" w:rsidP="00F43E7F">
      <w:pPr>
        <w:ind w:firstLine="1418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 xml:space="preserve">    ~</w:t>
      </w:r>
      <w:r w:rsidRPr="00F43E7F">
        <w:rPr>
          <w:rFonts w:ascii="Cambria Math" w:hAnsi="Cambria Math" w:cs="Cambria Math"/>
          <w:lang w:val="en-US"/>
        </w:rPr>
        <w:t>⋁</w:t>
      </w:r>
      <w:proofErr w:type="gramStart"/>
      <w:r w:rsidRPr="00F43E7F">
        <w:rPr>
          <w:lang w:val="en-US"/>
        </w:rPr>
        <w:t>x(</w:t>
      </w:r>
      <w:proofErr w:type="spellStart"/>
      <w:proofErr w:type="gramEnd"/>
      <w:r w:rsidRPr="00F43E7F">
        <w:rPr>
          <w:lang w:val="en-US"/>
        </w:rPr>
        <w:t>Gx</w:t>
      </w:r>
      <w:proofErr w:type="spellEnd"/>
      <w:r>
        <w:rPr>
          <w:lang w:val="en-US"/>
        </w:rPr>
        <w:t xml:space="preserve"> </w:t>
      </w:r>
      <w:r w:rsidRPr="00F43E7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F43E7F">
        <w:rPr>
          <w:lang w:val="en-US"/>
        </w:rPr>
        <w:t>Hx)</w:t>
      </w:r>
      <w:r>
        <w:rPr>
          <w:lang w:val="en-US"/>
        </w:rPr>
        <w:tab/>
      </w:r>
      <w:r>
        <w:rPr>
          <w:lang w:val="en-US"/>
        </w:rPr>
        <w:tab/>
        <w:t>Ass ID</w:t>
      </w:r>
    </w:p>
    <w:p w14:paraId="2C88EC5F" w14:textId="77777777" w:rsidR="00F43E7F" w:rsidRDefault="00F43E7F" w:rsidP="00F43E7F">
      <w:pPr>
        <w:ind w:firstLine="1418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 xml:space="preserve">    </w:t>
      </w:r>
      <w:r>
        <w:rPr>
          <w:rFonts w:ascii="Cambria Math" w:hAnsi="Cambria Math" w:cs="Cambria Math"/>
          <w:lang w:val="en-US"/>
        </w:rPr>
        <w:t>⋀</w:t>
      </w:r>
      <w:r w:rsidRPr="00F43E7F">
        <w:rPr>
          <w:lang w:val="en-US"/>
        </w:rPr>
        <w:t>x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~</w:t>
      </w:r>
      <w:r w:rsidRPr="00F43E7F">
        <w:rPr>
          <w:lang w:val="en-US"/>
        </w:rPr>
        <w:t>(</w:t>
      </w:r>
      <w:proofErr w:type="spellStart"/>
      <w:proofErr w:type="gramEnd"/>
      <w:r w:rsidRPr="00F43E7F">
        <w:rPr>
          <w:lang w:val="en-US"/>
        </w:rPr>
        <w:t>Gx</w:t>
      </w:r>
      <w:proofErr w:type="spellEnd"/>
      <w:r>
        <w:rPr>
          <w:lang w:val="en-US"/>
        </w:rPr>
        <w:t xml:space="preserve"> </w:t>
      </w:r>
      <w:r w:rsidRPr="00F43E7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F43E7F">
        <w:rPr>
          <w:lang w:val="en-US"/>
        </w:rPr>
        <w:t>Hx)</w:t>
      </w:r>
      <w:r>
        <w:rPr>
          <w:lang w:val="en-US"/>
        </w:rPr>
        <w:tab/>
      </w:r>
      <w:r>
        <w:rPr>
          <w:lang w:val="en-US"/>
        </w:rPr>
        <w:tab/>
        <w:t>4, QN</w:t>
      </w:r>
    </w:p>
    <w:p w14:paraId="2C88EC60" w14:textId="77777777" w:rsidR="00F43E7F" w:rsidRPr="00F43E7F" w:rsidRDefault="00F43E7F" w:rsidP="00F43E7F">
      <w:pPr>
        <w:ind w:firstLine="1418"/>
      </w:pPr>
      <w:r w:rsidRPr="00F43E7F">
        <w:t>6.</w:t>
      </w:r>
      <w:r w:rsidRPr="00F43E7F">
        <w:tab/>
        <w:t xml:space="preserve">    FA</w:t>
      </w:r>
      <w:r w:rsidRPr="00F43E7F">
        <w:rPr>
          <w:rFonts w:ascii="Cambria Math" w:hAnsi="Cambria Math" w:cs="Cambria Math"/>
          <w:lang w:val="en-US"/>
        </w:rPr>
        <w:t>⟶</w:t>
      </w:r>
      <w:r w:rsidRPr="00F43E7F">
        <w:t>GA</w:t>
      </w:r>
      <w:r w:rsidRPr="00F43E7F">
        <w:tab/>
      </w:r>
      <w:r w:rsidRPr="00F43E7F">
        <w:tab/>
      </w:r>
      <w:r w:rsidRPr="00F43E7F">
        <w:tab/>
        <w:t>Pr1, UI/A</w:t>
      </w:r>
    </w:p>
    <w:p w14:paraId="2C88EC61" w14:textId="77777777" w:rsidR="00F43E7F" w:rsidRDefault="00F43E7F" w:rsidP="00F43E7F">
      <w:pPr>
        <w:ind w:firstLine="1418"/>
      </w:pPr>
      <w:r w:rsidRPr="00F43E7F">
        <w:t>7.</w:t>
      </w:r>
      <w:r w:rsidRPr="00F43E7F">
        <w:tab/>
        <w:t xml:space="preserve">    GA</w:t>
      </w:r>
      <w:r w:rsidRPr="00F43E7F">
        <w:tab/>
      </w:r>
      <w:r>
        <w:tab/>
      </w:r>
      <w:r>
        <w:tab/>
      </w:r>
      <w:r>
        <w:tab/>
        <w:t>2, 6 MP</w:t>
      </w:r>
    </w:p>
    <w:p w14:paraId="2C88EC62" w14:textId="77777777" w:rsidR="00F43E7F" w:rsidRPr="00F43E7F" w:rsidRDefault="00F43E7F" w:rsidP="00F43E7F">
      <w:pPr>
        <w:ind w:firstLine="1418"/>
      </w:pPr>
      <w:r>
        <w:t>8.</w:t>
      </w:r>
      <w:r>
        <w:tab/>
        <w:t xml:space="preserve">    </w:t>
      </w:r>
      <w:r w:rsidRPr="00F43E7F">
        <w:t>GA</w:t>
      </w:r>
      <w:r w:rsidRPr="00F43E7F">
        <w:rPr>
          <w:rFonts w:ascii="Cambria Math" w:hAnsi="Cambria Math" w:cs="Cambria Math"/>
          <w:lang w:val="en-US"/>
        </w:rPr>
        <w:t>⟶</w:t>
      </w:r>
      <w:r w:rsidRPr="00F43E7F">
        <w:t>HA</w:t>
      </w:r>
      <w:r w:rsidRPr="00F43E7F">
        <w:tab/>
      </w:r>
      <w:r w:rsidRPr="00F43E7F">
        <w:tab/>
      </w:r>
      <w:r w:rsidRPr="00F43E7F">
        <w:tab/>
        <w:t>Pr2, UI/A</w:t>
      </w:r>
    </w:p>
    <w:p w14:paraId="2C88EC63" w14:textId="77777777" w:rsidR="00F43E7F" w:rsidRDefault="00F43E7F" w:rsidP="00F43E7F">
      <w:pPr>
        <w:ind w:firstLine="1418"/>
      </w:pPr>
      <w:r>
        <w:t>9.</w:t>
      </w:r>
      <w:r>
        <w:tab/>
        <w:t xml:space="preserve">    HA</w:t>
      </w:r>
      <w:r>
        <w:tab/>
      </w:r>
      <w:r>
        <w:tab/>
      </w:r>
      <w:r>
        <w:tab/>
      </w:r>
      <w:r>
        <w:tab/>
        <w:t>6, 7 MP</w:t>
      </w:r>
    </w:p>
    <w:p w14:paraId="2C88EC64" w14:textId="77777777" w:rsidR="00F43E7F" w:rsidRPr="00F43E7F" w:rsidRDefault="00F43E7F" w:rsidP="00F43E7F">
      <w:pPr>
        <w:ind w:firstLine="1276"/>
      </w:pPr>
      <w:r>
        <w:t>10.</w:t>
      </w:r>
      <w:r>
        <w:tab/>
        <w:t xml:space="preserve">    </w:t>
      </w:r>
      <w:r w:rsidRPr="00F43E7F">
        <w:t xml:space="preserve">~(GA </w:t>
      </w:r>
      <w:r w:rsidRPr="00F43E7F">
        <w:rPr>
          <w:rFonts w:ascii="Cambria Math" w:hAnsi="Cambria Math" w:cs="Cambria Math"/>
        </w:rPr>
        <w:t xml:space="preserve">∧ </w:t>
      </w:r>
      <w:r w:rsidRPr="00F43E7F">
        <w:t>HA)</w:t>
      </w:r>
      <w:r w:rsidRPr="00F43E7F">
        <w:tab/>
      </w:r>
      <w:r w:rsidRPr="00F43E7F">
        <w:tab/>
        <w:t>5 UI/A</w:t>
      </w:r>
    </w:p>
    <w:p w14:paraId="2C88EC65" w14:textId="77777777" w:rsidR="00F43E7F" w:rsidRDefault="00F43E7F" w:rsidP="00F43E7F">
      <w:pPr>
        <w:ind w:firstLine="1276"/>
      </w:pPr>
      <w:r>
        <w:t>11.</w:t>
      </w:r>
      <w:r>
        <w:tab/>
        <w:t xml:space="preserve">    </w:t>
      </w:r>
      <w:r w:rsidRPr="00F43E7F">
        <w:t xml:space="preserve">GA </w:t>
      </w:r>
      <w:r w:rsidRPr="00F43E7F">
        <w:rPr>
          <w:rFonts w:ascii="Cambria Math" w:hAnsi="Cambria Math" w:cs="Cambria Math"/>
        </w:rPr>
        <w:t xml:space="preserve">∧ </w:t>
      </w:r>
      <w:r>
        <w:t>HA</w:t>
      </w:r>
      <w:r>
        <w:tab/>
      </w:r>
      <w:r>
        <w:tab/>
      </w:r>
      <w:r>
        <w:tab/>
        <w:t>7,9 ADJ</w:t>
      </w:r>
    </w:p>
    <w:p w14:paraId="2C88EC66" w14:textId="77777777" w:rsidR="00F43E7F" w:rsidRDefault="00F43E7F" w:rsidP="00444A9D">
      <w:pPr>
        <w:spacing w:line="240" w:lineRule="auto"/>
        <w:ind w:firstLine="0"/>
      </w:pPr>
    </w:p>
    <w:p w14:paraId="2C88EC67" w14:textId="77777777" w:rsidR="00E01ACD" w:rsidRDefault="00E01ACD" w:rsidP="00444A9D">
      <w:pPr>
        <w:spacing w:line="240" w:lineRule="auto"/>
        <w:ind w:firstLine="0"/>
      </w:pPr>
    </w:p>
    <w:p w14:paraId="2C88EC68" w14:textId="77777777" w:rsidR="00D70DBA" w:rsidRDefault="00F43E7F" w:rsidP="00D70DBA">
      <w:pPr>
        <w:ind w:firstLine="0"/>
        <w:jc w:val="left"/>
      </w:pPr>
      <w:r>
        <w:t>Deriv 3.014:</w:t>
      </w:r>
      <w:r>
        <w:tab/>
      </w:r>
      <w:r w:rsidRPr="00F43E7F">
        <w:rPr>
          <w:rFonts w:ascii="Cambria Math" w:hAnsi="Cambria Math" w:cs="Cambria Math"/>
        </w:rPr>
        <w:t>⋀</w:t>
      </w:r>
      <w:r w:rsidRPr="00F43E7F">
        <w:t>x(Fx</w:t>
      </w:r>
      <w:r w:rsidRPr="00F43E7F">
        <w:rPr>
          <w:rFonts w:ascii="Cambria Math" w:hAnsi="Cambria Math" w:cs="Cambria Math"/>
        </w:rPr>
        <w:t>⟶</w:t>
      </w:r>
      <w:r w:rsidRPr="00F43E7F">
        <w:t xml:space="preserve">Gx). </w:t>
      </w:r>
      <w:r w:rsidRPr="00F43E7F">
        <w:rPr>
          <w:rFonts w:ascii="Cambria Math" w:hAnsi="Cambria Math" w:cs="Cambria Math"/>
        </w:rPr>
        <w:t>⋁</w:t>
      </w:r>
      <w:r w:rsidRPr="00F43E7F">
        <w:t>x((Fx</w:t>
      </w:r>
      <w:r w:rsidR="00D70DBA">
        <w:t xml:space="preserve"> </w:t>
      </w:r>
      <w:r w:rsidRPr="00F43E7F">
        <w:rPr>
          <w:rFonts w:ascii="Cambria Math" w:hAnsi="Cambria Math" w:cs="Cambria Math"/>
        </w:rPr>
        <w:t>∧</w:t>
      </w:r>
      <w:r w:rsidR="00D70DBA">
        <w:rPr>
          <w:rFonts w:ascii="Cambria Math" w:hAnsi="Cambria Math" w:cs="Cambria Math"/>
        </w:rPr>
        <w:t xml:space="preserve"> </w:t>
      </w:r>
      <w:r w:rsidRPr="00F43E7F">
        <w:t>Hx)</w:t>
      </w:r>
      <w:r w:rsidR="00D70DBA">
        <w:t xml:space="preserve"> </w:t>
      </w:r>
      <w:r w:rsidRPr="00F43E7F">
        <w:rPr>
          <w:rFonts w:ascii="Cambria Math" w:hAnsi="Cambria Math" w:cs="Cambria Math"/>
        </w:rPr>
        <w:t>∨</w:t>
      </w:r>
      <w:r w:rsidR="00D70DBA">
        <w:rPr>
          <w:rFonts w:ascii="Cambria Math" w:hAnsi="Cambria Math" w:cs="Cambria Math"/>
        </w:rPr>
        <w:t xml:space="preserve"> </w:t>
      </w:r>
      <w:r w:rsidRPr="00F43E7F">
        <w:t>(Fx</w:t>
      </w:r>
      <w:r w:rsidR="00D70DBA">
        <w:t xml:space="preserve"> </w:t>
      </w:r>
      <w:r w:rsidRPr="00F43E7F">
        <w:rPr>
          <w:rFonts w:ascii="Cambria Math" w:hAnsi="Cambria Math" w:cs="Cambria Math"/>
        </w:rPr>
        <w:t>∧</w:t>
      </w:r>
      <w:r w:rsidR="00D70DBA">
        <w:rPr>
          <w:rFonts w:ascii="Cambria Math" w:hAnsi="Cambria Math" w:cs="Cambria Math"/>
        </w:rPr>
        <w:t xml:space="preserve"> </w:t>
      </w:r>
      <w:r w:rsidRPr="00F43E7F">
        <w:t>Jx))</w:t>
      </w:r>
      <w:r w:rsidRPr="00F43E7F">
        <w:rPr>
          <w:rFonts w:ascii="Cambria Math" w:hAnsi="Cambria Math" w:cs="Cambria Math"/>
        </w:rPr>
        <w:t>⟶∼⋀</w:t>
      </w:r>
      <w:r w:rsidRPr="00F43E7F">
        <w:t>x(Fx</w:t>
      </w:r>
      <w:r w:rsidRPr="00F43E7F">
        <w:rPr>
          <w:rFonts w:ascii="Cambria Math" w:hAnsi="Cambria Math" w:cs="Cambria Math"/>
        </w:rPr>
        <w:t>⟶</w:t>
      </w:r>
      <w:r w:rsidRPr="00F43E7F">
        <w:t xml:space="preserve">Gx) </w:t>
      </w:r>
      <w:r w:rsidRPr="00F43E7F">
        <w:rPr>
          <w:rFonts w:ascii="Cambria Math" w:hAnsi="Cambria Math" w:cs="Cambria Math"/>
        </w:rPr>
        <w:t>∴</w:t>
      </w:r>
      <w:r w:rsidRPr="00F43E7F">
        <w:t xml:space="preserve"> </w:t>
      </w:r>
    </w:p>
    <w:p w14:paraId="2C88EC69" w14:textId="77777777" w:rsidR="00F43E7F" w:rsidRDefault="00F43E7F" w:rsidP="00D70DBA">
      <w:pPr>
        <w:ind w:left="1418" w:firstLine="0"/>
        <w:jc w:val="left"/>
      </w:pPr>
      <w:r w:rsidRPr="00F43E7F">
        <w:rPr>
          <w:rFonts w:ascii="Cambria Math" w:hAnsi="Cambria Math" w:cs="Cambria Math"/>
        </w:rPr>
        <w:t>⋀</w:t>
      </w:r>
      <w:r w:rsidRPr="00F43E7F">
        <w:t>x(Fx</w:t>
      </w:r>
      <w:r w:rsidRPr="00F43E7F">
        <w:rPr>
          <w:rFonts w:ascii="Cambria Math" w:hAnsi="Cambria Math" w:cs="Cambria Math"/>
        </w:rPr>
        <w:t>⟶∼</w:t>
      </w:r>
      <w:r w:rsidRPr="00F43E7F">
        <w:t>Jx)</w:t>
      </w:r>
    </w:p>
    <w:p w14:paraId="2C88EC6A" w14:textId="4C4F11F9" w:rsidR="00D70DBA" w:rsidRPr="00F43E7F" w:rsidRDefault="00293CBD" w:rsidP="00444A9D">
      <w:pPr>
        <w:spacing w:line="240" w:lineRule="auto"/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88ED01" wp14:editId="1EFFB9EB">
                <wp:simplePos x="0" y="0"/>
                <wp:positionH relativeFrom="column">
                  <wp:posOffset>4562475</wp:posOffset>
                </wp:positionH>
                <wp:positionV relativeFrom="paragraph">
                  <wp:posOffset>172085</wp:posOffset>
                </wp:positionV>
                <wp:extent cx="1714500" cy="1166495"/>
                <wp:effectExtent l="400050" t="0" r="19050" b="14605"/>
                <wp:wrapNone/>
                <wp:docPr id="2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166495"/>
                        </a:xfrm>
                        <a:prstGeom prst="wedgeRoundRectCallout">
                          <a:avLst>
                            <a:gd name="adj1" fmla="val -71889"/>
                            <a:gd name="adj2" fmla="val -16042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B" w14:textId="77777777" w:rsidR="00C75C6B" w:rsidRPr="00D70DBA" w:rsidRDefault="00C75C6B" w:rsidP="00D70DB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Remember: to use UD, you </w:t>
                            </w:r>
                            <w:proofErr w:type="gramStart"/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>have to</w:t>
                            </w:r>
                            <w:proofErr w:type="gramEnd"/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show the formula that follows the quantifier, in this case, </w:t>
                            </w:r>
                            <w:proofErr w:type="spellStart"/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D70DBA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w:t>⟶</w:t>
                            </w:r>
                            <w:r w:rsidRPr="00D70DBA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∼</w:t>
                            </w:r>
                            <w:proofErr w:type="spellStart"/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>Jx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For this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reason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 introduced a new show 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01" id="AutoShape 49" o:spid="_x0000_s1038" type="#_x0000_t62" style="position:absolute;left:0;text-align:left;margin-left:359.25pt;margin-top:13.55pt;width:135pt;height:9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" adj="-4728,7335" filled="f">
                <v:textbox>
                  <w:txbxContent>
                    <w:p w14:paraId="2C88ED4B" w14:textId="77777777" w:rsidR="00C75C6B" w:rsidRPr="00D70DBA" w:rsidRDefault="00C75C6B" w:rsidP="00D70DB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 xml:space="preserve">Remember: to use UD, you </w:t>
                      </w:r>
                      <w:proofErr w:type="gramStart"/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>have to</w:t>
                      </w:r>
                      <w:proofErr w:type="gramEnd"/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 xml:space="preserve"> show the formula that follows the quantifier, in this case, </w:t>
                      </w:r>
                      <w:proofErr w:type="spellStart"/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>Fx</w:t>
                      </w:r>
                      <w:proofErr w:type="spellEnd"/>
                      <w:r w:rsidRPr="00D70DBA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⟶</w:t>
                      </w:r>
                      <w:r w:rsidRPr="00D70DBA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∼</w:t>
                      </w:r>
                      <w:proofErr w:type="spellStart"/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>Jx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. For this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reason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 introduced a new show line.</w:t>
                      </w:r>
                    </w:p>
                  </w:txbxContent>
                </v:textbox>
              </v:shape>
            </w:pict>
          </mc:Fallback>
        </mc:AlternateContent>
      </w:r>
    </w:p>
    <w:p w14:paraId="2C88EC6B" w14:textId="39CEC457" w:rsidR="00D70DBA" w:rsidRPr="005D7806" w:rsidRDefault="004166E0" w:rsidP="00D70DBA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88ED03" wp14:editId="2C88ED04">
                <wp:simplePos x="0" y="0"/>
                <wp:positionH relativeFrom="column">
                  <wp:posOffset>1329690</wp:posOffset>
                </wp:positionH>
                <wp:positionV relativeFrom="paragraph">
                  <wp:posOffset>212090</wp:posOffset>
                </wp:positionV>
                <wp:extent cx="2160270" cy="2807970"/>
                <wp:effectExtent l="9525" t="10795" r="11430" b="10160"/>
                <wp:wrapNone/>
                <wp:docPr id="2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280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9B72F" id="Rectangle 51" o:spid="_x0000_s1026" style="position:absolute;margin-left:104.7pt;margin-top:16.7pt;width:170.1pt;height:22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" filled="f"/>
            </w:pict>
          </mc:Fallback>
        </mc:AlternateContent>
      </w:r>
      <w:r w:rsidR="00D70DBA" w:rsidRPr="005D7806">
        <w:t xml:space="preserve">1. </w:t>
      </w:r>
      <w:r w:rsidR="00D70DBA" w:rsidRPr="005D7806">
        <w:tab/>
      </w:r>
      <w:r w:rsidR="00D70DBA" w:rsidRPr="005D7806">
        <w:rPr>
          <w:strike/>
        </w:rPr>
        <w:t>Show</w:t>
      </w:r>
      <w:r w:rsidR="00D70DBA" w:rsidRPr="005D7806">
        <w:t xml:space="preserve"> </w:t>
      </w:r>
      <w:r w:rsidR="00D70DBA" w:rsidRPr="005D7806">
        <w:rPr>
          <w:rFonts w:ascii="Cambria Math" w:hAnsi="Cambria Math" w:cs="Cambria Math"/>
        </w:rPr>
        <w:t>⋀</w:t>
      </w:r>
      <w:r w:rsidR="00D70DBA" w:rsidRPr="005D7806">
        <w:t>x(Fx</w:t>
      </w:r>
      <w:r w:rsidR="00D70DBA" w:rsidRPr="00F43E7F">
        <w:rPr>
          <w:rFonts w:ascii="Cambria Math" w:hAnsi="Cambria Math" w:cs="Cambria Math"/>
        </w:rPr>
        <w:t>⟶</w:t>
      </w:r>
      <w:r w:rsidR="00D70DBA" w:rsidRPr="005D7806">
        <w:rPr>
          <w:rFonts w:ascii="Cambria Math" w:hAnsi="Cambria Math" w:cs="Cambria Math"/>
        </w:rPr>
        <w:t>∼</w:t>
      </w:r>
      <w:r w:rsidR="00D70DBA" w:rsidRPr="005D7806">
        <w:t>Jx)</w:t>
      </w:r>
      <w:r w:rsidR="00D70DBA" w:rsidRPr="005D7806">
        <w:tab/>
      </w:r>
      <w:r w:rsidR="000935A7" w:rsidRPr="005D7806">
        <w:tab/>
      </w:r>
      <w:r w:rsidR="000935A7" w:rsidRPr="005D7806">
        <w:tab/>
        <w:t>2 UD</w:t>
      </w:r>
    </w:p>
    <w:p w14:paraId="2C88EC6C" w14:textId="77777777" w:rsidR="00D70DBA" w:rsidRDefault="004166E0" w:rsidP="00D70DBA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88ED05" wp14:editId="2C88ED06">
                <wp:simplePos x="0" y="0"/>
                <wp:positionH relativeFrom="column">
                  <wp:posOffset>1443990</wp:posOffset>
                </wp:positionH>
                <wp:positionV relativeFrom="paragraph">
                  <wp:posOffset>224790</wp:posOffset>
                </wp:positionV>
                <wp:extent cx="1979930" cy="2465705"/>
                <wp:effectExtent l="9525" t="5715" r="10795" b="5080"/>
                <wp:wrapNone/>
                <wp:docPr id="2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2465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106F3" id="Rectangle 54" o:spid="_x0000_s1026" style="position:absolute;margin-left:113.7pt;margin-top:17.7pt;width:155.9pt;height:19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" filled="f"/>
            </w:pict>
          </mc:Fallback>
        </mc:AlternateContent>
      </w:r>
      <w:r w:rsidR="00D70DBA" w:rsidRPr="004166E0">
        <w:t>2.</w:t>
      </w:r>
      <w:r w:rsidR="00D70DBA" w:rsidRPr="004166E0">
        <w:tab/>
        <w:t xml:space="preserve">  </w:t>
      </w:r>
      <w:r w:rsidR="00D70DBA" w:rsidRPr="00F43E7F">
        <w:rPr>
          <w:strike/>
          <w:lang w:val="en-US"/>
        </w:rPr>
        <w:t>Show</w:t>
      </w:r>
      <w:r w:rsidR="00D70DBA">
        <w:rPr>
          <w:lang w:val="en-US"/>
        </w:rPr>
        <w:t xml:space="preserve"> </w:t>
      </w:r>
      <w:proofErr w:type="spellStart"/>
      <w:r w:rsidR="00D70DBA" w:rsidRPr="00D70DBA">
        <w:rPr>
          <w:lang w:val="en-US"/>
        </w:rPr>
        <w:t>Fx</w:t>
      </w:r>
      <w:proofErr w:type="spellEnd"/>
      <w:r w:rsidR="00D70DBA" w:rsidRPr="00F43E7F">
        <w:rPr>
          <w:rFonts w:ascii="Cambria Math" w:hAnsi="Cambria Math" w:cs="Cambria Math"/>
        </w:rPr>
        <w:t>⟶</w:t>
      </w:r>
      <w:r w:rsidR="00D70DBA" w:rsidRPr="00D70DBA">
        <w:rPr>
          <w:rFonts w:ascii="Cambria Math" w:hAnsi="Cambria Math" w:cs="Cambria Math"/>
          <w:lang w:val="en-US"/>
        </w:rPr>
        <w:t>∼</w:t>
      </w:r>
      <w:proofErr w:type="spellStart"/>
      <w:r w:rsidR="00D70DBA">
        <w:rPr>
          <w:lang w:val="en-US"/>
        </w:rPr>
        <w:t>Jx</w:t>
      </w:r>
      <w:proofErr w:type="spellEnd"/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0935A7">
        <w:rPr>
          <w:lang w:val="en-US"/>
        </w:rPr>
        <w:tab/>
        <w:t>4 CD</w:t>
      </w:r>
    </w:p>
    <w:p w14:paraId="2C88EC6D" w14:textId="77777777" w:rsidR="00D70DBA" w:rsidRDefault="004166E0" w:rsidP="00D70DBA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88ED07" wp14:editId="2C88ED08">
                <wp:simplePos x="0" y="0"/>
                <wp:positionH relativeFrom="column">
                  <wp:posOffset>-1003935</wp:posOffset>
                </wp:positionH>
                <wp:positionV relativeFrom="paragraph">
                  <wp:posOffset>158115</wp:posOffset>
                </wp:positionV>
                <wp:extent cx="1600200" cy="771525"/>
                <wp:effectExtent l="9525" t="6985" r="276225" b="12065"/>
                <wp:wrapNone/>
                <wp:docPr id="2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771525"/>
                        </a:xfrm>
                        <a:prstGeom prst="wedgeRoundRectCallout">
                          <a:avLst>
                            <a:gd name="adj1" fmla="val 65833"/>
                            <a:gd name="adj2" fmla="val 9671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C" w14:textId="77777777" w:rsidR="00C75C6B" w:rsidRPr="00D108A7" w:rsidRDefault="00C75C6B" w:rsidP="00D70DB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Just our usual strategy to </w:t>
                            </w:r>
                            <w:r w:rsidRPr="00D108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 negation, i.e., assume the thing that is being negated.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07" id="AutoShape 53" o:spid="_x0000_s1039" type="#_x0000_t62" style="position:absolute;left:0;text-align:left;margin-left:-79.05pt;margin-top:12.45pt;width:126pt;height:6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" adj="25020,12889" filled="f">
                <v:textbox>
                  <w:txbxContent>
                    <w:p w14:paraId="2C88ED4C" w14:textId="77777777" w:rsidR="00C75C6B" w:rsidRPr="00D108A7" w:rsidRDefault="00C75C6B" w:rsidP="00D70DB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Just our usual strategy to </w:t>
                      </w:r>
                      <w:r w:rsidRPr="00D108A7">
                        <w:rPr>
                          <w:sz w:val="20"/>
                          <w:szCs w:val="20"/>
                          <w:lang w:val="en-US"/>
                        </w:rPr>
                        <w:t xml:space="preserve">show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 negation, i.e., assume the thing that is being negated.</w:t>
                      </w:r>
                    </w:p>
                  </w:txbxContent>
                </v:textbox>
              </v:shape>
            </w:pict>
          </mc:Fallback>
        </mc:AlternateContent>
      </w:r>
      <w:r w:rsidR="00D70DBA">
        <w:rPr>
          <w:lang w:val="en-US"/>
        </w:rPr>
        <w:t>3.</w:t>
      </w:r>
      <w:r w:rsidR="00D70DBA">
        <w:rPr>
          <w:lang w:val="en-US"/>
        </w:rPr>
        <w:tab/>
        <w:t xml:space="preserve">    </w:t>
      </w:r>
      <w:proofErr w:type="spellStart"/>
      <w:r w:rsidR="00D70DBA">
        <w:rPr>
          <w:lang w:val="en-US"/>
        </w:rPr>
        <w:t>Fx</w:t>
      </w:r>
      <w:proofErr w:type="spellEnd"/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D70DBA">
        <w:rPr>
          <w:lang w:val="en-US"/>
        </w:rPr>
        <w:tab/>
        <w:t>Ass CD</w:t>
      </w:r>
    </w:p>
    <w:p w14:paraId="2C88EC6E" w14:textId="77777777" w:rsidR="00D70DBA" w:rsidRDefault="004166E0" w:rsidP="00D70DBA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8ED09" wp14:editId="2C88ED0A">
                <wp:simplePos x="0" y="0"/>
                <wp:positionH relativeFrom="column">
                  <wp:posOffset>1520190</wp:posOffset>
                </wp:positionH>
                <wp:positionV relativeFrom="paragraph">
                  <wp:posOffset>219075</wp:posOffset>
                </wp:positionV>
                <wp:extent cx="1835785" cy="1871980"/>
                <wp:effectExtent l="9525" t="6985" r="12065" b="6985"/>
                <wp:wrapNone/>
                <wp:docPr id="1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187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C6372" id="Rectangle 50" o:spid="_x0000_s1026" style="position:absolute;margin-left:119.7pt;margin-top:17.25pt;width:144.55pt;height:14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" filled="f"/>
            </w:pict>
          </mc:Fallback>
        </mc:AlternateContent>
      </w:r>
      <w:r w:rsidR="00D70DBA">
        <w:rPr>
          <w:lang w:val="en-US"/>
        </w:rPr>
        <w:t>4.</w:t>
      </w:r>
      <w:r w:rsidR="00D70DBA">
        <w:rPr>
          <w:lang w:val="en-US"/>
        </w:rPr>
        <w:tab/>
        <w:t xml:space="preserve">    </w:t>
      </w:r>
      <w:r w:rsidR="00D70DBA" w:rsidRPr="00F43E7F">
        <w:rPr>
          <w:strike/>
          <w:lang w:val="en-US"/>
        </w:rPr>
        <w:t>Show</w:t>
      </w:r>
      <w:r w:rsidR="00D70DBA">
        <w:rPr>
          <w:lang w:val="en-US"/>
        </w:rPr>
        <w:t xml:space="preserve"> </w:t>
      </w:r>
      <w:r w:rsidR="00D70DBA" w:rsidRPr="00D70DBA">
        <w:rPr>
          <w:rFonts w:ascii="Cambria Math" w:hAnsi="Cambria Math" w:cs="Cambria Math"/>
          <w:lang w:val="en-US"/>
        </w:rPr>
        <w:t>∼</w:t>
      </w:r>
      <w:proofErr w:type="spellStart"/>
      <w:r w:rsidR="00D70DBA">
        <w:rPr>
          <w:lang w:val="en-US"/>
        </w:rPr>
        <w:t>Jx</w:t>
      </w:r>
      <w:proofErr w:type="spellEnd"/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D70DBA">
        <w:rPr>
          <w:lang w:val="en-US"/>
        </w:rPr>
        <w:tab/>
      </w:r>
      <w:r w:rsidR="000935A7">
        <w:rPr>
          <w:lang w:val="en-US"/>
        </w:rPr>
        <w:tab/>
        <w:t>10, 11 ID</w:t>
      </w:r>
    </w:p>
    <w:p w14:paraId="2C88EC6F" w14:textId="77777777" w:rsidR="00D70DBA" w:rsidRPr="00D70DBA" w:rsidRDefault="00D70DBA" w:rsidP="00D70DBA">
      <w:pPr>
        <w:ind w:firstLine="1418"/>
        <w:rPr>
          <w:lang w:val="en-US"/>
        </w:rPr>
      </w:pPr>
      <w:r w:rsidRPr="00D70DBA">
        <w:rPr>
          <w:lang w:val="en-US"/>
        </w:rPr>
        <w:t>5.</w:t>
      </w:r>
      <w:r w:rsidRPr="00D70DBA">
        <w:rPr>
          <w:lang w:val="en-US"/>
        </w:rPr>
        <w:tab/>
        <w:t xml:space="preserve">      </w:t>
      </w:r>
      <w:proofErr w:type="spellStart"/>
      <w:r w:rsidRPr="00D70DBA">
        <w:rPr>
          <w:rFonts w:ascii="Cambria Math" w:hAnsi="Cambria Math" w:cs="Cambria Math"/>
          <w:lang w:val="en-US"/>
        </w:rPr>
        <w:t>Jx</w:t>
      </w:r>
      <w:proofErr w:type="spellEnd"/>
      <w:r w:rsidRPr="00D70DBA">
        <w:rPr>
          <w:rFonts w:ascii="Cambria Math" w:hAnsi="Cambria Math" w:cs="Cambria Math"/>
          <w:lang w:val="en-US"/>
        </w:rPr>
        <w:tab/>
      </w:r>
      <w:r w:rsidRPr="00D70DBA">
        <w:rPr>
          <w:rFonts w:ascii="Cambria Math" w:hAnsi="Cambria Math" w:cs="Cambria Math"/>
          <w:lang w:val="en-US"/>
        </w:rPr>
        <w:tab/>
      </w:r>
      <w:r w:rsidRPr="00D70DBA">
        <w:rPr>
          <w:lang w:val="en-US"/>
        </w:rPr>
        <w:tab/>
      </w:r>
      <w:r w:rsidRPr="00D70DBA">
        <w:rPr>
          <w:lang w:val="en-US"/>
        </w:rPr>
        <w:tab/>
      </w:r>
      <w:r>
        <w:rPr>
          <w:lang w:val="en-US"/>
        </w:rPr>
        <w:tab/>
        <w:t>Ass ID</w:t>
      </w:r>
    </w:p>
    <w:p w14:paraId="2C88EC70" w14:textId="77777777" w:rsidR="00D70DBA" w:rsidRPr="002551E5" w:rsidRDefault="00D70DBA" w:rsidP="00D70DBA">
      <w:pPr>
        <w:ind w:firstLine="1418"/>
      </w:pPr>
      <w:r w:rsidRPr="002551E5">
        <w:t>6.</w:t>
      </w:r>
      <w:r w:rsidRPr="002551E5">
        <w:tab/>
        <w:t xml:space="preserve">      ~</w:t>
      </w:r>
      <w:r w:rsidRPr="002551E5">
        <w:rPr>
          <w:rFonts w:ascii="Cambria Math" w:hAnsi="Cambria Math" w:cs="Cambria Math"/>
        </w:rPr>
        <w:t>⋁</w:t>
      </w:r>
      <w:r w:rsidRPr="002551E5">
        <w:t xml:space="preserve">x((Fx </w:t>
      </w:r>
      <w:r w:rsidRPr="002551E5">
        <w:rPr>
          <w:rFonts w:ascii="Cambria Math" w:hAnsi="Cambria Math" w:cs="Cambria Math"/>
        </w:rPr>
        <w:t xml:space="preserve">∧ </w:t>
      </w:r>
      <w:r w:rsidRPr="002551E5">
        <w:t xml:space="preserve">Hx) </w:t>
      </w:r>
      <w:r w:rsidRPr="002551E5">
        <w:rPr>
          <w:rFonts w:ascii="Cambria Math" w:hAnsi="Cambria Math" w:cs="Cambria Math"/>
        </w:rPr>
        <w:t xml:space="preserve">∨ </w:t>
      </w:r>
      <w:r w:rsidRPr="002551E5">
        <w:t xml:space="preserve">(Fx </w:t>
      </w:r>
      <w:r w:rsidRPr="002551E5">
        <w:rPr>
          <w:rFonts w:ascii="Cambria Math" w:hAnsi="Cambria Math" w:cs="Cambria Math"/>
        </w:rPr>
        <w:t xml:space="preserve">∧ </w:t>
      </w:r>
      <w:r w:rsidRPr="002551E5">
        <w:t>Jx))</w:t>
      </w:r>
      <w:r w:rsidRPr="002551E5">
        <w:tab/>
        <w:t>Pr1 DN, Pr2 MT</w:t>
      </w:r>
    </w:p>
    <w:p w14:paraId="2C88EC71" w14:textId="77777777" w:rsidR="00D70DBA" w:rsidRPr="002551E5" w:rsidRDefault="004166E0" w:rsidP="00D70DBA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88ED0B" wp14:editId="2C88ED0C">
                <wp:simplePos x="0" y="0"/>
                <wp:positionH relativeFrom="column">
                  <wp:posOffset>4491990</wp:posOffset>
                </wp:positionH>
                <wp:positionV relativeFrom="paragraph">
                  <wp:posOffset>13970</wp:posOffset>
                </wp:positionV>
                <wp:extent cx="1666875" cy="628650"/>
                <wp:effectExtent l="409575" t="5715" r="9525" b="13335"/>
                <wp:wrapNone/>
                <wp:docPr id="1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628650"/>
                        </a:xfrm>
                        <a:prstGeom prst="wedgeRoundRectCallout">
                          <a:avLst>
                            <a:gd name="adj1" fmla="val -72514"/>
                            <a:gd name="adj2" fmla="val 5051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D" w14:textId="77777777" w:rsidR="00C75C6B" w:rsidRPr="000935A7" w:rsidRDefault="00C75C6B" w:rsidP="000935A7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Remember: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no restrictions upon the term you instantiate by UI </w:t>
                            </w:r>
                            <w:r>
                              <w:rPr>
                                <w:lang w:val="en-US"/>
                              </w:rPr>
                              <w:t>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0B" id="AutoShape 55" o:spid="_x0000_s1040" type="#_x0000_t62" style="position:absolute;left:0;text-align:left;margin-left:353.7pt;margin-top:1.1pt;width:131.25pt;height:4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" adj="-4863,11891" filled="f">
                <v:textbox>
                  <w:txbxContent>
                    <w:p w14:paraId="2C88ED4D" w14:textId="77777777" w:rsidR="00C75C6B" w:rsidRPr="000935A7" w:rsidRDefault="00C75C6B" w:rsidP="000935A7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 xml:space="preserve">Remember: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no restrictions upon the term you instantiate by UI </w:t>
                      </w:r>
                      <w:r>
                        <w:rPr>
                          <w:lang w:val="en-US"/>
                        </w:rPr>
                        <w:t>‼</w:t>
                      </w:r>
                    </w:p>
                  </w:txbxContent>
                </v:textbox>
              </v:shape>
            </w:pict>
          </mc:Fallback>
        </mc:AlternateContent>
      </w:r>
      <w:r w:rsidR="00D70DBA" w:rsidRPr="002551E5">
        <w:t>7.</w:t>
      </w:r>
      <w:r w:rsidR="00D70DBA" w:rsidRPr="002551E5">
        <w:tab/>
        <w:t xml:space="preserve">    </w:t>
      </w:r>
      <w:r w:rsidR="000935A7" w:rsidRPr="002551E5">
        <w:t xml:space="preserve">  </w:t>
      </w:r>
      <w:r w:rsidR="000935A7" w:rsidRPr="002551E5">
        <w:rPr>
          <w:rFonts w:ascii="Cambria Math" w:hAnsi="Cambria Math" w:cs="Cambria Math"/>
        </w:rPr>
        <w:t>⋀</w:t>
      </w:r>
      <w:r w:rsidR="000935A7" w:rsidRPr="002551E5">
        <w:t>x</w:t>
      </w:r>
      <w:r w:rsidR="000935A7" w:rsidRPr="002551E5">
        <w:rPr>
          <w:rFonts w:ascii="Cambria Math" w:hAnsi="Cambria Math" w:cs="Cambria Math"/>
        </w:rPr>
        <w:t>∼</w:t>
      </w:r>
      <w:r w:rsidR="000935A7" w:rsidRPr="002551E5">
        <w:t xml:space="preserve">((Fx </w:t>
      </w:r>
      <w:r w:rsidR="000935A7" w:rsidRPr="002551E5">
        <w:rPr>
          <w:rFonts w:ascii="Cambria Math" w:hAnsi="Cambria Math" w:cs="Cambria Math"/>
        </w:rPr>
        <w:t xml:space="preserve">∧ </w:t>
      </w:r>
      <w:r w:rsidR="000935A7" w:rsidRPr="002551E5">
        <w:t xml:space="preserve">Hx) </w:t>
      </w:r>
      <w:r w:rsidR="000935A7" w:rsidRPr="002551E5">
        <w:rPr>
          <w:rFonts w:ascii="Cambria Math" w:hAnsi="Cambria Math" w:cs="Cambria Math"/>
        </w:rPr>
        <w:t xml:space="preserve">∨ </w:t>
      </w:r>
      <w:r w:rsidR="000935A7" w:rsidRPr="002551E5">
        <w:t xml:space="preserve">(Fx </w:t>
      </w:r>
      <w:r w:rsidR="000935A7" w:rsidRPr="002551E5">
        <w:rPr>
          <w:rFonts w:ascii="Cambria Math" w:hAnsi="Cambria Math" w:cs="Cambria Math"/>
        </w:rPr>
        <w:t xml:space="preserve">∧ </w:t>
      </w:r>
      <w:r w:rsidR="000935A7" w:rsidRPr="002551E5">
        <w:t>Jx))</w:t>
      </w:r>
      <w:r w:rsidR="000935A7" w:rsidRPr="002551E5">
        <w:tab/>
      </w:r>
      <w:r w:rsidR="00D70DBA" w:rsidRPr="002551E5">
        <w:t xml:space="preserve">6 </w:t>
      </w:r>
      <w:r w:rsidR="000935A7" w:rsidRPr="002551E5">
        <w:t>QN</w:t>
      </w:r>
    </w:p>
    <w:p w14:paraId="2C88EC72" w14:textId="77777777" w:rsidR="00D70DBA" w:rsidRPr="00D70DBA" w:rsidRDefault="00D70DBA" w:rsidP="00D70DBA">
      <w:pPr>
        <w:ind w:firstLine="1418"/>
      </w:pPr>
      <w:r w:rsidRPr="000935A7">
        <w:t>8.</w:t>
      </w:r>
      <w:r w:rsidRPr="000935A7">
        <w:tab/>
        <w:t xml:space="preserve">    </w:t>
      </w:r>
      <w:r w:rsidR="000935A7" w:rsidRPr="000935A7">
        <w:t xml:space="preserve">  </w:t>
      </w:r>
      <w:r w:rsidR="000935A7" w:rsidRPr="000935A7">
        <w:rPr>
          <w:rFonts w:ascii="Cambria Math" w:hAnsi="Cambria Math" w:cs="Cambria Math"/>
        </w:rPr>
        <w:t>∼</w:t>
      </w:r>
      <w:r w:rsidR="000935A7" w:rsidRPr="000935A7">
        <w:t xml:space="preserve">((Fx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 xml:space="preserve">Hx) </w:t>
      </w:r>
      <w:r w:rsidR="000935A7" w:rsidRPr="000935A7">
        <w:rPr>
          <w:rFonts w:ascii="Cambria Math" w:hAnsi="Cambria Math" w:cs="Cambria Math"/>
        </w:rPr>
        <w:t xml:space="preserve">∨ </w:t>
      </w:r>
      <w:r w:rsidR="000935A7" w:rsidRPr="000935A7">
        <w:t xml:space="preserve">(Fx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>Jx))</w:t>
      </w:r>
      <w:r w:rsidRPr="000935A7">
        <w:tab/>
      </w:r>
      <w:r w:rsidRPr="000935A7">
        <w:tab/>
      </w:r>
      <w:r w:rsidR="000935A7">
        <w:t>7</w:t>
      </w:r>
      <w:r w:rsidRPr="00D70DBA">
        <w:t xml:space="preserve"> UI/</w:t>
      </w:r>
      <w:r w:rsidR="000935A7">
        <w:t>x</w:t>
      </w:r>
    </w:p>
    <w:p w14:paraId="2C88EC73" w14:textId="77777777" w:rsidR="00D70DBA" w:rsidRPr="00D70DBA" w:rsidRDefault="00D70DBA" w:rsidP="00D70DBA">
      <w:pPr>
        <w:ind w:firstLine="1418"/>
      </w:pPr>
      <w:r w:rsidRPr="00D70DBA">
        <w:t>9.</w:t>
      </w:r>
      <w:r w:rsidRPr="00D70DBA">
        <w:tab/>
        <w:t xml:space="preserve">    </w:t>
      </w:r>
      <w:r w:rsidR="000935A7">
        <w:t xml:space="preserve">  </w:t>
      </w:r>
      <w:r w:rsidR="000935A7" w:rsidRPr="000935A7">
        <w:rPr>
          <w:rFonts w:ascii="Cambria Math" w:hAnsi="Cambria Math" w:cs="Cambria Math"/>
        </w:rPr>
        <w:t>∼</w:t>
      </w:r>
      <w:r w:rsidR="000935A7" w:rsidRPr="000935A7">
        <w:t xml:space="preserve">(Fx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 xml:space="preserve">Hx)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>
        <w:rPr>
          <w:rFonts w:ascii="Cambria Math" w:hAnsi="Cambria Math" w:cs="Cambria Math"/>
        </w:rPr>
        <w:t>~</w:t>
      </w:r>
      <w:r w:rsidR="000935A7" w:rsidRPr="000935A7">
        <w:t xml:space="preserve">(Fx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>Jx)</w:t>
      </w:r>
      <w:r w:rsidR="000935A7">
        <w:tab/>
      </w:r>
      <w:r w:rsidR="000935A7">
        <w:tab/>
        <w:t>8 DM</w:t>
      </w:r>
    </w:p>
    <w:p w14:paraId="2C88EC74" w14:textId="77777777" w:rsidR="00D70DBA" w:rsidRPr="00F43E7F" w:rsidRDefault="00D70DBA" w:rsidP="00D70DBA">
      <w:pPr>
        <w:ind w:firstLine="1276"/>
      </w:pPr>
      <w:r w:rsidRPr="00D70DBA">
        <w:t>10.</w:t>
      </w:r>
      <w:r w:rsidRPr="00D70DBA">
        <w:tab/>
        <w:t xml:space="preserve">    </w:t>
      </w:r>
      <w:r w:rsidR="000935A7">
        <w:t xml:space="preserve">  </w:t>
      </w:r>
      <w:r w:rsidR="000935A7">
        <w:rPr>
          <w:rFonts w:ascii="Cambria Math" w:hAnsi="Cambria Math" w:cs="Cambria Math"/>
        </w:rPr>
        <w:t>~</w:t>
      </w:r>
      <w:r w:rsidR="000935A7" w:rsidRPr="000935A7">
        <w:t xml:space="preserve">(Fx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>Jx)</w:t>
      </w:r>
      <w:r w:rsidRPr="00F43E7F">
        <w:tab/>
      </w:r>
      <w:r w:rsidR="000935A7">
        <w:tab/>
      </w:r>
      <w:r w:rsidR="000935A7">
        <w:tab/>
      </w:r>
      <w:r w:rsidR="000935A7">
        <w:tab/>
        <w:t>9 S</w:t>
      </w:r>
    </w:p>
    <w:p w14:paraId="2C88EC75" w14:textId="77777777" w:rsidR="00D70DBA" w:rsidRDefault="00D70DBA" w:rsidP="00D70DBA">
      <w:pPr>
        <w:ind w:firstLine="1276"/>
      </w:pPr>
      <w:r>
        <w:t>11.</w:t>
      </w:r>
      <w:r>
        <w:tab/>
        <w:t xml:space="preserve">    </w:t>
      </w:r>
      <w:r w:rsidR="000935A7">
        <w:t xml:space="preserve">  </w:t>
      </w:r>
      <w:r w:rsidR="000935A7" w:rsidRPr="000935A7">
        <w:t xml:space="preserve">Fx </w:t>
      </w:r>
      <w:r w:rsidR="000935A7" w:rsidRPr="000935A7">
        <w:rPr>
          <w:rFonts w:ascii="Cambria Math" w:hAnsi="Cambria Math" w:cs="Cambria Math"/>
        </w:rPr>
        <w:t xml:space="preserve">∧ </w:t>
      </w:r>
      <w:r w:rsidR="000935A7" w:rsidRPr="000935A7">
        <w:t>Jx</w:t>
      </w:r>
      <w:r>
        <w:tab/>
      </w:r>
      <w:r>
        <w:tab/>
      </w:r>
      <w:r>
        <w:tab/>
      </w:r>
      <w:r w:rsidR="000935A7">
        <w:t xml:space="preserve">            3,5</w:t>
      </w:r>
      <w:r>
        <w:t xml:space="preserve"> ADJ</w:t>
      </w:r>
    </w:p>
    <w:p w14:paraId="2C88EC76" w14:textId="77777777" w:rsidR="00D70DBA" w:rsidRDefault="00D70DBA" w:rsidP="00444A9D">
      <w:pPr>
        <w:spacing w:line="240" w:lineRule="auto"/>
        <w:ind w:firstLine="0"/>
      </w:pPr>
    </w:p>
    <w:p w14:paraId="2C88EC77" w14:textId="77777777" w:rsidR="000935A7" w:rsidRDefault="000935A7" w:rsidP="00444A9D">
      <w:pPr>
        <w:spacing w:line="240" w:lineRule="auto"/>
        <w:ind w:firstLine="0"/>
      </w:pPr>
    </w:p>
    <w:p w14:paraId="2C88EC78" w14:textId="77777777" w:rsidR="00444A9D" w:rsidRDefault="00444A9D" w:rsidP="00444A9D">
      <w:pPr>
        <w:spacing w:line="240" w:lineRule="auto"/>
        <w:ind w:firstLine="0"/>
      </w:pPr>
    </w:p>
    <w:p w14:paraId="2C88EC79" w14:textId="77777777" w:rsidR="000935A7" w:rsidRDefault="000935A7" w:rsidP="00D70DBA">
      <w:pPr>
        <w:ind w:firstLine="0"/>
      </w:pPr>
      <w:r>
        <w:t xml:space="preserve">Deriv 3.715: </w:t>
      </w:r>
      <w:r w:rsidRPr="000935A7">
        <w:rPr>
          <w:rFonts w:ascii="Cambria Math" w:hAnsi="Cambria Math" w:cs="Cambria Math"/>
        </w:rPr>
        <w:t>⋀</w:t>
      </w:r>
      <w:r w:rsidRPr="000935A7">
        <w:t>x</w:t>
      </w:r>
      <w:r w:rsidRPr="000935A7">
        <w:rPr>
          <w:rFonts w:ascii="Cambria Math" w:hAnsi="Cambria Math" w:cs="Cambria Math"/>
        </w:rPr>
        <w:t>⋁</w:t>
      </w:r>
      <w:r w:rsidRPr="000935A7">
        <w:t>y(Fx</w:t>
      </w:r>
      <w:r>
        <w:t xml:space="preserve"> </w:t>
      </w:r>
      <w:r w:rsidRPr="000935A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935A7">
        <w:rPr>
          <w:rFonts w:ascii="Cambria Math" w:hAnsi="Cambria Math" w:cs="Cambria Math"/>
        </w:rPr>
        <w:t>∼</w:t>
      </w:r>
      <w:r w:rsidRPr="000935A7">
        <w:t xml:space="preserve">Gy).  </w:t>
      </w:r>
      <w:r w:rsidRPr="000935A7">
        <w:rPr>
          <w:rFonts w:ascii="Cambria Math" w:hAnsi="Cambria Math" w:cs="Cambria Math"/>
        </w:rPr>
        <w:t>⋁</w:t>
      </w:r>
      <w:r w:rsidRPr="000935A7">
        <w:t>x</w:t>
      </w:r>
      <w:r w:rsidRPr="000935A7">
        <w:rPr>
          <w:rFonts w:ascii="Cambria Math" w:hAnsi="Cambria Math" w:cs="Cambria Math"/>
        </w:rPr>
        <w:t>⋀</w:t>
      </w:r>
      <w:r w:rsidRPr="000935A7">
        <w:t>y(Gy</w:t>
      </w:r>
      <w:r>
        <w:t xml:space="preserve"> </w:t>
      </w:r>
      <w:r w:rsidRPr="000935A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935A7">
        <w:t xml:space="preserve">Hx)  </w:t>
      </w:r>
      <w:r w:rsidRPr="000935A7">
        <w:rPr>
          <w:rFonts w:ascii="Cambria Math" w:hAnsi="Cambria Math" w:cs="Cambria Math"/>
        </w:rPr>
        <w:t>∴</w:t>
      </w:r>
      <w:r w:rsidRPr="000935A7">
        <w:t xml:space="preserve">  </w:t>
      </w:r>
      <w:r w:rsidRPr="000935A7">
        <w:rPr>
          <w:rFonts w:ascii="Cambria Math" w:hAnsi="Cambria Math" w:cs="Cambria Math"/>
        </w:rPr>
        <w:t>∼⋁</w:t>
      </w:r>
      <w:r w:rsidRPr="000935A7">
        <w:t>xHx</w:t>
      </w:r>
      <w:r w:rsidRPr="000935A7">
        <w:rPr>
          <w:rFonts w:ascii="Cambria Math" w:hAnsi="Cambria Math" w:cs="Cambria Math"/>
        </w:rPr>
        <w:t>⟶⋀</w:t>
      </w:r>
      <w:r w:rsidRPr="000935A7">
        <w:t>xFx</w:t>
      </w:r>
    </w:p>
    <w:p w14:paraId="2C88EC7A" w14:textId="77777777" w:rsidR="009A1161" w:rsidRPr="00F43E7F" w:rsidRDefault="009A1161" w:rsidP="00444A9D">
      <w:pPr>
        <w:spacing w:line="240" w:lineRule="auto"/>
        <w:ind w:firstLine="0"/>
      </w:pPr>
    </w:p>
    <w:p w14:paraId="2C88EC7B" w14:textId="77777777" w:rsidR="009A1161" w:rsidRPr="009A1161" w:rsidRDefault="004166E0" w:rsidP="009A1161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88ED0D" wp14:editId="2C88ED0E">
                <wp:simplePos x="0" y="0"/>
                <wp:positionH relativeFrom="column">
                  <wp:posOffset>1329690</wp:posOffset>
                </wp:positionH>
                <wp:positionV relativeFrom="paragraph">
                  <wp:posOffset>212090</wp:posOffset>
                </wp:positionV>
                <wp:extent cx="1440180" cy="3060065"/>
                <wp:effectExtent l="9525" t="7620" r="7620" b="8890"/>
                <wp:wrapNone/>
                <wp:docPr id="1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3060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24A45" id="Rectangle 58" o:spid="_x0000_s1026" style="position:absolute;margin-left:104.7pt;margin-top:16.7pt;width:113.4pt;height:24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" filled="f"/>
            </w:pict>
          </mc:Fallback>
        </mc:AlternateContent>
      </w:r>
      <w:r w:rsidR="009A1161" w:rsidRPr="009A1161">
        <w:t xml:space="preserve">1. </w:t>
      </w:r>
      <w:r w:rsidR="009A1161" w:rsidRPr="009A1161">
        <w:tab/>
      </w:r>
      <w:r w:rsidR="009A1161" w:rsidRPr="009A1161">
        <w:rPr>
          <w:strike/>
        </w:rPr>
        <w:t>Show</w:t>
      </w:r>
      <w:r w:rsidR="009A1161" w:rsidRPr="009A1161">
        <w:t xml:space="preserve"> </w:t>
      </w:r>
      <w:r w:rsidR="009A1161" w:rsidRPr="000935A7">
        <w:rPr>
          <w:rFonts w:ascii="Cambria Math" w:hAnsi="Cambria Math" w:cs="Cambria Math"/>
        </w:rPr>
        <w:t>∼⋁</w:t>
      </w:r>
      <w:r w:rsidR="009A1161" w:rsidRPr="000935A7">
        <w:t>xHx</w:t>
      </w:r>
      <w:r w:rsidR="009A1161" w:rsidRPr="000935A7">
        <w:rPr>
          <w:rFonts w:ascii="Cambria Math" w:hAnsi="Cambria Math" w:cs="Cambria Math"/>
        </w:rPr>
        <w:t>⟶⋀</w:t>
      </w:r>
      <w:r w:rsidR="009A1161" w:rsidRPr="000935A7">
        <w:t>xFx</w:t>
      </w:r>
      <w:r w:rsidR="009A1161" w:rsidRPr="009A1161">
        <w:tab/>
      </w:r>
      <w:r w:rsidR="0063001E">
        <w:t>3 CD</w:t>
      </w:r>
      <w:r w:rsidR="009A1161" w:rsidRPr="009A1161">
        <w:tab/>
      </w:r>
    </w:p>
    <w:p w14:paraId="2C88EC7C" w14:textId="77777777" w:rsidR="009A1161" w:rsidRPr="009A1161" w:rsidRDefault="004166E0" w:rsidP="009A1161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88ED0F" wp14:editId="2C88ED10">
                <wp:simplePos x="0" y="0"/>
                <wp:positionH relativeFrom="column">
                  <wp:posOffset>4015740</wp:posOffset>
                </wp:positionH>
                <wp:positionV relativeFrom="paragraph">
                  <wp:posOffset>252730</wp:posOffset>
                </wp:positionV>
                <wp:extent cx="1583690" cy="431800"/>
                <wp:effectExtent l="9525" t="11430" r="6985" b="490220"/>
                <wp:wrapNone/>
                <wp:docPr id="1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431800"/>
                        </a:xfrm>
                        <a:prstGeom prst="wedgeRoundRectCallout">
                          <a:avLst>
                            <a:gd name="adj1" fmla="val -46032"/>
                            <a:gd name="adj2" fmla="val 157204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E" w14:textId="77777777" w:rsidR="00C75C6B" w:rsidRPr="004166E0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Pr1 UI/x: </w:t>
                            </w:r>
                            <w:r w:rsidRPr="004166E0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⋁</w:t>
                            </w:r>
                            <w:proofErr w:type="gramStart"/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>y(</w:t>
                            </w:r>
                            <w:proofErr w:type="spellStart"/>
                            <w:proofErr w:type="gramEnd"/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166E0"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en-US"/>
                              </w:rPr>
                              <w:t>∨ ∼</w:t>
                            </w:r>
                            <w:proofErr w:type="spellStart"/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>Gy</w:t>
                            </w:r>
                            <w:proofErr w:type="spellEnd"/>
                            <w:r w:rsidRPr="004166E0">
                              <w:rPr>
                                <w:sz w:val="20"/>
                                <w:szCs w:val="20"/>
                                <w:lang w:val="en-US"/>
                              </w:rPr>
                              <w:t>), then EI/a.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0F" id="AutoShape 56" o:spid="_x0000_s1041" type="#_x0000_t62" style="position:absolute;left:0;text-align:left;margin-left:316.2pt;margin-top:19.9pt;width:124.7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" adj="857,44756" filled="f">
                <v:textbox>
                  <w:txbxContent>
                    <w:p w14:paraId="2C88ED4E" w14:textId="77777777" w:rsidR="00C75C6B" w:rsidRPr="004166E0" w:rsidRDefault="00C75C6B" w:rsidP="009A1161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 xml:space="preserve">Pr1 UI/x: </w:t>
                      </w:r>
                      <w:r w:rsidRPr="004166E0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⋁</w:t>
                      </w:r>
                      <w:proofErr w:type="gramStart"/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>y(</w:t>
                      </w:r>
                      <w:proofErr w:type="spellStart"/>
                      <w:proofErr w:type="gramEnd"/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>Fx</w:t>
                      </w:r>
                      <w:proofErr w:type="spellEnd"/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166E0">
                        <w:rPr>
                          <w:rFonts w:ascii="Cambria Math" w:hAnsi="Cambria Math" w:cs="Cambria Math"/>
                          <w:sz w:val="20"/>
                          <w:szCs w:val="20"/>
                          <w:lang w:val="en-US"/>
                        </w:rPr>
                        <w:t>∨ ∼</w:t>
                      </w:r>
                      <w:proofErr w:type="spellStart"/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>Gy</w:t>
                      </w:r>
                      <w:proofErr w:type="spellEnd"/>
                      <w:r w:rsidRPr="004166E0">
                        <w:rPr>
                          <w:sz w:val="20"/>
                          <w:szCs w:val="20"/>
                          <w:lang w:val="en-US"/>
                        </w:rPr>
                        <w:t>), then EI/a.</w:t>
                      </w:r>
                    </w:p>
                  </w:txbxContent>
                </v:textbox>
              </v:shape>
            </w:pict>
          </mc:Fallback>
        </mc:AlternateContent>
      </w:r>
      <w:r w:rsidR="009A1161" w:rsidRPr="009A1161">
        <w:t>2.</w:t>
      </w:r>
      <w:r w:rsidR="009A1161" w:rsidRPr="009A1161">
        <w:tab/>
        <w:t xml:space="preserve">  </w:t>
      </w:r>
      <w:r w:rsidR="009A1161" w:rsidRPr="000935A7">
        <w:rPr>
          <w:rFonts w:ascii="Cambria Math" w:hAnsi="Cambria Math" w:cs="Cambria Math"/>
        </w:rPr>
        <w:t>∼⋁</w:t>
      </w:r>
      <w:r w:rsidR="009A1161" w:rsidRPr="000935A7">
        <w:t>xHx</w:t>
      </w:r>
      <w:r w:rsidR="009A1161">
        <w:tab/>
      </w:r>
      <w:r w:rsidR="009A1161">
        <w:tab/>
      </w:r>
      <w:r w:rsidR="009A1161" w:rsidRPr="009A1161">
        <w:tab/>
        <w:t>Ass CD</w:t>
      </w:r>
    </w:p>
    <w:p w14:paraId="2C88EC7D" w14:textId="77777777" w:rsidR="009A1161" w:rsidRDefault="004166E0" w:rsidP="009A1161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88ED11" wp14:editId="2C88ED12">
                <wp:simplePos x="0" y="0"/>
                <wp:positionH relativeFrom="column">
                  <wp:posOffset>-813435</wp:posOffset>
                </wp:positionH>
                <wp:positionV relativeFrom="paragraph">
                  <wp:posOffset>60960</wp:posOffset>
                </wp:positionV>
                <wp:extent cx="1440180" cy="756285"/>
                <wp:effectExtent l="9525" t="11430" r="245745" b="13335"/>
                <wp:wrapNone/>
                <wp:docPr id="15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756285"/>
                        </a:xfrm>
                        <a:prstGeom prst="wedgeRoundRectCallout">
                          <a:avLst>
                            <a:gd name="adj1" fmla="val 65833"/>
                            <a:gd name="adj2" fmla="val 25838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4F" w14:textId="77777777" w:rsidR="00C75C6B" w:rsidRPr="00D108A7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Just our usual strategy to </w:t>
                            </w:r>
                            <w:r w:rsidRPr="00D108A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show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 atomic sentence, i.e., assume the negation.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11" id="AutoShape 59" o:spid="_x0000_s1042" type="#_x0000_t62" style="position:absolute;left:0;text-align:left;margin-left:-64.05pt;margin-top:4.8pt;width:113.4pt;height:5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" adj="25020,16381" filled="f">
                <v:textbox>
                  <w:txbxContent>
                    <w:p w14:paraId="2C88ED4F" w14:textId="77777777" w:rsidR="00C75C6B" w:rsidRPr="00D108A7" w:rsidRDefault="00C75C6B" w:rsidP="009A1161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Just our usual strategy to </w:t>
                      </w:r>
                      <w:r w:rsidRPr="00D108A7">
                        <w:rPr>
                          <w:sz w:val="20"/>
                          <w:szCs w:val="20"/>
                          <w:lang w:val="en-US"/>
                        </w:rPr>
                        <w:t xml:space="preserve">show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an atomic sentence, i.e., assume the negation.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88ED13" wp14:editId="2C88ED14">
                <wp:simplePos x="0" y="0"/>
                <wp:positionH relativeFrom="column">
                  <wp:posOffset>1443990</wp:posOffset>
                </wp:positionH>
                <wp:positionV relativeFrom="paragraph">
                  <wp:posOffset>222885</wp:posOffset>
                </wp:positionV>
                <wp:extent cx="1224280" cy="2447925"/>
                <wp:effectExtent l="9525" t="11430" r="13970" b="7620"/>
                <wp:wrapNone/>
                <wp:docPr id="1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053C7" id="Rectangle 60" o:spid="_x0000_s1026" style="position:absolute;margin-left:113.7pt;margin-top:17.55pt;width:96.4pt;height:19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" filled="f"/>
            </w:pict>
          </mc:Fallback>
        </mc:AlternateContent>
      </w:r>
      <w:r w:rsidR="009A1161">
        <w:rPr>
          <w:lang w:val="en-US"/>
        </w:rPr>
        <w:t>3.</w:t>
      </w:r>
      <w:r w:rsidR="009A1161">
        <w:rPr>
          <w:lang w:val="en-US"/>
        </w:rPr>
        <w:tab/>
        <w:t xml:space="preserve">    </w:t>
      </w:r>
      <w:r w:rsidR="009A1161" w:rsidRPr="00F43E7F">
        <w:rPr>
          <w:strike/>
          <w:lang w:val="en-US"/>
        </w:rPr>
        <w:t>Show</w:t>
      </w:r>
      <w:r w:rsidR="009A1161">
        <w:rPr>
          <w:lang w:val="en-US"/>
        </w:rPr>
        <w:t xml:space="preserve"> </w:t>
      </w:r>
      <w:r w:rsidR="009A1161" w:rsidRPr="009A1161">
        <w:rPr>
          <w:rFonts w:ascii="Cambria Math" w:hAnsi="Cambria Math" w:cs="Cambria Math"/>
          <w:lang w:val="en-US"/>
        </w:rPr>
        <w:t>⋀</w:t>
      </w:r>
      <w:proofErr w:type="spellStart"/>
      <w:r w:rsidR="009A1161" w:rsidRPr="009A1161">
        <w:rPr>
          <w:lang w:val="en-US"/>
        </w:rPr>
        <w:t>xFx</w:t>
      </w:r>
      <w:proofErr w:type="spellEnd"/>
      <w:r w:rsidR="009A1161" w:rsidRPr="009A1161">
        <w:rPr>
          <w:lang w:val="en-US"/>
        </w:rPr>
        <w:tab/>
      </w:r>
      <w:r w:rsidR="009A1161">
        <w:rPr>
          <w:lang w:val="en-US"/>
        </w:rPr>
        <w:tab/>
      </w:r>
      <w:r w:rsidR="009A1161">
        <w:rPr>
          <w:lang w:val="en-US"/>
        </w:rPr>
        <w:tab/>
      </w:r>
      <w:r w:rsidR="0063001E">
        <w:rPr>
          <w:lang w:val="en-US"/>
        </w:rPr>
        <w:t>4 UD</w:t>
      </w:r>
    </w:p>
    <w:p w14:paraId="2C88EC7E" w14:textId="77777777" w:rsidR="009A1161" w:rsidRDefault="004166E0" w:rsidP="009A1161">
      <w:pPr>
        <w:ind w:firstLine="1418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88ED15" wp14:editId="2C88ED16">
                <wp:simplePos x="0" y="0"/>
                <wp:positionH relativeFrom="column">
                  <wp:posOffset>1520190</wp:posOffset>
                </wp:positionH>
                <wp:positionV relativeFrom="paragraph">
                  <wp:posOffset>219075</wp:posOffset>
                </wp:positionV>
                <wp:extent cx="1043940" cy="2124075"/>
                <wp:effectExtent l="9525" t="9525" r="13335" b="9525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6146C" id="Rectangle 57" o:spid="_x0000_s1026" style="position:absolute;margin-left:119.7pt;margin-top:17.25pt;width:82.2pt;height:16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wFegIAAP4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" filled="f"/>
            </w:pict>
          </mc:Fallback>
        </mc:AlternateContent>
      </w:r>
      <w:r w:rsidR="009A1161">
        <w:rPr>
          <w:lang w:val="en-US"/>
        </w:rPr>
        <w:t>4.</w:t>
      </w:r>
      <w:r w:rsidR="009A1161">
        <w:rPr>
          <w:lang w:val="en-US"/>
        </w:rPr>
        <w:tab/>
        <w:t xml:space="preserve">      </w:t>
      </w:r>
      <w:r w:rsidR="009A1161" w:rsidRPr="00F43E7F">
        <w:rPr>
          <w:strike/>
          <w:lang w:val="en-US"/>
        </w:rPr>
        <w:t>Show</w:t>
      </w:r>
      <w:r w:rsidR="009A1161">
        <w:rPr>
          <w:lang w:val="en-US"/>
        </w:rPr>
        <w:t xml:space="preserve"> </w:t>
      </w:r>
      <w:proofErr w:type="spellStart"/>
      <w:r w:rsidR="009A1161" w:rsidRPr="009A1161">
        <w:rPr>
          <w:lang w:val="en-US"/>
        </w:rPr>
        <w:t>Fx</w:t>
      </w:r>
      <w:proofErr w:type="spellEnd"/>
      <w:r w:rsidR="009A1161">
        <w:rPr>
          <w:lang w:val="en-US"/>
        </w:rPr>
        <w:tab/>
      </w:r>
      <w:r w:rsidR="009A1161">
        <w:rPr>
          <w:lang w:val="en-US"/>
        </w:rPr>
        <w:tab/>
      </w:r>
      <w:r w:rsidR="009A1161">
        <w:rPr>
          <w:lang w:val="en-US"/>
        </w:rPr>
        <w:tab/>
      </w:r>
      <w:r w:rsidR="0063001E">
        <w:rPr>
          <w:lang w:val="en-US"/>
        </w:rPr>
        <w:t>10, 12 Id</w:t>
      </w:r>
    </w:p>
    <w:p w14:paraId="2C88EC7F" w14:textId="77777777" w:rsidR="009A1161" w:rsidRPr="002551E5" w:rsidRDefault="009A1161" w:rsidP="009A1161">
      <w:pPr>
        <w:ind w:firstLine="1418"/>
      </w:pPr>
      <w:r w:rsidRPr="002551E5">
        <w:t>5.</w:t>
      </w:r>
      <w:r w:rsidRPr="002551E5">
        <w:tab/>
        <w:t xml:space="preserve">      </w:t>
      </w:r>
      <w:r w:rsidRPr="002551E5">
        <w:rPr>
          <w:rFonts w:ascii="Cambria Math" w:hAnsi="Cambria Math" w:cs="Cambria Math"/>
        </w:rPr>
        <w:t>~Fx</w:t>
      </w:r>
      <w:r w:rsidRPr="002551E5">
        <w:rPr>
          <w:rFonts w:ascii="Cambria Math" w:hAnsi="Cambria Math" w:cs="Cambria Math"/>
        </w:rPr>
        <w:tab/>
      </w:r>
      <w:r w:rsidRPr="002551E5">
        <w:tab/>
      </w:r>
      <w:r w:rsidRPr="002551E5">
        <w:tab/>
        <w:t>Ass ID</w:t>
      </w:r>
    </w:p>
    <w:p w14:paraId="2C88EC80" w14:textId="77777777" w:rsidR="009A1161" w:rsidRPr="009A1161" w:rsidRDefault="004166E0" w:rsidP="009A1161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88ED17" wp14:editId="2C88ED18">
                <wp:simplePos x="0" y="0"/>
                <wp:positionH relativeFrom="column">
                  <wp:posOffset>4168140</wp:posOffset>
                </wp:positionH>
                <wp:positionV relativeFrom="paragraph">
                  <wp:posOffset>243205</wp:posOffset>
                </wp:positionV>
                <wp:extent cx="1666875" cy="447675"/>
                <wp:effectExtent l="523875" t="12065" r="9525" b="6985"/>
                <wp:wrapNone/>
                <wp:docPr id="1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447675"/>
                        </a:xfrm>
                        <a:prstGeom prst="wedgeRoundRectCallout">
                          <a:avLst>
                            <a:gd name="adj1" fmla="val -78227"/>
                            <a:gd name="adj2" fmla="val 37801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50" w14:textId="77777777" w:rsidR="00C75C6B" w:rsidRPr="009A1161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 w:rsidRPr="00D70DBA">
                              <w:rPr>
                                <w:sz w:val="20"/>
                                <w:szCs w:val="20"/>
                                <w:lang w:val="en-US"/>
                              </w:rPr>
                              <w:t>Remember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restriction: NEW VARIABLE </w:t>
                            </w:r>
                            <w:r w:rsidRPr="009A1161">
                              <w:rPr>
                                <w:lang w:val="en-US"/>
                              </w:rPr>
                              <w:t>‼</w:t>
                            </w:r>
                          </w:p>
                          <w:p w14:paraId="2C88ED51" w14:textId="77777777" w:rsidR="00C75C6B" w:rsidRPr="000935A7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17" id="AutoShape 61" o:spid="_x0000_s1043" type="#_x0000_t62" style="position:absolute;left:0;text-align:left;margin-left:328.2pt;margin-top:19.15pt;width:131.2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" adj="-6097,18965" filled="f">
                <v:textbox>
                  <w:txbxContent>
                    <w:p w14:paraId="2C88ED50" w14:textId="77777777" w:rsidR="00C75C6B" w:rsidRPr="009A1161" w:rsidRDefault="00C75C6B" w:rsidP="009A1161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 w:rsidRPr="00D70DBA">
                        <w:rPr>
                          <w:sz w:val="20"/>
                          <w:szCs w:val="20"/>
                          <w:lang w:val="en-US"/>
                        </w:rPr>
                        <w:t>Remember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the restriction: NEW VARIABLE </w:t>
                      </w:r>
                      <w:r w:rsidRPr="009A1161">
                        <w:rPr>
                          <w:lang w:val="en-US"/>
                        </w:rPr>
                        <w:t>‼</w:t>
                      </w:r>
                    </w:p>
                    <w:p w14:paraId="2C88ED51" w14:textId="77777777" w:rsidR="00C75C6B" w:rsidRPr="000935A7" w:rsidRDefault="00C75C6B" w:rsidP="009A1161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1161" w:rsidRPr="009A1161">
        <w:t>6.</w:t>
      </w:r>
      <w:r w:rsidR="009A1161" w:rsidRPr="009A1161">
        <w:tab/>
        <w:t xml:space="preserve">      </w:t>
      </w:r>
      <w:r w:rsidR="009A1161" w:rsidRPr="000935A7">
        <w:t>Fx</w:t>
      </w:r>
      <w:r w:rsidR="009A1161">
        <w:t xml:space="preserve"> </w:t>
      </w:r>
      <w:r w:rsidR="009A1161" w:rsidRPr="000935A7">
        <w:rPr>
          <w:rFonts w:ascii="Cambria Math" w:hAnsi="Cambria Math" w:cs="Cambria Math"/>
        </w:rPr>
        <w:t>∨</w:t>
      </w:r>
      <w:r w:rsidR="009A1161">
        <w:rPr>
          <w:rFonts w:ascii="Cambria Math" w:hAnsi="Cambria Math" w:cs="Cambria Math"/>
        </w:rPr>
        <w:t xml:space="preserve"> </w:t>
      </w:r>
      <w:r w:rsidR="009A1161" w:rsidRPr="000935A7">
        <w:rPr>
          <w:rFonts w:ascii="Cambria Math" w:hAnsi="Cambria Math" w:cs="Cambria Math"/>
        </w:rPr>
        <w:t>∼</w:t>
      </w:r>
      <w:r w:rsidR="009A1161">
        <w:t>Ga</w:t>
      </w:r>
      <w:r w:rsidR="009A1161">
        <w:tab/>
      </w:r>
      <w:r w:rsidR="009A1161">
        <w:tab/>
      </w:r>
      <w:r w:rsidR="009A1161">
        <w:tab/>
        <w:t>Pr1 UI/x</w:t>
      </w:r>
      <w:r w:rsidR="009A1161" w:rsidRPr="009A1161">
        <w:t xml:space="preserve">, </w:t>
      </w:r>
      <w:r w:rsidR="009A1161">
        <w:t>EI/a</w:t>
      </w:r>
    </w:p>
    <w:p w14:paraId="2C88EC81" w14:textId="77777777" w:rsidR="009A1161" w:rsidRPr="009A1161" w:rsidRDefault="009A1161" w:rsidP="009A1161">
      <w:pPr>
        <w:ind w:firstLine="1418"/>
      </w:pPr>
      <w:r w:rsidRPr="009A1161">
        <w:t>7.</w:t>
      </w:r>
      <w:r w:rsidRPr="009A1161">
        <w:tab/>
        <w:t xml:space="preserve">      </w:t>
      </w:r>
      <w:r w:rsidRPr="000935A7">
        <w:rPr>
          <w:rFonts w:ascii="Cambria Math" w:hAnsi="Cambria Math" w:cs="Cambria Math"/>
        </w:rPr>
        <w:t>∼</w:t>
      </w:r>
      <w:r>
        <w:t>Ga</w:t>
      </w:r>
      <w:r>
        <w:tab/>
      </w:r>
      <w:r>
        <w:tab/>
      </w:r>
      <w:r>
        <w:tab/>
        <w:t xml:space="preserve">5, </w:t>
      </w:r>
      <w:r w:rsidRPr="009A1161">
        <w:t xml:space="preserve">6 </w:t>
      </w:r>
      <w:r>
        <w:t>MTP</w:t>
      </w:r>
    </w:p>
    <w:p w14:paraId="2C88EC82" w14:textId="77777777" w:rsidR="009A1161" w:rsidRPr="00D70DBA" w:rsidRDefault="009A1161" w:rsidP="009A1161">
      <w:pPr>
        <w:ind w:firstLine="1418"/>
      </w:pPr>
      <w:r w:rsidRPr="000935A7">
        <w:t>8.</w:t>
      </w:r>
      <w:r w:rsidRPr="000935A7">
        <w:tab/>
        <w:t xml:space="preserve">      </w:t>
      </w:r>
      <w:r w:rsidRPr="000935A7">
        <w:rPr>
          <w:rFonts w:ascii="Cambria Math" w:hAnsi="Cambria Math" w:cs="Cambria Math"/>
        </w:rPr>
        <w:t>⋀</w:t>
      </w:r>
      <w:r w:rsidRPr="000935A7">
        <w:t>y(Gy</w:t>
      </w:r>
      <w:r>
        <w:t xml:space="preserve"> </w:t>
      </w:r>
      <w:r w:rsidRPr="000935A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Hb</w:t>
      </w:r>
      <w:r w:rsidRPr="000935A7">
        <w:t xml:space="preserve">)  </w:t>
      </w:r>
      <w:r>
        <w:tab/>
      </w:r>
      <w:r w:rsidR="0063001E">
        <w:tab/>
      </w:r>
      <w:r>
        <w:t>Pr2 EI/b</w:t>
      </w:r>
    </w:p>
    <w:p w14:paraId="2C88EC83" w14:textId="77777777" w:rsidR="009A1161" w:rsidRPr="00D70DBA" w:rsidRDefault="004166E0" w:rsidP="009A1161">
      <w:pPr>
        <w:ind w:firstLine="141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88ED19" wp14:editId="441FD7F7">
                <wp:simplePos x="0" y="0"/>
                <wp:positionH relativeFrom="column">
                  <wp:posOffset>4225290</wp:posOffset>
                </wp:positionH>
                <wp:positionV relativeFrom="paragraph">
                  <wp:posOffset>92710</wp:posOffset>
                </wp:positionV>
                <wp:extent cx="1181100" cy="635635"/>
                <wp:effectExtent l="685800" t="0" r="19050" b="12065"/>
                <wp:wrapNone/>
                <wp:docPr id="1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635635"/>
                        </a:xfrm>
                        <a:prstGeom prst="wedgeRoundRectCallout">
                          <a:avLst>
                            <a:gd name="adj1" fmla="val -104356"/>
                            <a:gd name="adj2" fmla="val -47912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88ED52" w14:textId="77777777" w:rsidR="00C75C6B" w:rsidRPr="009A1161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 decided to UI to </w:t>
                            </w:r>
                            <w:r w:rsidRPr="009A1161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because I have ~Ga on line 7.</w:t>
                            </w:r>
                          </w:p>
                          <w:p w14:paraId="2C88ED53" w14:textId="77777777" w:rsidR="00C75C6B" w:rsidRPr="000935A7" w:rsidRDefault="00C75C6B" w:rsidP="009A1161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8ED19" id="AutoShape 62" o:spid="_x0000_s1044" type="#_x0000_t62" style="position:absolute;left:0;text-align:left;margin-left:332.7pt;margin-top:7.3pt;width:93pt;height:5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" adj="-11741,451" filled="f">
                <v:textbox>
                  <w:txbxContent>
                    <w:p w14:paraId="2C88ED52" w14:textId="77777777" w:rsidR="00C75C6B" w:rsidRPr="009A1161" w:rsidRDefault="00C75C6B" w:rsidP="009A1161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I decided to UI to </w:t>
                      </w:r>
                      <w:r w:rsidRPr="009A1161">
                        <w:rPr>
                          <w:i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because I have ~Ga on line 7.</w:t>
                      </w:r>
                    </w:p>
                    <w:p w14:paraId="2C88ED53" w14:textId="77777777" w:rsidR="00C75C6B" w:rsidRPr="000935A7" w:rsidRDefault="00C75C6B" w:rsidP="009A1161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1161" w:rsidRPr="00D70DBA">
        <w:t>9.</w:t>
      </w:r>
      <w:r w:rsidR="009A1161" w:rsidRPr="00D70DBA">
        <w:tab/>
        <w:t xml:space="preserve">    </w:t>
      </w:r>
      <w:r w:rsidR="009A1161">
        <w:t xml:space="preserve">  Ga </w:t>
      </w:r>
      <w:r w:rsidR="009A1161" w:rsidRPr="000935A7">
        <w:rPr>
          <w:rFonts w:ascii="Cambria Math" w:hAnsi="Cambria Math" w:cs="Cambria Math"/>
        </w:rPr>
        <w:t>∨</w:t>
      </w:r>
      <w:r w:rsidR="009A1161">
        <w:rPr>
          <w:rFonts w:ascii="Cambria Math" w:hAnsi="Cambria Math" w:cs="Cambria Math"/>
        </w:rPr>
        <w:t xml:space="preserve"> </w:t>
      </w:r>
      <w:r w:rsidR="009A1161">
        <w:t>Hb</w:t>
      </w:r>
      <w:r w:rsidR="009A1161">
        <w:tab/>
      </w:r>
      <w:r w:rsidR="009A1161">
        <w:tab/>
      </w:r>
      <w:r w:rsidR="009A1161">
        <w:tab/>
        <w:t xml:space="preserve">8 UI/a </w:t>
      </w:r>
    </w:p>
    <w:p w14:paraId="2C88EC84" w14:textId="77777777" w:rsidR="009A1161" w:rsidRPr="00F43E7F" w:rsidRDefault="009A1161" w:rsidP="009A1161">
      <w:pPr>
        <w:ind w:firstLine="1276"/>
      </w:pPr>
      <w:r w:rsidRPr="00D70DBA">
        <w:t>10.</w:t>
      </w:r>
      <w:r w:rsidRPr="00D70DBA">
        <w:tab/>
        <w:t xml:space="preserve">    </w:t>
      </w:r>
      <w:r>
        <w:t xml:space="preserve">  Hb</w:t>
      </w:r>
      <w:r>
        <w:tab/>
      </w:r>
      <w:r w:rsidRPr="00F43E7F">
        <w:tab/>
      </w:r>
      <w:r>
        <w:tab/>
      </w:r>
      <w:r>
        <w:tab/>
        <w:t>7, 9 MTP</w:t>
      </w:r>
    </w:p>
    <w:p w14:paraId="2C88EC85" w14:textId="77777777" w:rsidR="009A1161" w:rsidRPr="004166E0" w:rsidRDefault="009A1161" w:rsidP="009A1161">
      <w:pPr>
        <w:ind w:firstLine="1276"/>
      </w:pPr>
      <w:r w:rsidRPr="004166E0">
        <w:t>11.</w:t>
      </w:r>
      <w:r w:rsidRPr="004166E0">
        <w:tab/>
        <w:t xml:space="preserve">      </w:t>
      </w:r>
      <w:r w:rsidRPr="004166E0">
        <w:rPr>
          <w:rFonts w:ascii="Cambria Math" w:hAnsi="Cambria Math" w:cs="Cambria Math"/>
        </w:rPr>
        <w:t>⋀</w:t>
      </w:r>
      <w:r w:rsidRPr="004166E0">
        <w:t>x~Hx</w:t>
      </w:r>
      <w:r w:rsidRPr="004166E0">
        <w:tab/>
      </w:r>
      <w:r w:rsidRPr="004166E0">
        <w:tab/>
      </w:r>
      <w:r w:rsidRPr="004166E0">
        <w:tab/>
        <w:t>2 QN</w:t>
      </w:r>
    </w:p>
    <w:p w14:paraId="2C88EC86" w14:textId="77777777" w:rsidR="009A1161" w:rsidRPr="005F71A8" w:rsidRDefault="009A1161" w:rsidP="009A1161">
      <w:pPr>
        <w:ind w:firstLine="1276"/>
        <w:rPr>
          <w:lang w:val="en-US"/>
        </w:rPr>
      </w:pPr>
      <w:r w:rsidRPr="005F71A8">
        <w:rPr>
          <w:lang w:val="en-US"/>
        </w:rPr>
        <w:t>12.</w:t>
      </w:r>
      <w:r w:rsidRPr="005F71A8">
        <w:rPr>
          <w:lang w:val="en-US"/>
        </w:rPr>
        <w:tab/>
        <w:t xml:space="preserve">      ~Hb</w:t>
      </w:r>
      <w:r w:rsidRPr="005F71A8">
        <w:rPr>
          <w:lang w:val="en-US"/>
        </w:rPr>
        <w:tab/>
      </w:r>
      <w:r w:rsidRPr="005F71A8">
        <w:rPr>
          <w:lang w:val="en-US"/>
        </w:rPr>
        <w:tab/>
      </w:r>
      <w:r w:rsidRPr="005F71A8">
        <w:rPr>
          <w:lang w:val="en-US"/>
        </w:rPr>
        <w:tab/>
        <w:t>11 UI/b</w:t>
      </w:r>
    </w:p>
    <w:p w14:paraId="2C88EC87" w14:textId="77777777" w:rsidR="00444A9D" w:rsidRPr="005F71A8" w:rsidRDefault="00444A9D" w:rsidP="00444A9D">
      <w:pPr>
        <w:ind w:firstLine="0"/>
        <w:rPr>
          <w:lang w:val="en-US"/>
        </w:rPr>
      </w:pPr>
    </w:p>
    <w:p w14:paraId="2C88EC88" w14:textId="77777777" w:rsidR="00444A9D" w:rsidRPr="005F71A8" w:rsidRDefault="00444A9D" w:rsidP="00444A9D">
      <w:pPr>
        <w:ind w:firstLine="0"/>
        <w:rPr>
          <w:lang w:val="en-US"/>
        </w:rPr>
      </w:pPr>
    </w:p>
    <w:p w14:paraId="2C88EC89" w14:textId="77777777" w:rsidR="00444A9D" w:rsidRPr="005F71A8" w:rsidRDefault="00444A9D" w:rsidP="00444A9D">
      <w:pPr>
        <w:ind w:firstLine="0"/>
        <w:rPr>
          <w:lang w:val="en-US"/>
        </w:rPr>
      </w:pPr>
    </w:p>
    <w:p w14:paraId="2C88EC8A" w14:textId="77777777" w:rsidR="000C741E" w:rsidRPr="005F71A8" w:rsidRDefault="000C741E" w:rsidP="00444A9D">
      <w:pPr>
        <w:ind w:firstLine="0"/>
        <w:rPr>
          <w:lang w:val="en-US"/>
        </w:rPr>
      </w:pPr>
    </w:p>
    <w:p w14:paraId="2C88EC8B" w14:textId="77777777" w:rsidR="00444A9D" w:rsidRPr="005F71A8" w:rsidRDefault="00444A9D" w:rsidP="00444A9D">
      <w:pPr>
        <w:ind w:firstLine="0"/>
        <w:rPr>
          <w:lang w:val="en-US"/>
        </w:rPr>
      </w:pPr>
      <w:r w:rsidRPr="005F71A8">
        <w:rPr>
          <w:rFonts w:ascii="Cambria Math" w:hAnsi="Cambria Math" w:cs="Cambria Math"/>
          <w:lang w:val="en-US"/>
        </w:rPr>
        <w:t>↪</w:t>
      </w:r>
      <w:r w:rsidRPr="005F71A8">
        <w:rPr>
          <w:lang w:val="en-US"/>
        </w:rPr>
        <w:t xml:space="preserve"> Exercises to practice:</w:t>
      </w:r>
    </w:p>
    <w:p w14:paraId="2C88EC8C" w14:textId="77777777" w:rsidR="00444A9D" w:rsidRPr="005F71A8" w:rsidRDefault="00444A9D" w:rsidP="006649EF">
      <w:pPr>
        <w:spacing w:line="240" w:lineRule="auto"/>
        <w:ind w:firstLine="0"/>
        <w:rPr>
          <w:lang w:val="en-US"/>
        </w:rPr>
      </w:pPr>
    </w:p>
    <w:p w14:paraId="2C88EC8D" w14:textId="77777777" w:rsidR="00444A9D" w:rsidRDefault="00444A9D" w:rsidP="006649EF">
      <w:pPr>
        <w:spacing w:line="276" w:lineRule="auto"/>
        <w:ind w:firstLine="0"/>
        <w:rPr>
          <w:lang w:val="en-US"/>
        </w:rPr>
      </w:pPr>
      <w:r w:rsidRPr="00444A9D">
        <w:rPr>
          <w:lang w:val="en-US"/>
        </w:rPr>
        <w:t>* For each of the following e</w:t>
      </w:r>
      <w:r>
        <w:rPr>
          <w:lang w:val="en-US"/>
        </w:rPr>
        <w:t xml:space="preserve">xpression, state whether or not it is a </w:t>
      </w:r>
      <w:proofErr w:type="gramStart"/>
      <w:r>
        <w:rPr>
          <w:lang w:val="en-US"/>
        </w:rPr>
        <w:t>well formed</w:t>
      </w:r>
      <w:proofErr w:type="gramEnd"/>
      <w:r>
        <w:rPr>
          <w:lang w:val="en-US"/>
        </w:rPr>
        <w:t xml:space="preserve"> formula. If an expression is a symbolic formula, give the tree of formation. (Examples</w:t>
      </w:r>
      <w:r w:rsidR="006649EF">
        <w:rPr>
          <w:lang w:val="en-US"/>
        </w:rPr>
        <w:t>:</w:t>
      </w:r>
      <w:r>
        <w:rPr>
          <w:lang w:val="en-US"/>
        </w:rPr>
        <w:t xml:space="preserve"> K&amp;M, p.121)</w:t>
      </w:r>
    </w:p>
    <w:p w14:paraId="2C88EC8E" w14:textId="77777777" w:rsidR="006649EF" w:rsidRDefault="006649EF" w:rsidP="006649EF">
      <w:pPr>
        <w:spacing w:line="240" w:lineRule="auto"/>
        <w:ind w:firstLine="0"/>
        <w:rPr>
          <w:lang w:val="en-US"/>
        </w:rPr>
      </w:pPr>
    </w:p>
    <w:p w14:paraId="2C88EC8F" w14:textId="77777777" w:rsidR="006649EF" w:rsidRDefault="006649EF" w:rsidP="00444A9D">
      <w:pPr>
        <w:ind w:firstLine="0"/>
        <w:rPr>
          <w:lang w:val="en-US"/>
        </w:rPr>
      </w:pPr>
      <w:r>
        <w:rPr>
          <w:lang w:val="en-US"/>
        </w:rPr>
        <w:t xml:space="preserve">Pars </w:t>
      </w:r>
      <w:proofErr w:type="gramStart"/>
      <w:r>
        <w:rPr>
          <w:lang w:val="en-US"/>
        </w:rPr>
        <w:t>3.002:</w:t>
      </w:r>
      <w:r w:rsidRPr="006649EF">
        <w:rPr>
          <w:rFonts w:ascii="Cambria Math" w:hAnsi="Cambria Math" w:cs="Cambria Math"/>
          <w:lang w:val="en-US"/>
        </w:rPr>
        <w:t>⋁</w:t>
      </w:r>
      <w:proofErr w:type="gramEnd"/>
      <w:r w:rsidRPr="006649EF">
        <w:rPr>
          <w:lang w:val="en-US"/>
        </w:rPr>
        <w:t>x</w:t>
      </w:r>
      <w:r w:rsidRPr="006649EF">
        <w:rPr>
          <w:rFonts w:ascii="Cambria Math" w:hAnsi="Cambria Math" w:cs="Cambria Math"/>
          <w:lang w:val="en-US"/>
        </w:rPr>
        <w:t>∼</w:t>
      </w:r>
      <w:r w:rsidRPr="006649EF">
        <w:rPr>
          <w:lang w:val="en-US"/>
        </w:rPr>
        <w:t>(</w:t>
      </w:r>
      <w:proofErr w:type="spellStart"/>
      <w:r w:rsidRPr="006649EF">
        <w:rPr>
          <w:lang w:val="en-US"/>
        </w:rPr>
        <w:t>Fx</w:t>
      </w:r>
      <w:proofErr w:type="spellEnd"/>
      <w:r w:rsidRPr="006649E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Pars 3.011: </w:t>
      </w:r>
      <w:r w:rsidRPr="006649EF">
        <w:rPr>
          <w:rFonts w:ascii="Cambria Math" w:hAnsi="Cambria Math" w:cs="Cambria Math"/>
          <w:lang w:val="en-US"/>
        </w:rPr>
        <w:t>⋁</w:t>
      </w:r>
      <w:r w:rsidRPr="006649EF">
        <w:rPr>
          <w:lang w:val="en-US"/>
        </w:rPr>
        <w:t>x(</w:t>
      </w:r>
      <w:proofErr w:type="spellStart"/>
      <w:r w:rsidRPr="006649EF">
        <w:rPr>
          <w:lang w:val="en-US"/>
        </w:rPr>
        <w:t>E</w:t>
      </w:r>
      <w:r w:rsidRPr="006649EF">
        <w:rPr>
          <w:rFonts w:ascii="Cambria Math" w:hAnsi="Cambria Math" w:cs="Cambria Math"/>
          <w:lang w:val="en-US"/>
        </w:rPr>
        <w:t>⟶</w:t>
      </w:r>
      <w:r w:rsidRPr="006649EF">
        <w:rPr>
          <w:lang w:val="en-US"/>
        </w:rPr>
        <w:t>Fx</w:t>
      </w:r>
      <w:proofErr w:type="spellEnd"/>
      <w:r w:rsidRPr="006649EF">
        <w:rPr>
          <w:lang w:val="en-US"/>
        </w:rPr>
        <w:t>)</w:t>
      </w:r>
    </w:p>
    <w:p w14:paraId="2C88EC90" w14:textId="77777777" w:rsidR="006649EF" w:rsidRDefault="006649EF" w:rsidP="00444A9D">
      <w:pPr>
        <w:ind w:firstLine="0"/>
        <w:rPr>
          <w:lang w:val="en-US"/>
        </w:rPr>
      </w:pPr>
      <w:r>
        <w:rPr>
          <w:lang w:val="en-US"/>
        </w:rPr>
        <w:t xml:space="preserve">Pars 3.012: </w:t>
      </w:r>
      <w:r w:rsidRPr="006649EF">
        <w:rPr>
          <w:rFonts w:ascii="Cambria Math" w:hAnsi="Cambria Math" w:cs="Cambria Math"/>
          <w:lang w:val="en-US"/>
        </w:rPr>
        <w:t>⋀</w:t>
      </w:r>
      <w:r w:rsidRPr="006649EF">
        <w:rPr>
          <w:lang w:val="en-US"/>
        </w:rPr>
        <w:t>A(FA</w:t>
      </w:r>
      <w:r w:rsidRPr="006649EF">
        <w:rPr>
          <w:rFonts w:ascii="Cambria Math" w:hAnsi="Cambria Math" w:cs="Cambria Math"/>
          <w:lang w:val="en-US"/>
        </w:rPr>
        <w:t>⟶∼</w:t>
      </w:r>
      <w:r w:rsidRPr="006649EF">
        <w:rPr>
          <w:lang w:val="en-US"/>
        </w:rPr>
        <w:t>GA)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Pars 3.017: </w:t>
      </w:r>
      <w:r w:rsidRPr="006649EF">
        <w:rPr>
          <w:rFonts w:ascii="Cambria Math" w:hAnsi="Cambria Math" w:cs="Cambria Math"/>
          <w:lang w:val="en-US"/>
        </w:rPr>
        <w:t>⋀</w:t>
      </w:r>
      <w:r w:rsidRPr="006649EF">
        <w:rPr>
          <w:lang w:val="en-US"/>
        </w:rPr>
        <w:t>a(</w:t>
      </w:r>
      <w:proofErr w:type="spellStart"/>
      <w:r w:rsidRPr="006649EF">
        <w:rPr>
          <w:lang w:val="en-US"/>
        </w:rPr>
        <w:t>Hx</w:t>
      </w:r>
      <w:r w:rsidRPr="006649EF">
        <w:rPr>
          <w:rFonts w:ascii="Cambria Math" w:hAnsi="Cambria Math" w:cs="Cambria Math"/>
          <w:lang w:val="en-US"/>
        </w:rPr>
        <w:t>⟷</w:t>
      </w:r>
      <w:r w:rsidRPr="006649EF">
        <w:rPr>
          <w:lang w:val="en-US"/>
        </w:rPr>
        <w:t>Gy</w:t>
      </w:r>
      <w:proofErr w:type="spellEnd"/>
      <w:r w:rsidRPr="006649EF">
        <w:rPr>
          <w:lang w:val="en-US"/>
        </w:rPr>
        <w:t>)</w:t>
      </w:r>
    </w:p>
    <w:p w14:paraId="2C88EC91" w14:textId="77777777" w:rsidR="006649EF" w:rsidRDefault="006649EF" w:rsidP="00444A9D">
      <w:pPr>
        <w:ind w:firstLine="0"/>
        <w:rPr>
          <w:lang w:val="en-US"/>
        </w:rPr>
      </w:pPr>
      <w:r>
        <w:rPr>
          <w:lang w:val="en-US"/>
        </w:rPr>
        <w:t xml:space="preserve">Pars 3.026: </w:t>
      </w:r>
      <w:r w:rsidRPr="006649EF">
        <w:rPr>
          <w:rFonts w:ascii="Cambria Math" w:hAnsi="Cambria Math" w:cs="Cambria Math"/>
          <w:lang w:val="en-US"/>
        </w:rPr>
        <w:t>∼⋀</w:t>
      </w:r>
      <w:r w:rsidRPr="006649EF">
        <w:rPr>
          <w:lang w:val="en-US"/>
        </w:rPr>
        <w:t>x</w:t>
      </w:r>
      <w:r w:rsidRPr="006649EF">
        <w:rPr>
          <w:rFonts w:ascii="Cambria Math" w:hAnsi="Cambria Math" w:cs="Cambria Math"/>
          <w:lang w:val="en-US"/>
        </w:rPr>
        <w:t>∼⋁</w:t>
      </w:r>
      <w:proofErr w:type="spellStart"/>
      <w:r w:rsidRPr="006649EF">
        <w:rPr>
          <w:lang w:val="en-US"/>
        </w:rPr>
        <w:t>yFx</w:t>
      </w:r>
      <w:proofErr w:type="spellEnd"/>
      <w:r>
        <w:rPr>
          <w:lang w:val="en-US"/>
        </w:rPr>
        <w:t xml:space="preserve"> </w:t>
      </w:r>
      <w:r w:rsidRPr="006649E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6649EF">
        <w:rPr>
          <w:rFonts w:ascii="Cambria Math" w:hAnsi="Cambria Math" w:cs="Cambria Math"/>
          <w:lang w:val="en-US"/>
        </w:rPr>
        <w:t>∼</w:t>
      </w:r>
      <w:proofErr w:type="spellStart"/>
      <w:r w:rsidRPr="006649EF">
        <w:rPr>
          <w:lang w:val="en-US"/>
        </w:rPr>
        <w:t>Gy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Pars 3.027: </w:t>
      </w:r>
      <w:r w:rsidRPr="006649EF">
        <w:rPr>
          <w:rFonts w:ascii="Cambria Math" w:hAnsi="Cambria Math" w:cs="Cambria Math"/>
          <w:lang w:val="en-US"/>
        </w:rPr>
        <w:t>⋀</w:t>
      </w:r>
      <w:r w:rsidRPr="006649EF">
        <w:rPr>
          <w:lang w:val="en-US"/>
        </w:rPr>
        <w:t>x(</w:t>
      </w:r>
      <w:proofErr w:type="spellStart"/>
      <w:r w:rsidRPr="006649EF">
        <w:rPr>
          <w:lang w:val="en-US"/>
        </w:rPr>
        <w:t>FGx</w:t>
      </w:r>
      <w:r w:rsidRPr="006649EF">
        <w:rPr>
          <w:rFonts w:ascii="Cambria Math" w:hAnsi="Cambria Math" w:cs="Cambria Math"/>
          <w:lang w:val="en-US"/>
        </w:rPr>
        <w:t>⟶</w:t>
      </w:r>
      <w:r w:rsidRPr="006649EF">
        <w:rPr>
          <w:lang w:val="en-US"/>
        </w:rPr>
        <w:t>Gy</w:t>
      </w:r>
      <w:proofErr w:type="spellEnd"/>
      <w:r w:rsidRPr="006649EF">
        <w:rPr>
          <w:lang w:val="en-US"/>
        </w:rPr>
        <w:t>)</w:t>
      </w:r>
    </w:p>
    <w:p w14:paraId="2C88EC92" w14:textId="77777777" w:rsidR="006649EF" w:rsidRPr="00444A9D" w:rsidRDefault="006649EF" w:rsidP="006649EF">
      <w:pPr>
        <w:ind w:firstLine="0"/>
        <w:rPr>
          <w:lang w:val="en-US"/>
        </w:rPr>
      </w:pPr>
      <w:r>
        <w:rPr>
          <w:lang w:val="en-US"/>
        </w:rPr>
        <w:t xml:space="preserve">Pars 3.028: </w:t>
      </w:r>
      <w:r w:rsidRPr="006649EF">
        <w:rPr>
          <w:rFonts w:ascii="Cambria Math" w:hAnsi="Cambria Math" w:cs="Cambria Math"/>
          <w:lang w:val="en-US"/>
        </w:rPr>
        <w:t>⋁</w:t>
      </w:r>
      <w:proofErr w:type="spellStart"/>
      <w:r w:rsidRPr="006649EF">
        <w:rPr>
          <w:lang w:val="en-US"/>
        </w:rPr>
        <w:t>xFx</w:t>
      </w:r>
      <w:proofErr w:type="spellEnd"/>
      <w:r>
        <w:rPr>
          <w:lang w:val="en-US"/>
        </w:rPr>
        <w:t xml:space="preserve"> </w:t>
      </w:r>
      <w:r w:rsidRPr="006649E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r w:rsidRPr="006649EF">
        <w:rPr>
          <w:rFonts w:ascii="Cambria Math" w:hAnsi="Cambria Math" w:cs="Cambria Math"/>
          <w:lang w:val="en-US"/>
        </w:rPr>
        <w:t>⋁</w:t>
      </w:r>
      <w:proofErr w:type="spellStart"/>
      <w:r w:rsidRPr="006649EF">
        <w:rPr>
          <w:lang w:val="en-US"/>
        </w:rPr>
        <w:t>xGx</w:t>
      </w:r>
      <w:proofErr w:type="spellEnd"/>
      <w:r w:rsidRPr="006649EF">
        <w:rPr>
          <w:rFonts w:ascii="Cambria Math" w:hAnsi="Cambria Math" w:cs="Cambria Math"/>
          <w:lang w:val="en-US"/>
        </w:rPr>
        <w:t>⟶⋁</w:t>
      </w:r>
      <w:proofErr w:type="gramStart"/>
      <w:r w:rsidRPr="006649EF">
        <w:rPr>
          <w:lang w:val="en-US"/>
        </w:rPr>
        <w:t>x(</w:t>
      </w:r>
      <w:proofErr w:type="spellStart"/>
      <w:proofErr w:type="gramEnd"/>
      <w:r w:rsidRPr="006649EF">
        <w:rPr>
          <w:lang w:val="en-US"/>
        </w:rPr>
        <w:t>Fx</w:t>
      </w:r>
      <w:proofErr w:type="spellEnd"/>
      <w:r>
        <w:rPr>
          <w:lang w:val="en-US"/>
        </w:rPr>
        <w:t xml:space="preserve"> </w:t>
      </w:r>
      <w:r w:rsidRPr="006649EF">
        <w:rPr>
          <w:rFonts w:ascii="Cambria Math" w:hAnsi="Cambria Math" w:cs="Cambria Math"/>
          <w:lang w:val="en-US"/>
        </w:rPr>
        <w:t>∧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 w:rsidRPr="006649EF">
        <w:rPr>
          <w:lang w:val="en-US"/>
        </w:rPr>
        <w:t>Gx</w:t>
      </w:r>
      <w:proofErr w:type="spellEnd"/>
      <w:r w:rsidRPr="006649E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Pars 3.030: </w:t>
      </w:r>
      <w:r w:rsidRPr="006649EF">
        <w:rPr>
          <w:rFonts w:ascii="Cambria Math" w:hAnsi="Cambria Math" w:cs="Cambria Math"/>
          <w:lang w:val="en-US"/>
        </w:rPr>
        <w:t>⋁</w:t>
      </w:r>
      <w:r w:rsidRPr="006649EF">
        <w:rPr>
          <w:lang w:val="en-US"/>
        </w:rPr>
        <w:t>x(P</w:t>
      </w:r>
      <w:r w:rsidRPr="006649EF">
        <w:rPr>
          <w:rFonts w:ascii="Cambria Math" w:hAnsi="Cambria Math" w:cs="Cambria Math"/>
          <w:lang w:val="en-US"/>
        </w:rPr>
        <w:t>⟶⋀</w:t>
      </w:r>
      <w:proofErr w:type="spellStart"/>
      <w:r w:rsidRPr="006649EF">
        <w:rPr>
          <w:lang w:val="en-US"/>
        </w:rPr>
        <w:t>x</w:t>
      </w:r>
      <w:r w:rsidRPr="006649EF">
        <w:rPr>
          <w:rFonts w:ascii="Cambria Math" w:hAnsi="Cambria Math" w:cs="Cambria Math"/>
          <w:lang w:val="en-US"/>
        </w:rPr>
        <w:t>∼</w:t>
      </w:r>
      <w:r w:rsidRPr="006649EF">
        <w:rPr>
          <w:lang w:val="en-US"/>
        </w:rPr>
        <w:t>Qx</w:t>
      </w:r>
      <w:proofErr w:type="spellEnd"/>
      <w:r w:rsidRPr="006649EF">
        <w:rPr>
          <w:lang w:val="en-US"/>
        </w:rPr>
        <w:t>)</w:t>
      </w:r>
    </w:p>
    <w:p w14:paraId="2C88EC93" w14:textId="77777777" w:rsidR="006649EF" w:rsidRDefault="006649EF" w:rsidP="008876BB">
      <w:pPr>
        <w:spacing w:line="240" w:lineRule="auto"/>
        <w:ind w:firstLine="0"/>
        <w:rPr>
          <w:lang w:val="en-US"/>
        </w:rPr>
      </w:pPr>
    </w:p>
    <w:p w14:paraId="2C88EC94" w14:textId="77777777" w:rsidR="000C741E" w:rsidRDefault="000C741E" w:rsidP="008876BB">
      <w:pPr>
        <w:spacing w:line="240" w:lineRule="auto"/>
        <w:ind w:firstLine="0"/>
        <w:rPr>
          <w:lang w:val="en-US"/>
        </w:rPr>
      </w:pPr>
    </w:p>
    <w:p w14:paraId="2C88EC95" w14:textId="77777777" w:rsidR="008876BB" w:rsidRDefault="008876BB" w:rsidP="008876BB">
      <w:pPr>
        <w:spacing w:line="240" w:lineRule="auto"/>
        <w:ind w:firstLine="0"/>
        <w:rPr>
          <w:lang w:val="en-US"/>
        </w:rPr>
      </w:pPr>
    </w:p>
    <w:p w14:paraId="2C88EC96" w14:textId="77777777" w:rsidR="006649EF" w:rsidRDefault="000C741E" w:rsidP="006649EF">
      <w:pPr>
        <w:ind w:firstLine="0"/>
        <w:rPr>
          <w:lang w:val="en-US"/>
        </w:rPr>
      </w:pPr>
      <w:r>
        <w:rPr>
          <w:rFonts w:ascii="Cambria Math" w:hAnsi="Cambria Math" w:cs="Cambria Math"/>
          <w:lang w:val="en-US"/>
        </w:rPr>
        <w:t>*</w:t>
      </w:r>
      <w:r w:rsidR="006649EF">
        <w:rPr>
          <w:lang w:val="en-US"/>
        </w:rPr>
        <w:t xml:space="preserve"> </w:t>
      </w:r>
      <w:r w:rsidR="006649EF" w:rsidRPr="006649EF">
        <w:rPr>
          <w:lang w:val="en-US"/>
        </w:rPr>
        <w:t>Determine which</w:t>
      </w:r>
      <w:r w:rsidR="006649EF">
        <w:rPr>
          <w:lang w:val="en-US"/>
        </w:rPr>
        <w:t xml:space="preserve"> </w:t>
      </w:r>
      <w:r w:rsidR="006649EF" w:rsidRPr="006649EF">
        <w:rPr>
          <w:lang w:val="en-US"/>
        </w:rPr>
        <w:t>inference rule, if any, the following arguments instantiate:</w:t>
      </w:r>
    </w:p>
    <w:p w14:paraId="2C88EC97" w14:textId="77777777" w:rsidR="006649EF" w:rsidRDefault="006649EF" w:rsidP="008876BB">
      <w:pPr>
        <w:spacing w:line="240" w:lineRule="auto"/>
        <w:ind w:firstLine="0"/>
        <w:rPr>
          <w:lang w:val="en-US"/>
        </w:rPr>
      </w:pPr>
    </w:p>
    <w:p w14:paraId="2C88EC98" w14:textId="77777777" w:rsidR="006649EF" w:rsidRDefault="004166E0" w:rsidP="006649EF">
      <w:pPr>
        <w:ind w:firstLine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8ED1B" wp14:editId="2C88ED1C">
                <wp:simplePos x="0" y="0"/>
                <wp:positionH relativeFrom="column">
                  <wp:posOffset>3539490</wp:posOffset>
                </wp:positionH>
                <wp:positionV relativeFrom="paragraph">
                  <wp:posOffset>245110</wp:posOffset>
                </wp:positionV>
                <wp:extent cx="504190" cy="0"/>
                <wp:effectExtent l="9525" t="9525" r="10160" b="9525"/>
                <wp:wrapNone/>
                <wp:docPr id="1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80CB3" id="AutoShape 72" o:spid="_x0000_s1026" type="#_x0000_t32" style="position:absolute;margin-left:278.7pt;margin-top:19.3pt;width:39.7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owHgIAADw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88ED1D" wp14:editId="2C88ED1E">
                <wp:simplePos x="0" y="0"/>
                <wp:positionH relativeFrom="column">
                  <wp:posOffset>815340</wp:posOffset>
                </wp:positionH>
                <wp:positionV relativeFrom="paragraph">
                  <wp:posOffset>245110</wp:posOffset>
                </wp:positionV>
                <wp:extent cx="914400" cy="0"/>
                <wp:effectExtent l="9525" t="9525" r="9525" b="9525"/>
                <wp:wrapNone/>
                <wp:docPr id="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9358" id="AutoShape 71" o:spid="_x0000_s1026" type="#_x0000_t32" style="position:absolute;margin-left:64.2pt;margin-top:19.3pt;width:1in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4I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"/>
            </w:pict>
          </mc:Fallback>
        </mc:AlternateContent>
      </w:r>
      <w:proofErr w:type="spellStart"/>
      <w:r w:rsidR="006649EF">
        <w:rPr>
          <w:lang w:val="en-US"/>
        </w:rPr>
        <w:t>Recog</w:t>
      </w:r>
      <w:proofErr w:type="spellEnd"/>
      <w:r w:rsidR="006649EF">
        <w:rPr>
          <w:lang w:val="en-US"/>
        </w:rPr>
        <w:t xml:space="preserve"> 3.001: </w:t>
      </w:r>
      <w:r w:rsidR="006649EF" w:rsidRPr="006649EF">
        <w:rPr>
          <w:rFonts w:ascii="Cambria Math" w:hAnsi="Cambria Math" w:cs="Cambria Math"/>
          <w:lang w:val="en-US"/>
        </w:rPr>
        <w:t>⋀</w:t>
      </w:r>
      <w:r w:rsidR="006649EF" w:rsidRPr="006649EF">
        <w:rPr>
          <w:lang w:val="en-US"/>
        </w:rPr>
        <w:t>x(</w:t>
      </w:r>
      <w:proofErr w:type="spellStart"/>
      <w:r w:rsidR="006649EF" w:rsidRPr="006649EF">
        <w:rPr>
          <w:lang w:val="en-US"/>
        </w:rPr>
        <w:t>Fx</w:t>
      </w:r>
      <w:r w:rsidR="006649EF" w:rsidRPr="006649EF">
        <w:rPr>
          <w:rFonts w:ascii="Cambria Math" w:hAnsi="Cambria Math" w:cs="Cambria Math"/>
          <w:lang w:val="en-US"/>
        </w:rPr>
        <w:t>⟶</w:t>
      </w:r>
      <w:r w:rsidR="006649EF">
        <w:rPr>
          <w:lang w:val="en-US"/>
        </w:rPr>
        <w:t>Gy</w:t>
      </w:r>
      <w:proofErr w:type="spellEnd"/>
      <w:r w:rsidR="006649EF">
        <w:rPr>
          <w:lang w:val="en-US"/>
        </w:rPr>
        <w:t xml:space="preserve">) </w:t>
      </w:r>
      <w:r w:rsidR="006649EF">
        <w:rPr>
          <w:lang w:val="en-US"/>
        </w:rPr>
        <w:tab/>
      </w:r>
      <w:r w:rsidR="006649EF">
        <w:rPr>
          <w:lang w:val="en-US"/>
        </w:rPr>
        <w:tab/>
      </w:r>
      <w:r w:rsidR="00C75C6B">
        <w:rPr>
          <w:lang w:val="en-US"/>
        </w:rPr>
        <w:tab/>
      </w:r>
      <w:proofErr w:type="spellStart"/>
      <w:r w:rsidR="006649EF">
        <w:rPr>
          <w:lang w:val="en-US"/>
        </w:rPr>
        <w:t>Recog</w:t>
      </w:r>
      <w:proofErr w:type="spellEnd"/>
      <w:r w:rsidR="006649EF">
        <w:rPr>
          <w:lang w:val="en-US"/>
        </w:rPr>
        <w:t xml:space="preserve"> 3.00</w:t>
      </w:r>
      <w:r w:rsidR="004104B4">
        <w:rPr>
          <w:lang w:val="en-US"/>
        </w:rPr>
        <w:t>2</w:t>
      </w:r>
      <w:r w:rsidR="006649EF">
        <w:rPr>
          <w:lang w:val="en-US"/>
        </w:rPr>
        <w:t>:</w:t>
      </w:r>
      <w:proofErr w:type="gramStart"/>
      <w:r w:rsidR="006649EF">
        <w:rPr>
          <w:lang w:val="en-US"/>
        </w:rPr>
        <w:tab/>
        <w:t xml:space="preserve">  </w:t>
      </w:r>
      <w:proofErr w:type="spellStart"/>
      <w:r w:rsidR="006649EF">
        <w:rPr>
          <w:lang w:val="en-US"/>
        </w:rPr>
        <w:t>Gx</w:t>
      </w:r>
      <w:proofErr w:type="spellEnd"/>
      <w:proofErr w:type="gramEnd"/>
      <w:r w:rsidR="006649EF">
        <w:rPr>
          <w:lang w:val="en-US"/>
        </w:rPr>
        <w:t xml:space="preserve"> </w:t>
      </w:r>
    </w:p>
    <w:p w14:paraId="2C88EC99" w14:textId="77777777" w:rsidR="006649EF" w:rsidRDefault="006649EF" w:rsidP="006649EF">
      <w:pPr>
        <w:ind w:left="708" w:firstLine="708"/>
        <w:rPr>
          <w:lang w:val="en-US"/>
        </w:rPr>
      </w:pPr>
      <w:r>
        <w:rPr>
          <w:rFonts w:ascii="Cambria Math" w:hAnsi="Cambria Math" w:cs="Cambria Math"/>
          <w:lang w:val="en-US"/>
        </w:rPr>
        <w:t xml:space="preserve"> </w:t>
      </w:r>
      <w:proofErr w:type="spellStart"/>
      <w:r w:rsidRPr="006649EF">
        <w:rPr>
          <w:lang w:val="en-US"/>
        </w:rPr>
        <w:t>Fx</w:t>
      </w:r>
      <w:r w:rsidRPr="006649EF">
        <w:rPr>
          <w:rFonts w:ascii="Cambria Math" w:hAnsi="Cambria Math" w:cs="Cambria Math"/>
          <w:lang w:val="en-US"/>
        </w:rPr>
        <w:t>⟶</w:t>
      </w:r>
      <w:r w:rsidRPr="006649EF">
        <w:rPr>
          <w:lang w:val="en-US"/>
        </w:rPr>
        <w:t>Gy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C75C6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49EF">
        <w:rPr>
          <w:rFonts w:ascii="Cambria Math" w:hAnsi="Cambria Math" w:cs="Cambria Math"/>
          <w:lang w:val="en-US"/>
        </w:rPr>
        <w:t>⋀</w:t>
      </w:r>
      <w:proofErr w:type="spellStart"/>
      <w:r w:rsidRPr="006649EF">
        <w:rPr>
          <w:lang w:val="en-US"/>
        </w:rPr>
        <w:t>xGx</w:t>
      </w:r>
      <w:proofErr w:type="spellEnd"/>
    </w:p>
    <w:p w14:paraId="2C88EC9A" w14:textId="77777777" w:rsidR="004104B4" w:rsidRDefault="004104B4" w:rsidP="008876BB">
      <w:pPr>
        <w:spacing w:line="240" w:lineRule="auto"/>
        <w:ind w:firstLine="0"/>
        <w:rPr>
          <w:lang w:val="en-US"/>
        </w:rPr>
      </w:pPr>
    </w:p>
    <w:p w14:paraId="2C88EC9B" w14:textId="77777777" w:rsidR="004104B4" w:rsidRDefault="004166E0" w:rsidP="004104B4">
      <w:pPr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88ED1F" wp14:editId="2C88ED20">
                <wp:simplePos x="0" y="0"/>
                <wp:positionH relativeFrom="column">
                  <wp:posOffset>3539490</wp:posOffset>
                </wp:positionH>
                <wp:positionV relativeFrom="paragraph">
                  <wp:posOffset>255905</wp:posOffset>
                </wp:positionV>
                <wp:extent cx="504190" cy="0"/>
                <wp:effectExtent l="9525" t="7620" r="10160" b="1143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7F3DD" id="AutoShape 74" o:spid="_x0000_s1026" type="#_x0000_t32" style="position:absolute;margin-left:278.7pt;margin-top:20.15pt;width:39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2/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8ED21" wp14:editId="2C88ED22">
                <wp:simplePos x="0" y="0"/>
                <wp:positionH relativeFrom="column">
                  <wp:posOffset>815340</wp:posOffset>
                </wp:positionH>
                <wp:positionV relativeFrom="paragraph">
                  <wp:posOffset>255905</wp:posOffset>
                </wp:positionV>
                <wp:extent cx="504190" cy="0"/>
                <wp:effectExtent l="9525" t="7620" r="10160" b="11430"/>
                <wp:wrapNone/>
                <wp:docPr id="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9D48" id="AutoShape 73" o:spid="_x0000_s1026" type="#_x0000_t32" style="position:absolute;margin-left:64.2pt;margin-top:20.15pt;width:39.7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9cyHw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"/>
            </w:pict>
          </mc:Fallback>
        </mc:AlternateContent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3.004: </w:t>
      </w:r>
      <w:r w:rsidR="004104B4" w:rsidRPr="004104B4">
        <w:rPr>
          <w:rFonts w:ascii="Cambria Math" w:hAnsi="Cambria Math" w:cs="Cambria Math"/>
          <w:lang w:val="en-US"/>
        </w:rPr>
        <w:t>⋁</w:t>
      </w:r>
      <w:proofErr w:type="spellStart"/>
      <w:proofErr w:type="gramStart"/>
      <w:r w:rsidR="004104B4" w:rsidRPr="004104B4">
        <w:rPr>
          <w:lang w:val="en-US"/>
        </w:rPr>
        <w:t>yGy</w:t>
      </w:r>
      <w:proofErr w:type="spellEnd"/>
      <w:r w:rsidR="004104B4" w:rsidRPr="004104B4">
        <w:rPr>
          <w:lang w:val="en-US"/>
        </w:rPr>
        <w:t xml:space="preserve">  </w:t>
      </w:r>
      <w:r w:rsidR="004104B4">
        <w:rPr>
          <w:lang w:val="en-US"/>
        </w:rPr>
        <w:tab/>
      </w:r>
      <w:proofErr w:type="gramEnd"/>
      <w:r w:rsidR="004104B4">
        <w:rPr>
          <w:lang w:val="en-US"/>
        </w:rPr>
        <w:tab/>
      </w:r>
      <w:r w:rsidR="004104B4">
        <w:rPr>
          <w:lang w:val="en-US"/>
        </w:rPr>
        <w:tab/>
      </w:r>
      <w:r w:rsidR="004104B4">
        <w:rPr>
          <w:lang w:val="en-US"/>
        </w:rPr>
        <w:tab/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3.006:</w:t>
      </w:r>
      <w:r w:rsidR="004104B4">
        <w:rPr>
          <w:lang w:val="en-US"/>
        </w:rPr>
        <w:tab/>
      </w:r>
      <w:r w:rsidR="004104B4" w:rsidRPr="004104B4">
        <w:rPr>
          <w:rFonts w:ascii="Cambria Math" w:hAnsi="Cambria Math" w:cs="Cambria Math"/>
          <w:lang w:val="en-US"/>
        </w:rPr>
        <w:t>⋁</w:t>
      </w:r>
      <w:proofErr w:type="spellStart"/>
      <w:r w:rsidR="004104B4">
        <w:rPr>
          <w:lang w:val="en-US"/>
        </w:rPr>
        <w:t>xGy</w:t>
      </w:r>
      <w:proofErr w:type="spellEnd"/>
    </w:p>
    <w:p w14:paraId="2C88EC9C" w14:textId="77777777" w:rsidR="004104B4" w:rsidRDefault="004104B4" w:rsidP="004104B4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04B4">
        <w:rPr>
          <w:lang w:val="en-US"/>
        </w:rPr>
        <w:t>GA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proofErr w:type="spellStart"/>
      <w:r w:rsidRPr="004104B4">
        <w:rPr>
          <w:lang w:val="en-US"/>
        </w:rPr>
        <w:t>Gz</w:t>
      </w:r>
      <w:proofErr w:type="spellEnd"/>
      <w:proofErr w:type="gramEnd"/>
    </w:p>
    <w:p w14:paraId="2C88EC9D" w14:textId="77777777" w:rsidR="004104B4" w:rsidRDefault="004104B4" w:rsidP="008876BB">
      <w:pPr>
        <w:spacing w:line="240" w:lineRule="auto"/>
        <w:ind w:firstLine="0"/>
        <w:rPr>
          <w:lang w:val="en-US"/>
        </w:rPr>
      </w:pPr>
    </w:p>
    <w:p w14:paraId="2C88EC9E" w14:textId="77777777" w:rsidR="004104B4" w:rsidRDefault="004166E0" w:rsidP="004104B4">
      <w:pPr>
        <w:ind w:firstLine="0"/>
        <w:rPr>
          <w:lang w:val="en-US"/>
        </w:rPr>
      </w:pPr>
      <w:r>
        <w:rPr>
          <w:rFonts w:ascii="Cambria Math" w:hAnsi="Cambria Math" w:cs="Cambria Math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88ED23" wp14:editId="2C88ED24">
                <wp:simplePos x="0" y="0"/>
                <wp:positionH relativeFrom="column">
                  <wp:posOffset>3539490</wp:posOffset>
                </wp:positionH>
                <wp:positionV relativeFrom="paragraph">
                  <wp:posOffset>224155</wp:posOffset>
                </wp:positionV>
                <wp:extent cx="914400" cy="0"/>
                <wp:effectExtent l="9525" t="5715" r="9525" b="13335"/>
                <wp:wrapNone/>
                <wp:docPr id="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959E2" id="AutoShape 77" o:spid="_x0000_s1026" type="#_x0000_t32" style="position:absolute;margin-left:278.7pt;margin-top:17.65pt;width:1in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re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"/>
            </w:pict>
          </mc:Fallback>
        </mc:AlternateContent>
      </w:r>
      <w:r>
        <w:rPr>
          <w:rFonts w:ascii="Cambria Math" w:hAnsi="Cambria Math" w:cs="Cambria Math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88ED25" wp14:editId="2C88ED26">
                <wp:simplePos x="0" y="0"/>
                <wp:positionH relativeFrom="column">
                  <wp:posOffset>815340</wp:posOffset>
                </wp:positionH>
                <wp:positionV relativeFrom="paragraph">
                  <wp:posOffset>252730</wp:posOffset>
                </wp:positionV>
                <wp:extent cx="1440180" cy="0"/>
                <wp:effectExtent l="9525" t="5715" r="7620" b="13335"/>
                <wp:wrapNone/>
                <wp:docPr id="5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AF4D7" id="AutoShape 76" o:spid="_x0000_s1026" type="#_x0000_t32" style="position:absolute;margin-left:64.2pt;margin-top:19.9pt;width:113.4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g1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"/>
            </w:pict>
          </mc:Fallback>
        </mc:AlternateContent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3.007:</w:t>
      </w:r>
      <w:r w:rsidR="004104B4">
        <w:rPr>
          <w:lang w:val="en-US"/>
        </w:rPr>
        <w:tab/>
      </w:r>
      <w:r w:rsidR="004104B4" w:rsidRPr="004104B4">
        <w:rPr>
          <w:rFonts w:ascii="Cambria Math" w:hAnsi="Cambria Math" w:cs="Cambria Math"/>
          <w:lang w:val="en-US"/>
        </w:rPr>
        <w:t>⋀</w:t>
      </w:r>
      <w:proofErr w:type="spellStart"/>
      <w:r w:rsidR="004104B4" w:rsidRPr="004104B4">
        <w:rPr>
          <w:lang w:val="en-US"/>
        </w:rPr>
        <w:t>x</w:t>
      </w:r>
      <w:r w:rsidR="004104B4" w:rsidRPr="004104B4">
        <w:rPr>
          <w:rFonts w:ascii="Cambria Math" w:hAnsi="Cambria Math" w:cs="Cambria Math"/>
          <w:lang w:val="en-US"/>
        </w:rPr>
        <w:t>⋁</w:t>
      </w:r>
      <w:r w:rsidR="004104B4" w:rsidRPr="004104B4">
        <w:rPr>
          <w:lang w:val="en-US"/>
        </w:rPr>
        <w:t>y</w:t>
      </w:r>
      <w:proofErr w:type="spellEnd"/>
      <w:r w:rsidR="004104B4" w:rsidRPr="004104B4">
        <w:rPr>
          <w:lang w:val="en-US"/>
        </w:rPr>
        <w:t>(</w:t>
      </w:r>
      <w:proofErr w:type="spellStart"/>
      <w:r w:rsidR="004104B4" w:rsidRPr="004104B4">
        <w:rPr>
          <w:lang w:val="en-US"/>
        </w:rPr>
        <w:t>Fx</w:t>
      </w:r>
      <w:r w:rsidR="004104B4" w:rsidRPr="004104B4">
        <w:rPr>
          <w:rFonts w:ascii="Cambria Math" w:hAnsi="Cambria Math" w:cs="Cambria Math"/>
          <w:lang w:val="en-US"/>
        </w:rPr>
        <w:t>⟶</w:t>
      </w:r>
      <w:r w:rsidR="004104B4" w:rsidRPr="004104B4">
        <w:rPr>
          <w:lang w:val="en-US"/>
        </w:rPr>
        <w:t>Gy</w:t>
      </w:r>
      <w:r w:rsidR="004104B4" w:rsidRPr="004104B4">
        <w:rPr>
          <w:rFonts w:ascii="Cambria Math" w:hAnsi="Cambria Math" w:cs="Cambria Math"/>
          <w:lang w:val="en-US"/>
        </w:rPr>
        <w:t>∨</w:t>
      </w:r>
      <w:r w:rsidR="004104B4">
        <w:rPr>
          <w:lang w:val="en-US"/>
        </w:rPr>
        <w:t>Hx</w:t>
      </w:r>
      <w:proofErr w:type="spellEnd"/>
      <w:r w:rsidR="004104B4">
        <w:rPr>
          <w:lang w:val="en-US"/>
        </w:rPr>
        <w:t>)</w:t>
      </w:r>
      <w:r w:rsidR="004104B4">
        <w:rPr>
          <w:lang w:val="en-US"/>
        </w:rPr>
        <w:tab/>
      </w:r>
      <w:r w:rsidR="004104B4">
        <w:rPr>
          <w:lang w:val="en-US"/>
        </w:rPr>
        <w:tab/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3.011:    </w:t>
      </w:r>
      <w:r w:rsidR="004104B4" w:rsidRPr="004104B4">
        <w:rPr>
          <w:lang w:val="en-US"/>
        </w:rPr>
        <w:t>FA</w:t>
      </w:r>
      <w:r w:rsidR="004104B4" w:rsidRPr="004104B4">
        <w:rPr>
          <w:rFonts w:ascii="Cambria Math" w:hAnsi="Cambria Math" w:cs="Cambria Math"/>
          <w:lang w:val="en-US"/>
        </w:rPr>
        <w:t>⟶</w:t>
      </w:r>
      <w:r w:rsidR="004104B4">
        <w:rPr>
          <w:lang w:val="en-US"/>
        </w:rPr>
        <w:t>GA</w:t>
      </w:r>
    </w:p>
    <w:p w14:paraId="2C88EC9F" w14:textId="77777777" w:rsidR="004104B4" w:rsidRPr="006649EF" w:rsidRDefault="004104B4" w:rsidP="004104B4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y(</w:t>
      </w:r>
      <w:proofErr w:type="spellStart"/>
      <w:r w:rsidRPr="004104B4">
        <w:rPr>
          <w:lang w:val="en-US"/>
        </w:rPr>
        <w:t>FA</w:t>
      </w:r>
      <w:r w:rsidRPr="004104B4">
        <w:rPr>
          <w:rFonts w:ascii="Cambria Math" w:hAnsi="Cambria Math" w:cs="Cambria Math"/>
          <w:lang w:val="en-US"/>
        </w:rPr>
        <w:t>⟶</w:t>
      </w:r>
      <w:r w:rsidRPr="004104B4">
        <w:rPr>
          <w:lang w:val="en-US"/>
        </w:rPr>
        <w:t>Gy</w:t>
      </w:r>
      <w:r w:rsidRPr="004104B4">
        <w:rPr>
          <w:rFonts w:ascii="Cambria Math" w:hAnsi="Cambria Math" w:cs="Cambria Math"/>
          <w:lang w:val="en-US"/>
        </w:rPr>
        <w:t>∨</w:t>
      </w:r>
      <w:r w:rsidRPr="004104B4">
        <w:rPr>
          <w:lang w:val="en-US"/>
        </w:rPr>
        <w:t>HA</w:t>
      </w:r>
      <w:proofErr w:type="spellEnd"/>
      <w:r w:rsidRPr="004104B4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y(</w:t>
      </w:r>
      <w:proofErr w:type="spellStart"/>
      <w:r w:rsidRPr="004104B4">
        <w:rPr>
          <w:lang w:val="en-US"/>
        </w:rPr>
        <w:t>Fy</w:t>
      </w:r>
      <w:r w:rsidRPr="004104B4">
        <w:rPr>
          <w:rFonts w:ascii="Cambria Math" w:hAnsi="Cambria Math" w:cs="Cambria Math"/>
          <w:lang w:val="en-US"/>
        </w:rPr>
        <w:t>⟶</w:t>
      </w:r>
      <w:r w:rsidRPr="004104B4">
        <w:rPr>
          <w:lang w:val="en-US"/>
        </w:rPr>
        <w:t>Gy</w:t>
      </w:r>
      <w:proofErr w:type="spellEnd"/>
      <w:r w:rsidRPr="004104B4">
        <w:rPr>
          <w:lang w:val="en-US"/>
        </w:rPr>
        <w:t>)</w:t>
      </w:r>
    </w:p>
    <w:p w14:paraId="2C88ECA0" w14:textId="77777777" w:rsidR="004104B4" w:rsidRDefault="004104B4" w:rsidP="008876BB">
      <w:pPr>
        <w:spacing w:line="240" w:lineRule="auto"/>
        <w:ind w:firstLine="0"/>
        <w:rPr>
          <w:lang w:val="en-US"/>
        </w:rPr>
      </w:pPr>
    </w:p>
    <w:p w14:paraId="2C88ECA1" w14:textId="77777777" w:rsidR="004104B4" w:rsidRDefault="004166E0" w:rsidP="004104B4">
      <w:pPr>
        <w:ind w:firstLine="0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88ED27" wp14:editId="2C88ED28">
                <wp:simplePos x="0" y="0"/>
                <wp:positionH relativeFrom="column">
                  <wp:posOffset>3539490</wp:posOffset>
                </wp:positionH>
                <wp:positionV relativeFrom="paragraph">
                  <wp:posOffset>234950</wp:posOffset>
                </wp:positionV>
                <wp:extent cx="1943735" cy="0"/>
                <wp:effectExtent l="9525" t="13335" r="8890" b="5715"/>
                <wp:wrapNone/>
                <wp:docPr id="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EF9E" id="AutoShape 80" o:spid="_x0000_s1026" type="#_x0000_t32" style="position:absolute;margin-left:278.7pt;margin-top:18.5pt;width:153.0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U5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88ED29" wp14:editId="2C88ED2A">
                <wp:simplePos x="0" y="0"/>
                <wp:positionH relativeFrom="column">
                  <wp:posOffset>872490</wp:posOffset>
                </wp:positionH>
                <wp:positionV relativeFrom="paragraph">
                  <wp:posOffset>234950</wp:posOffset>
                </wp:positionV>
                <wp:extent cx="1440180" cy="0"/>
                <wp:effectExtent l="9525" t="13335" r="7620" b="5715"/>
                <wp:wrapNone/>
                <wp:docPr id="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2229D" id="AutoShape 78" o:spid="_x0000_s1026" type="#_x0000_t32" style="position:absolute;margin-left:68.7pt;margin-top:18.5pt;width:113.4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CY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"/>
            </w:pict>
          </mc:Fallback>
        </mc:AlternateContent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3.018:</w:t>
      </w:r>
      <w:r w:rsidR="004104B4">
        <w:rPr>
          <w:lang w:val="en-US"/>
        </w:rPr>
        <w:tab/>
      </w:r>
      <w:r w:rsidR="004104B4" w:rsidRPr="004104B4">
        <w:rPr>
          <w:lang w:val="en-US"/>
        </w:rPr>
        <w:t>(</w:t>
      </w:r>
      <w:r w:rsidR="004104B4" w:rsidRPr="004104B4">
        <w:rPr>
          <w:rFonts w:ascii="Cambria Math" w:hAnsi="Cambria Math" w:cs="Cambria Math"/>
          <w:lang w:val="en-US"/>
        </w:rPr>
        <w:t>⋀</w:t>
      </w:r>
      <w:proofErr w:type="spellStart"/>
      <w:r w:rsidR="004104B4" w:rsidRPr="004104B4">
        <w:rPr>
          <w:lang w:val="en-US"/>
        </w:rPr>
        <w:t>xFx</w:t>
      </w:r>
      <w:proofErr w:type="spellEnd"/>
      <w:r w:rsidR="004104B4" w:rsidRPr="004104B4">
        <w:rPr>
          <w:rFonts w:ascii="Cambria Math" w:hAnsi="Cambria Math" w:cs="Cambria Math"/>
          <w:lang w:val="en-US"/>
        </w:rPr>
        <w:t>⟶⋁</w:t>
      </w:r>
      <w:r w:rsidR="004104B4" w:rsidRPr="004104B4">
        <w:rPr>
          <w:lang w:val="en-US"/>
        </w:rPr>
        <w:t>y(</w:t>
      </w:r>
      <w:proofErr w:type="spellStart"/>
      <w:r w:rsidR="004104B4" w:rsidRPr="004104B4">
        <w:rPr>
          <w:lang w:val="en-US"/>
        </w:rPr>
        <w:t>Hy</w:t>
      </w:r>
      <w:r w:rsidR="004104B4" w:rsidRPr="004104B4">
        <w:rPr>
          <w:rFonts w:ascii="Cambria Math" w:hAnsi="Cambria Math" w:cs="Cambria Math"/>
          <w:lang w:val="en-US"/>
        </w:rPr>
        <w:t>∨</w:t>
      </w:r>
      <w:r w:rsidR="004104B4">
        <w:rPr>
          <w:lang w:val="en-US"/>
        </w:rPr>
        <w:t>Hx</w:t>
      </w:r>
      <w:proofErr w:type="spellEnd"/>
      <w:r w:rsidR="004104B4">
        <w:rPr>
          <w:lang w:val="en-US"/>
        </w:rPr>
        <w:t>))</w:t>
      </w:r>
      <w:r w:rsidR="004104B4">
        <w:rPr>
          <w:lang w:val="en-US"/>
        </w:rPr>
        <w:tab/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3.020:</w:t>
      </w:r>
      <w:r w:rsidR="004104B4" w:rsidRPr="004104B4">
        <w:rPr>
          <w:lang w:val="en-US"/>
        </w:rPr>
        <w:t xml:space="preserve"> </w:t>
      </w:r>
      <w:r w:rsidR="004104B4">
        <w:rPr>
          <w:lang w:val="en-US"/>
        </w:rPr>
        <w:t xml:space="preserve">   </w:t>
      </w:r>
      <w:r w:rsidR="004104B4" w:rsidRPr="004104B4">
        <w:rPr>
          <w:rFonts w:ascii="Cambria Math" w:hAnsi="Cambria Math" w:cs="Cambria Math"/>
          <w:lang w:val="en-US"/>
        </w:rPr>
        <w:t>⋁</w:t>
      </w:r>
      <w:r w:rsidR="004104B4" w:rsidRPr="004104B4">
        <w:rPr>
          <w:lang w:val="en-US"/>
        </w:rPr>
        <w:t>z(</w:t>
      </w:r>
      <w:proofErr w:type="spellStart"/>
      <w:r w:rsidR="004104B4" w:rsidRPr="004104B4">
        <w:rPr>
          <w:lang w:val="en-US"/>
        </w:rPr>
        <w:t>FA</w:t>
      </w:r>
      <w:r w:rsidR="004104B4" w:rsidRPr="004104B4">
        <w:rPr>
          <w:rFonts w:ascii="Cambria Math" w:hAnsi="Cambria Math" w:cs="Cambria Math"/>
          <w:lang w:val="en-US"/>
        </w:rPr>
        <w:t>∧</w:t>
      </w:r>
      <w:proofErr w:type="gramStart"/>
      <w:r w:rsidR="004104B4" w:rsidRPr="004104B4">
        <w:rPr>
          <w:lang w:val="en-US"/>
        </w:rPr>
        <w:t>Gz</w:t>
      </w:r>
      <w:proofErr w:type="spellEnd"/>
      <w:r w:rsidR="004104B4" w:rsidRPr="004104B4">
        <w:rPr>
          <w:lang w:val="en-US"/>
        </w:rPr>
        <w:t>)</w:t>
      </w:r>
      <w:r w:rsidR="004104B4" w:rsidRPr="004104B4">
        <w:rPr>
          <w:rFonts w:ascii="Cambria Math" w:hAnsi="Cambria Math" w:cs="Cambria Math"/>
          <w:lang w:val="en-US"/>
        </w:rPr>
        <w:t>⟶</w:t>
      </w:r>
      <w:proofErr w:type="gramEnd"/>
      <w:r w:rsidR="004104B4" w:rsidRPr="004104B4">
        <w:rPr>
          <w:rFonts w:ascii="Cambria Math" w:hAnsi="Cambria Math" w:cs="Cambria Math"/>
          <w:lang w:val="en-US"/>
        </w:rPr>
        <w:t>⋁</w:t>
      </w:r>
      <w:proofErr w:type="spellStart"/>
      <w:r w:rsidR="004104B4" w:rsidRPr="004104B4">
        <w:rPr>
          <w:lang w:val="en-US"/>
        </w:rPr>
        <w:t>xHx</w:t>
      </w:r>
      <w:r w:rsidR="004104B4" w:rsidRPr="004104B4">
        <w:rPr>
          <w:rFonts w:ascii="Cambria Math" w:hAnsi="Cambria Math" w:cs="Cambria Math"/>
          <w:lang w:val="en-US"/>
        </w:rPr>
        <w:t>∨</w:t>
      </w:r>
      <w:r w:rsidR="004104B4">
        <w:rPr>
          <w:lang w:val="en-US"/>
        </w:rPr>
        <w:t>GA</w:t>
      </w:r>
      <w:proofErr w:type="spellEnd"/>
    </w:p>
    <w:p w14:paraId="2C88ECA2" w14:textId="77777777" w:rsidR="004104B4" w:rsidRDefault="004104B4" w:rsidP="004104B4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4104B4">
        <w:rPr>
          <w:lang w:val="en-US"/>
        </w:rPr>
        <w:t>FB</w:t>
      </w:r>
      <w:r w:rsidRPr="004104B4">
        <w:rPr>
          <w:rFonts w:ascii="Cambria Math" w:hAnsi="Cambria Math" w:cs="Cambria Math"/>
          <w:lang w:val="en-US"/>
        </w:rPr>
        <w:t>⟶⋁</w:t>
      </w:r>
      <w:r w:rsidRPr="004104B4">
        <w:rPr>
          <w:lang w:val="en-US"/>
        </w:rPr>
        <w:t>y(</w:t>
      </w:r>
      <w:proofErr w:type="spellStart"/>
      <w:r w:rsidRPr="004104B4">
        <w:rPr>
          <w:lang w:val="en-US"/>
        </w:rPr>
        <w:t>Hy</w:t>
      </w:r>
      <w:r w:rsidRPr="004104B4">
        <w:rPr>
          <w:rFonts w:ascii="Cambria Math" w:hAnsi="Cambria Math" w:cs="Cambria Math"/>
          <w:lang w:val="en-US"/>
        </w:rPr>
        <w:t>∨</w:t>
      </w:r>
      <w:r w:rsidRPr="004104B4">
        <w:rPr>
          <w:lang w:val="en-US"/>
        </w:rPr>
        <w:t>HB</w:t>
      </w:r>
      <w:proofErr w:type="spellEnd"/>
      <w:r w:rsidRPr="004104B4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   </w:t>
      </w: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x(</w:t>
      </w: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z(</w:t>
      </w:r>
      <w:proofErr w:type="spellStart"/>
      <w:r w:rsidRPr="004104B4">
        <w:rPr>
          <w:lang w:val="en-US"/>
        </w:rPr>
        <w:t>FA</w:t>
      </w:r>
      <w:r w:rsidRPr="004104B4">
        <w:rPr>
          <w:rFonts w:ascii="Cambria Math" w:hAnsi="Cambria Math" w:cs="Cambria Math"/>
          <w:lang w:val="en-US"/>
        </w:rPr>
        <w:t>∧</w:t>
      </w:r>
      <w:proofErr w:type="gramStart"/>
      <w:r w:rsidRPr="004104B4">
        <w:rPr>
          <w:lang w:val="en-US"/>
        </w:rPr>
        <w:t>Gz</w:t>
      </w:r>
      <w:proofErr w:type="spellEnd"/>
      <w:r w:rsidRPr="004104B4">
        <w:rPr>
          <w:lang w:val="en-US"/>
        </w:rPr>
        <w:t>)</w:t>
      </w:r>
      <w:r w:rsidRPr="004104B4">
        <w:rPr>
          <w:rFonts w:ascii="Cambria Math" w:hAnsi="Cambria Math" w:cs="Cambria Math"/>
          <w:lang w:val="en-US"/>
        </w:rPr>
        <w:t>⟶</w:t>
      </w:r>
      <w:proofErr w:type="gramEnd"/>
      <w:r w:rsidRPr="004104B4">
        <w:rPr>
          <w:rFonts w:ascii="Cambria Math" w:hAnsi="Cambria Math" w:cs="Cambria Math"/>
          <w:lang w:val="en-US"/>
        </w:rPr>
        <w:t>⋁</w:t>
      </w:r>
      <w:proofErr w:type="spellStart"/>
      <w:r w:rsidRPr="004104B4">
        <w:rPr>
          <w:lang w:val="en-US"/>
        </w:rPr>
        <w:t>xHx</w:t>
      </w:r>
      <w:r w:rsidRPr="004104B4">
        <w:rPr>
          <w:rFonts w:ascii="Cambria Math" w:hAnsi="Cambria Math" w:cs="Cambria Math"/>
          <w:lang w:val="en-US"/>
        </w:rPr>
        <w:t>∨</w:t>
      </w:r>
      <w:r w:rsidRPr="004104B4">
        <w:rPr>
          <w:lang w:val="en-US"/>
        </w:rPr>
        <w:t>Gx</w:t>
      </w:r>
      <w:proofErr w:type="spellEnd"/>
      <w:r w:rsidRPr="004104B4">
        <w:rPr>
          <w:lang w:val="en-US"/>
        </w:rPr>
        <w:t>)</w:t>
      </w:r>
    </w:p>
    <w:p w14:paraId="2C88ECA3" w14:textId="77777777" w:rsidR="004104B4" w:rsidRDefault="004104B4" w:rsidP="008876BB">
      <w:pPr>
        <w:spacing w:line="240" w:lineRule="auto"/>
        <w:ind w:firstLine="0"/>
        <w:rPr>
          <w:rFonts w:ascii="Cambria Math" w:hAnsi="Cambria Math" w:cs="Cambria Math"/>
          <w:lang w:val="en-US"/>
        </w:rPr>
      </w:pPr>
    </w:p>
    <w:p w14:paraId="2C88ECA4" w14:textId="77777777" w:rsidR="004104B4" w:rsidRDefault="004166E0" w:rsidP="004104B4">
      <w:pPr>
        <w:ind w:firstLine="0"/>
        <w:rPr>
          <w:lang w:val="en-US"/>
        </w:rPr>
      </w:pPr>
      <w:r>
        <w:rPr>
          <w:rFonts w:ascii="Cambria Math" w:hAnsi="Cambria Math" w:cs="Cambria Math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88ED2B" wp14:editId="2C88ED2C">
                <wp:simplePos x="0" y="0"/>
                <wp:positionH relativeFrom="column">
                  <wp:posOffset>3539490</wp:posOffset>
                </wp:positionH>
                <wp:positionV relativeFrom="paragraph">
                  <wp:posOffset>231140</wp:posOffset>
                </wp:positionV>
                <wp:extent cx="1583690" cy="0"/>
                <wp:effectExtent l="9525" t="10160" r="6985" b="8890"/>
                <wp:wrapNone/>
                <wp:docPr id="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E7CB5" id="AutoShape 81" o:spid="_x0000_s1026" type="#_x0000_t32" style="position:absolute;margin-left:278.7pt;margin-top:18.2pt;width:124.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whjIA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8ED2D" wp14:editId="2C88ED2E">
                <wp:simplePos x="0" y="0"/>
                <wp:positionH relativeFrom="column">
                  <wp:posOffset>872490</wp:posOffset>
                </wp:positionH>
                <wp:positionV relativeFrom="paragraph">
                  <wp:posOffset>231140</wp:posOffset>
                </wp:positionV>
                <wp:extent cx="1440180" cy="0"/>
                <wp:effectExtent l="9525" t="10160" r="7620" b="8890"/>
                <wp:wrapNone/>
                <wp:docPr id="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5F6BB" id="AutoShape 79" o:spid="_x0000_s1026" type="#_x0000_t32" style="position:absolute;margin-left:68.7pt;margin-top:18.2pt;width:113.4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u2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"/>
            </w:pict>
          </mc:Fallback>
        </mc:AlternateContent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3.028:    </w:t>
      </w:r>
      <w:r w:rsidR="004104B4" w:rsidRPr="004104B4">
        <w:rPr>
          <w:rFonts w:ascii="Cambria Math" w:hAnsi="Cambria Math" w:cs="Cambria Math"/>
          <w:lang w:val="en-US"/>
        </w:rPr>
        <w:t>⋁</w:t>
      </w:r>
      <w:proofErr w:type="spellStart"/>
      <w:r w:rsidR="004104B4" w:rsidRPr="004104B4">
        <w:rPr>
          <w:lang w:val="en-US"/>
        </w:rPr>
        <w:t>xFx</w:t>
      </w:r>
      <w:r w:rsidR="004104B4" w:rsidRPr="004104B4">
        <w:rPr>
          <w:rFonts w:ascii="Cambria Math" w:hAnsi="Cambria Math" w:cs="Cambria Math"/>
          <w:lang w:val="en-US"/>
        </w:rPr>
        <w:t>⟶</w:t>
      </w:r>
      <w:r w:rsidR="004104B4" w:rsidRPr="004104B4">
        <w:rPr>
          <w:lang w:val="en-US"/>
        </w:rPr>
        <w:t>FA</w:t>
      </w:r>
      <w:proofErr w:type="spellEnd"/>
      <w:r w:rsidR="004104B4" w:rsidRPr="004104B4">
        <w:rPr>
          <w:rFonts w:ascii="Cambria Math" w:hAnsi="Cambria Math" w:cs="Cambria Math"/>
          <w:lang w:val="en-US"/>
        </w:rPr>
        <w:t>∨⋀</w:t>
      </w:r>
      <w:proofErr w:type="spellStart"/>
      <w:proofErr w:type="gramStart"/>
      <w:r w:rsidR="004104B4" w:rsidRPr="004104B4">
        <w:rPr>
          <w:lang w:val="en-US"/>
        </w:rPr>
        <w:t>xGx</w:t>
      </w:r>
      <w:proofErr w:type="spellEnd"/>
      <w:r w:rsidR="004104B4" w:rsidRPr="004104B4">
        <w:rPr>
          <w:lang w:val="en-US"/>
        </w:rPr>
        <w:t xml:space="preserve">  </w:t>
      </w:r>
      <w:r w:rsidR="004104B4">
        <w:rPr>
          <w:lang w:val="en-US"/>
        </w:rPr>
        <w:tab/>
      </w:r>
      <w:proofErr w:type="gramEnd"/>
      <w:r w:rsidR="004104B4">
        <w:rPr>
          <w:lang w:val="en-US"/>
        </w:rPr>
        <w:tab/>
      </w:r>
      <w:proofErr w:type="spellStart"/>
      <w:r w:rsidR="004104B4">
        <w:rPr>
          <w:lang w:val="en-US"/>
        </w:rPr>
        <w:t>Recog</w:t>
      </w:r>
      <w:proofErr w:type="spellEnd"/>
      <w:r w:rsidR="004104B4">
        <w:rPr>
          <w:lang w:val="en-US"/>
        </w:rPr>
        <w:t xml:space="preserve"> 3.030:    </w:t>
      </w:r>
      <w:r w:rsidR="004104B4" w:rsidRPr="004104B4">
        <w:rPr>
          <w:rFonts w:ascii="Cambria Math" w:hAnsi="Cambria Math" w:cs="Cambria Math"/>
          <w:lang w:val="en-US"/>
        </w:rPr>
        <w:t>⋀</w:t>
      </w:r>
      <w:r w:rsidR="004104B4" w:rsidRPr="004104B4">
        <w:rPr>
          <w:lang w:val="en-US"/>
        </w:rPr>
        <w:t>x(</w:t>
      </w:r>
      <w:proofErr w:type="spellStart"/>
      <w:r w:rsidR="004104B4" w:rsidRPr="004104B4">
        <w:rPr>
          <w:lang w:val="en-US"/>
        </w:rPr>
        <w:t>Fx</w:t>
      </w:r>
      <w:proofErr w:type="spellEnd"/>
      <w:r w:rsidR="004104B4" w:rsidRPr="004104B4">
        <w:rPr>
          <w:rFonts w:ascii="Cambria Math" w:hAnsi="Cambria Math" w:cs="Cambria Math"/>
          <w:lang w:val="en-US"/>
        </w:rPr>
        <w:t>⟶⋁</w:t>
      </w:r>
      <w:r w:rsidR="004104B4" w:rsidRPr="004104B4">
        <w:rPr>
          <w:lang w:val="en-US"/>
        </w:rPr>
        <w:t>y(</w:t>
      </w:r>
      <w:proofErr w:type="spellStart"/>
      <w:r w:rsidR="004104B4" w:rsidRPr="004104B4">
        <w:rPr>
          <w:lang w:val="en-US"/>
        </w:rPr>
        <w:t>FB</w:t>
      </w:r>
      <w:r w:rsidR="004104B4" w:rsidRPr="004104B4">
        <w:rPr>
          <w:rFonts w:ascii="Cambria Math" w:hAnsi="Cambria Math" w:cs="Cambria Math"/>
          <w:lang w:val="en-US"/>
        </w:rPr>
        <w:t>∧</w:t>
      </w:r>
      <w:r w:rsidR="004104B4">
        <w:rPr>
          <w:lang w:val="en-US"/>
        </w:rPr>
        <w:t>Gy</w:t>
      </w:r>
      <w:proofErr w:type="spellEnd"/>
      <w:r w:rsidR="004104B4">
        <w:rPr>
          <w:lang w:val="en-US"/>
        </w:rPr>
        <w:t>))</w:t>
      </w:r>
      <w:r w:rsidR="004104B4">
        <w:rPr>
          <w:lang w:val="en-US"/>
        </w:rPr>
        <w:tab/>
        <w:t xml:space="preserve"> </w:t>
      </w:r>
    </w:p>
    <w:p w14:paraId="2C88ECA5" w14:textId="77777777" w:rsidR="004104B4" w:rsidRDefault="004104B4" w:rsidP="004104B4">
      <w:pPr>
        <w:ind w:left="708" w:firstLine="708"/>
        <w:rPr>
          <w:lang w:val="en-US"/>
        </w:rPr>
      </w:pP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x(</w:t>
      </w:r>
      <w:r w:rsidRPr="004104B4">
        <w:rPr>
          <w:rFonts w:ascii="Cambria Math" w:hAnsi="Cambria Math" w:cs="Cambria Math"/>
          <w:lang w:val="en-US"/>
        </w:rPr>
        <w:t>⋁</w:t>
      </w:r>
      <w:proofErr w:type="spellStart"/>
      <w:r w:rsidRPr="004104B4">
        <w:rPr>
          <w:lang w:val="en-US"/>
        </w:rPr>
        <w:t>xFx</w:t>
      </w:r>
      <w:r w:rsidRPr="004104B4">
        <w:rPr>
          <w:rFonts w:ascii="Cambria Math" w:hAnsi="Cambria Math" w:cs="Cambria Math"/>
          <w:lang w:val="en-US"/>
        </w:rPr>
        <w:t>⟶</w:t>
      </w:r>
      <w:r w:rsidRPr="004104B4">
        <w:rPr>
          <w:lang w:val="en-US"/>
        </w:rPr>
        <w:t>Fx</w:t>
      </w:r>
      <w:proofErr w:type="spellEnd"/>
      <w:r w:rsidRPr="004104B4">
        <w:rPr>
          <w:rFonts w:ascii="Cambria Math" w:hAnsi="Cambria Math" w:cs="Cambria Math"/>
          <w:lang w:val="en-US"/>
        </w:rPr>
        <w:t>∨⋀</w:t>
      </w:r>
      <w:proofErr w:type="spellStart"/>
      <w:r w:rsidRPr="004104B4">
        <w:rPr>
          <w:lang w:val="en-US"/>
        </w:rPr>
        <w:t>xGx</w:t>
      </w:r>
      <w:proofErr w:type="spellEnd"/>
      <w:r w:rsidRPr="004104B4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104B4">
        <w:rPr>
          <w:rFonts w:ascii="Cambria Math" w:hAnsi="Cambria Math" w:cs="Cambria Math"/>
          <w:lang w:val="en-US"/>
        </w:rPr>
        <w:t>⋀</w:t>
      </w:r>
      <w:r w:rsidRPr="004104B4">
        <w:rPr>
          <w:lang w:val="en-US"/>
        </w:rPr>
        <w:t>x(</w:t>
      </w:r>
      <w:proofErr w:type="spellStart"/>
      <w:r w:rsidRPr="004104B4">
        <w:rPr>
          <w:lang w:val="en-US"/>
        </w:rPr>
        <w:t>Fx</w:t>
      </w:r>
      <w:proofErr w:type="spellEnd"/>
      <w:r w:rsidRPr="004104B4">
        <w:rPr>
          <w:rFonts w:ascii="Cambria Math" w:hAnsi="Cambria Math" w:cs="Cambria Math"/>
          <w:lang w:val="en-US"/>
        </w:rPr>
        <w:t>⟶⋁</w:t>
      </w:r>
      <w:proofErr w:type="spellStart"/>
      <w:r w:rsidRPr="004104B4">
        <w:rPr>
          <w:lang w:val="en-US"/>
        </w:rPr>
        <w:t>z</w:t>
      </w:r>
      <w:r w:rsidRPr="004104B4">
        <w:rPr>
          <w:rFonts w:ascii="Cambria Math" w:hAnsi="Cambria Math" w:cs="Cambria Math"/>
          <w:lang w:val="en-US"/>
        </w:rPr>
        <w:t>⋁</w:t>
      </w:r>
      <w:r w:rsidRPr="004104B4">
        <w:rPr>
          <w:lang w:val="en-US"/>
        </w:rPr>
        <w:t>y</w:t>
      </w:r>
      <w:proofErr w:type="spellEnd"/>
      <w:r w:rsidRPr="004104B4">
        <w:rPr>
          <w:lang w:val="en-US"/>
        </w:rPr>
        <w:t>(</w:t>
      </w:r>
      <w:proofErr w:type="spellStart"/>
      <w:r w:rsidRPr="004104B4">
        <w:rPr>
          <w:lang w:val="en-US"/>
        </w:rPr>
        <w:t>Fz</w:t>
      </w:r>
      <w:r w:rsidRPr="004104B4">
        <w:rPr>
          <w:rFonts w:ascii="Cambria Math" w:hAnsi="Cambria Math" w:cs="Cambria Math"/>
          <w:lang w:val="en-US"/>
        </w:rPr>
        <w:t>∧</w:t>
      </w:r>
      <w:r w:rsidRPr="004104B4">
        <w:rPr>
          <w:lang w:val="en-US"/>
        </w:rPr>
        <w:t>Gy</w:t>
      </w:r>
      <w:proofErr w:type="spellEnd"/>
      <w:r w:rsidRPr="004104B4">
        <w:rPr>
          <w:lang w:val="en-US"/>
        </w:rPr>
        <w:t>))</w:t>
      </w:r>
    </w:p>
    <w:p w14:paraId="2C88ECA6" w14:textId="77777777" w:rsidR="008876BB" w:rsidRDefault="008876BB" w:rsidP="008876BB">
      <w:pPr>
        <w:ind w:firstLine="0"/>
        <w:rPr>
          <w:lang w:val="en-US"/>
        </w:rPr>
      </w:pPr>
    </w:p>
    <w:p w14:paraId="2C88ECA7" w14:textId="77777777" w:rsidR="000C741E" w:rsidRDefault="000C741E" w:rsidP="008876BB">
      <w:pPr>
        <w:ind w:firstLine="0"/>
        <w:rPr>
          <w:rFonts w:ascii="Cambria Math" w:hAnsi="Cambria Math" w:cs="Cambria Math"/>
          <w:lang w:val="en-US"/>
        </w:rPr>
      </w:pPr>
    </w:p>
    <w:p w14:paraId="2C88ECA8" w14:textId="77777777" w:rsidR="008876BB" w:rsidRPr="006649EF" w:rsidRDefault="000C741E" w:rsidP="008876BB">
      <w:pPr>
        <w:ind w:firstLine="0"/>
        <w:rPr>
          <w:lang w:val="en-US"/>
        </w:rPr>
      </w:pPr>
      <w:r>
        <w:rPr>
          <w:rFonts w:ascii="Cambria Math" w:hAnsi="Cambria Math" w:cs="Cambria Math"/>
          <w:lang w:val="en-US"/>
        </w:rPr>
        <w:t>↪</w:t>
      </w:r>
      <w:r>
        <w:rPr>
          <w:lang w:val="en-US"/>
        </w:rPr>
        <w:t xml:space="preserve"> Do as many derivations as you can on the software </w:t>
      </w:r>
      <w:r w:rsidRPr="000C741E">
        <w:rPr>
          <w:sz w:val="28"/>
          <w:szCs w:val="28"/>
          <w:lang w:val="en-US"/>
        </w:rPr>
        <w:t>‼</w:t>
      </w:r>
    </w:p>
    <w:sectPr w:rsidR="008876BB" w:rsidRPr="006649EF" w:rsidSect="000F35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BB5B" w14:textId="77777777" w:rsidR="00455DB0" w:rsidRDefault="00455DB0" w:rsidP="009E34CB">
      <w:pPr>
        <w:spacing w:line="240" w:lineRule="auto"/>
      </w:pPr>
      <w:r>
        <w:separator/>
      </w:r>
    </w:p>
  </w:endnote>
  <w:endnote w:type="continuationSeparator" w:id="0">
    <w:p w14:paraId="4DC4F462" w14:textId="77777777" w:rsidR="00455DB0" w:rsidRDefault="00455DB0" w:rsidP="009E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3017D" w14:textId="77777777" w:rsidR="00C07130" w:rsidRDefault="00C07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2050494"/>
      <w:docPartObj>
        <w:docPartGallery w:val="Page Numbers (Bottom of Page)"/>
        <w:docPartUnique/>
      </w:docPartObj>
    </w:sdtPr>
    <w:sdtEndPr/>
    <w:sdtContent>
      <w:p w14:paraId="2C88ED36" w14:textId="77777777" w:rsidR="00C75C6B" w:rsidRDefault="005D10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6E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C88ED37" w14:textId="77777777" w:rsidR="00C75C6B" w:rsidRDefault="00C75C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09D3F" w14:textId="77777777" w:rsidR="00C07130" w:rsidRDefault="00C07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77D9F" w14:textId="77777777" w:rsidR="00455DB0" w:rsidRDefault="00455DB0" w:rsidP="009E34CB">
      <w:pPr>
        <w:spacing w:line="240" w:lineRule="auto"/>
      </w:pPr>
      <w:r>
        <w:separator/>
      </w:r>
    </w:p>
  </w:footnote>
  <w:footnote w:type="continuationSeparator" w:id="0">
    <w:p w14:paraId="05FD1150" w14:textId="77777777" w:rsidR="00455DB0" w:rsidRDefault="00455DB0" w:rsidP="009E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807D2" w14:textId="77777777" w:rsidR="00C07130" w:rsidRDefault="00C07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ED33" w14:textId="26566B4E" w:rsidR="00C75C6B" w:rsidRDefault="00C75C6B" w:rsidP="009E34CB">
    <w:pPr>
      <w:pStyle w:val="Header"/>
      <w:ind w:firstLine="0"/>
      <w:rPr>
        <w:lang w:val="en-US"/>
      </w:rPr>
    </w:pPr>
    <w:r w:rsidRPr="00C71386">
      <w:rPr>
        <w:lang w:val="en-US"/>
      </w:rPr>
      <w:t>PHIL 183</w:t>
    </w:r>
    <w:r w:rsidR="00C07130">
      <w:rPr>
        <w:lang w:val="en-US"/>
      </w:rPr>
      <w:t xml:space="preserve"> (</w:t>
    </w:r>
    <w:r w:rsidR="00763527">
      <w:rPr>
        <w:lang w:val="en-US"/>
      </w:rPr>
      <w:t>F</w:t>
    </w:r>
    <w:r w:rsidR="00C07130">
      <w:rPr>
        <w:lang w:val="en-US"/>
      </w:rPr>
      <w:t>13)</w:t>
    </w:r>
    <w:r w:rsidRPr="00C71386">
      <w:rPr>
        <w:lang w:val="en-US"/>
      </w:rPr>
      <w:t xml:space="preserve"> – TA section</w:t>
    </w:r>
    <w:r>
      <w:ptab w:relativeTo="margin" w:alignment="center" w:leader="none"/>
    </w:r>
    <w:r w:rsidRPr="003923C2">
      <w:rPr>
        <w:lang w:val="en-US"/>
      </w:rPr>
      <w:t xml:space="preserve">      </w:t>
    </w:r>
    <w:bookmarkStart w:id="0" w:name="_GoBack"/>
    <w:bookmarkEnd w:id="0"/>
    <w:r w:rsidRPr="003923C2">
      <w:rPr>
        <w:lang w:val="en-US"/>
      </w:rPr>
      <w:t xml:space="preserve">                    </w:t>
    </w:r>
    <w:r>
      <w:rPr>
        <w:lang w:val="en-US"/>
      </w:rPr>
      <w:t xml:space="preserve">      </w:t>
    </w:r>
    <w:r w:rsidRPr="00C71386">
      <w:rPr>
        <w:lang w:val="en-US"/>
      </w:rPr>
      <w:t>Juliana Lima</w:t>
    </w:r>
    <w:r>
      <w:rPr>
        <w:lang w:val="en-US"/>
      </w:rPr>
      <w:t xml:space="preserve"> (jflima@umail.ucsb.edu)</w:t>
    </w:r>
  </w:p>
  <w:p w14:paraId="2C88ED34" w14:textId="2D48C31E" w:rsidR="00C75C6B" w:rsidRDefault="00C75C6B" w:rsidP="009E34CB">
    <w:pPr>
      <w:pStyle w:val="Header"/>
      <w:ind w:firstLine="0"/>
      <w:rPr>
        <w:lang w:val="en-US"/>
      </w:rPr>
    </w:pPr>
    <w:r>
      <w:rPr>
        <w:lang w:val="en-US"/>
      </w:rPr>
      <w:t xml:space="preserve">Symbolization and Derivation          </w:t>
    </w:r>
    <w:r w:rsidR="00C07130">
      <w:rPr>
        <w:lang w:val="en-US"/>
      </w:rPr>
      <w:t xml:space="preserve">                    </w:t>
    </w:r>
    <w:r>
      <w:rPr>
        <w:lang w:val="en-US"/>
      </w:rPr>
      <w:t xml:space="preserve">                      Office Hours: W 1pm-2pm                                            </w:t>
    </w:r>
  </w:p>
  <w:p w14:paraId="2C88ED35" w14:textId="3156DA29" w:rsidR="00C75C6B" w:rsidRPr="00C71386" w:rsidRDefault="00C75C6B" w:rsidP="009E34CB">
    <w:pPr>
      <w:pStyle w:val="Header"/>
      <w:ind w:firstLine="0"/>
      <w:rPr>
        <w:lang w:val="en-US"/>
      </w:rPr>
    </w:pPr>
    <w:r>
      <w:rPr>
        <w:lang w:val="en-US"/>
      </w:rPr>
      <w:t xml:space="preserve">Chapter III                                                            </w:t>
    </w:r>
    <w:r w:rsidR="00C07130">
      <w:rPr>
        <w:lang w:val="en-US"/>
      </w:rPr>
      <w:t xml:space="preserve">          </w:t>
    </w:r>
    <w:r>
      <w:rPr>
        <w:lang w:val="en-US"/>
      </w:rPr>
      <w:t xml:space="preserve">                          F 10:50am-11:50am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01CF5" w14:textId="77777777" w:rsidR="00C07130" w:rsidRDefault="00C07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1B8"/>
    <w:rsid w:val="00022911"/>
    <w:rsid w:val="00087727"/>
    <w:rsid w:val="0009138A"/>
    <w:rsid w:val="000935A7"/>
    <w:rsid w:val="000C741E"/>
    <w:rsid w:val="000F35A9"/>
    <w:rsid w:val="00150237"/>
    <w:rsid w:val="00195716"/>
    <w:rsid w:val="00195A4A"/>
    <w:rsid w:val="001D3574"/>
    <w:rsid w:val="002077AD"/>
    <w:rsid w:val="002221F6"/>
    <w:rsid w:val="0023303D"/>
    <w:rsid w:val="002551E5"/>
    <w:rsid w:val="00276FD9"/>
    <w:rsid w:val="002938B8"/>
    <w:rsid w:val="00293CBD"/>
    <w:rsid w:val="002E3271"/>
    <w:rsid w:val="00383D3B"/>
    <w:rsid w:val="00394CCF"/>
    <w:rsid w:val="003A61E5"/>
    <w:rsid w:val="004104B4"/>
    <w:rsid w:val="004166E0"/>
    <w:rsid w:val="0042028E"/>
    <w:rsid w:val="0042198F"/>
    <w:rsid w:val="00444A9D"/>
    <w:rsid w:val="00455DB0"/>
    <w:rsid w:val="00497A53"/>
    <w:rsid w:val="004B018C"/>
    <w:rsid w:val="004B2A9F"/>
    <w:rsid w:val="00523FBF"/>
    <w:rsid w:val="00545533"/>
    <w:rsid w:val="005A285F"/>
    <w:rsid w:val="005D10CA"/>
    <w:rsid w:val="005D7806"/>
    <w:rsid w:val="005F71A8"/>
    <w:rsid w:val="00624779"/>
    <w:rsid w:val="0063001E"/>
    <w:rsid w:val="006649EF"/>
    <w:rsid w:val="00671F51"/>
    <w:rsid w:val="006807CC"/>
    <w:rsid w:val="00704769"/>
    <w:rsid w:val="00717593"/>
    <w:rsid w:val="0073105D"/>
    <w:rsid w:val="00750044"/>
    <w:rsid w:val="00763527"/>
    <w:rsid w:val="007F6128"/>
    <w:rsid w:val="00813653"/>
    <w:rsid w:val="00830932"/>
    <w:rsid w:val="008434C4"/>
    <w:rsid w:val="008876BB"/>
    <w:rsid w:val="00997692"/>
    <w:rsid w:val="009A1161"/>
    <w:rsid w:val="009C7206"/>
    <w:rsid w:val="009E34CB"/>
    <w:rsid w:val="009F2229"/>
    <w:rsid w:val="00A471B8"/>
    <w:rsid w:val="00A813ED"/>
    <w:rsid w:val="00A857C0"/>
    <w:rsid w:val="00B60E8A"/>
    <w:rsid w:val="00B81E19"/>
    <w:rsid w:val="00BA17E8"/>
    <w:rsid w:val="00C07130"/>
    <w:rsid w:val="00C75C6B"/>
    <w:rsid w:val="00C86C6F"/>
    <w:rsid w:val="00C95161"/>
    <w:rsid w:val="00CA1690"/>
    <w:rsid w:val="00CC2A95"/>
    <w:rsid w:val="00CE38CB"/>
    <w:rsid w:val="00D108A7"/>
    <w:rsid w:val="00D172C7"/>
    <w:rsid w:val="00D70DBA"/>
    <w:rsid w:val="00DB2A46"/>
    <w:rsid w:val="00DE2E5A"/>
    <w:rsid w:val="00E004A4"/>
    <w:rsid w:val="00E01ACD"/>
    <w:rsid w:val="00E16606"/>
    <w:rsid w:val="00E366E0"/>
    <w:rsid w:val="00E8427B"/>
    <w:rsid w:val="00E95179"/>
    <w:rsid w:val="00EA05BD"/>
    <w:rsid w:val="00EB786E"/>
    <w:rsid w:val="00EF360E"/>
    <w:rsid w:val="00F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EBD1"/>
  <w15:docId w15:val="{121D2341-29A0-40FC-A1BC-45EDF244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7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69"/>
    <w:pPr>
      <w:ind w:left="720"/>
      <w:contextualSpacing/>
    </w:pPr>
  </w:style>
  <w:style w:type="paragraph" w:styleId="NoSpacing">
    <w:name w:val="No Spacing"/>
    <w:aliases w:val="nota de rodapé"/>
    <w:next w:val="Normal"/>
    <w:uiPriority w:val="1"/>
    <w:qFormat/>
    <w:rsid w:val="00704769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eastAsia="pt-BR"/>
    </w:rPr>
  </w:style>
  <w:style w:type="character" w:styleId="SubtleEmphasis">
    <w:name w:val="Subtle Emphasis"/>
    <w:basedOn w:val="DefaultParagraphFont"/>
    <w:uiPriority w:val="19"/>
    <w:qFormat/>
    <w:rsid w:val="00813653"/>
    <w:rPr>
      <w:rFonts w:ascii="Lucida Handwriting" w:hAnsi="Lucida Handwriting"/>
      <w:iCs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9E34C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CB"/>
    <w:rPr>
      <w:rFonts w:ascii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CB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\AppData\Roaming\Microsoft\Modelos\Cabe&#231;alho%20T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Cabeçalho TA.dotx</Template>
  <TotalTime>4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Faccio Lima</dc:creator>
  <cp:lastModifiedBy>Juliana Lima</cp:lastModifiedBy>
  <cp:revision>7</cp:revision>
  <cp:lastPrinted>2013-11-26T22:56:00Z</cp:lastPrinted>
  <dcterms:created xsi:type="dcterms:W3CDTF">2016-07-08T20:23:00Z</dcterms:created>
  <dcterms:modified xsi:type="dcterms:W3CDTF">2019-02-07T12:51:00Z</dcterms:modified>
</cp:coreProperties>
</file>