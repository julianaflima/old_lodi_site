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1A72" w14:textId="77777777" w:rsidR="0087415C" w:rsidRDefault="0087415C" w:rsidP="00342A8E">
      <w:pPr>
        <w:spacing w:line="240" w:lineRule="auto"/>
        <w:ind w:left="708" w:hanging="708"/>
      </w:pPr>
    </w:p>
    <w:p w14:paraId="25CD1A73" w14:textId="77777777" w:rsidR="0087415C" w:rsidRDefault="00145C28" w:rsidP="000B3BC1">
      <w:pPr>
        <w:spacing w:line="276" w:lineRule="auto"/>
        <w:ind w:firstLine="0"/>
        <w:rPr>
          <w:lang w:val="en-US"/>
        </w:rPr>
      </w:pPr>
      <w:r>
        <w:rPr>
          <w:rFonts w:ascii="Old English Text MT" w:hAnsi="Old English Text MT"/>
          <w:lang w:val="en-US"/>
        </w:rPr>
        <w:t>A</w:t>
      </w:r>
      <w:r>
        <w:rPr>
          <w:lang w:val="en-US"/>
        </w:rPr>
        <w:t xml:space="preserve">) </w:t>
      </w:r>
      <w:r w:rsidR="0087415C" w:rsidRPr="0087415C">
        <w:rPr>
          <w:lang w:val="en-US"/>
        </w:rPr>
        <w:t xml:space="preserve">Determine whether the following </w:t>
      </w:r>
      <w:r w:rsidR="0087415C">
        <w:rPr>
          <w:lang w:val="en-US"/>
        </w:rPr>
        <w:t xml:space="preserve">arguments are valid or invalid. If valid, </w:t>
      </w:r>
      <w:r w:rsidR="002A77F1">
        <w:rPr>
          <w:lang w:val="en-US"/>
        </w:rPr>
        <w:t>determine</w:t>
      </w:r>
      <w:r w:rsidR="0087415C">
        <w:rPr>
          <w:lang w:val="en-US"/>
        </w:rPr>
        <w:t xml:space="preserve"> whether the argument is sound or unsound and whether it is an instance of </w:t>
      </w:r>
      <w:r w:rsidR="0087415C">
        <w:rPr>
          <w:i/>
          <w:lang w:val="en-US"/>
        </w:rPr>
        <w:t>modus ponens</w:t>
      </w:r>
      <w:r w:rsidR="0087415C">
        <w:rPr>
          <w:lang w:val="en-US"/>
        </w:rPr>
        <w:t xml:space="preserve"> or </w:t>
      </w:r>
      <w:r w:rsidR="0087415C">
        <w:rPr>
          <w:i/>
          <w:lang w:val="en-US"/>
        </w:rPr>
        <w:t>modus tollens</w:t>
      </w:r>
      <w:r w:rsidR="0087415C">
        <w:rPr>
          <w:lang w:val="en-US"/>
        </w:rPr>
        <w:t xml:space="preserve">. If invalid, </w:t>
      </w:r>
      <w:r w:rsidR="002A77F1">
        <w:rPr>
          <w:lang w:val="en-US"/>
        </w:rPr>
        <w:t xml:space="preserve">determine </w:t>
      </w:r>
      <w:r w:rsidR="0087415C">
        <w:rPr>
          <w:lang w:val="en-US"/>
        </w:rPr>
        <w:t>which kind of fallacy it is, that is, whether it is the fallacy of affirming the consequent or the fallacy of denying the antecedent.</w:t>
      </w:r>
    </w:p>
    <w:p w14:paraId="25CD1A74" w14:textId="77777777" w:rsidR="0087415C" w:rsidRDefault="0087415C" w:rsidP="0087415C">
      <w:pPr>
        <w:ind w:firstLine="0"/>
        <w:rPr>
          <w:lang w:val="en-US"/>
        </w:rPr>
      </w:pPr>
    </w:p>
    <w:p w14:paraId="25CD1A75" w14:textId="77777777" w:rsidR="000B3BC1" w:rsidRDefault="000B3BC1" w:rsidP="0087415C">
      <w:pPr>
        <w:ind w:firstLine="0"/>
        <w:rPr>
          <w:lang w:val="en-US"/>
        </w:rPr>
      </w:pPr>
      <w:r>
        <w:rPr>
          <w:lang w:val="en-US"/>
        </w:rPr>
        <w:t xml:space="preserve">1. If the moon is </w:t>
      </w:r>
      <w:proofErr w:type="gramStart"/>
      <w:r>
        <w:rPr>
          <w:lang w:val="en-US"/>
        </w:rPr>
        <w:t>made out of</w:t>
      </w:r>
      <w:proofErr w:type="gramEnd"/>
      <w:r>
        <w:rPr>
          <w:lang w:val="en-US"/>
        </w:rPr>
        <w:t xml:space="preserve"> cheese, then birds don’t fly.</w:t>
      </w:r>
    </w:p>
    <w:p w14:paraId="25CD1A76" w14:textId="77777777" w:rsidR="000B3BC1" w:rsidRDefault="000B3BC1" w:rsidP="0087415C">
      <w:pPr>
        <w:ind w:firstLine="0"/>
        <w:rPr>
          <w:lang w:val="en-US"/>
        </w:rPr>
      </w:pPr>
      <w:r>
        <w:rPr>
          <w:lang w:val="en-US"/>
        </w:rPr>
        <w:t xml:space="preserve">    </w:t>
      </w:r>
      <w:r w:rsidR="0018447D">
        <w:rPr>
          <w:lang w:val="en-US"/>
        </w:rPr>
        <w:t xml:space="preserve">The moon is </w:t>
      </w:r>
      <w:proofErr w:type="gramStart"/>
      <w:r w:rsidR="0018447D">
        <w:rPr>
          <w:lang w:val="en-US"/>
        </w:rPr>
        <w:t>made out of</w:t>
      </w:r>
      <w:proofErr w:type="gramEnd"/>
      <w:r w:rsidR="0018447D">
        <w:rPr>
          <w:lang w:val="en-US"/>
        </w:rPr>
        <w:t xml:space="preserve"> cheese</w:t>
      </w:r>
      <w:r>
        <w:rPr>
          <w:lang w:val="en-US"/>
        </w:rPr>
        <w:t>.</w:t>
      </w:r>
    </w:p>
    <w:p w14:paraId="25CD1A77" w14:textId="77777777" w:rsidR="000B3BC1" w:rsidRDefault="000B3BC1" w:rsidP="0087415C">
      <w:pPr>
        <w:ind w:firstLine="0"/>
        <w:rPr>
          <w:lang w:val="en-US"/>
        </w:rPr>
      </w:pPr>
      <w:proofErr w:type="gramStart"/>
      <w:r>
        <w:rPr>
          <w:rFonts w:ascii="Cambria Math" w:hAnsi="Cambria Math" w:cs="Cambria Math"/>
          <w:lang w:val="en-US"/>
        </w:rPr>
        <w:t>∴</w:t>
      </w:r>
      <w:r>
        <w:rPr>
          <w:lang w:val="en-US"/>
        </w:rPr>
        <w:t xml:space="preserve"> </w:t>
      </w:r>
      <w:r w:rsidR="0018447D">
        <w:rPr>
          <w:lang w:val="en-US"/>
        </w:rPr>
        <w:t xml:space="preserve"> Birds</w:t>
      </w:r>
      <w:proofErr w:type="gramEnd"/>
      <w:r w:rsidR="0018447D">
        <w:rPr>
          <w:lang w:val="en-US"/>
        </w:rPr>
        <w:t xml:space="preserve"> don’t fly</w:t>
      </w:r>
      <w:r>
        <w:rPr>
          <w:lang w:val="en-US"/>
        </w:rPr>
        <w:t>.</w:t>
      </w:r>
    </w:p>
    <w:p w14:paraId="25CD1A78" w14:textId="77777777" w:rsidR="000B3BC1" w:rsidRDefault="000B3BC1" w:rsidP="0087415C">
      <w:pPr>
        <w:ind w:firstLine="0"/>
        <w:rPr>
          <w:lang w:val="en-US"/>
        </w:rPr>
      </w:pPr>
    </w:p>
    <w:p w14:paraId="25CD1A79" w14:textId="77777777" w:rsidR="000B3BC1" w:rsidRDefault="000B3BC1" w:rsidP="0087415C">
      <w:pPr>
        <w:ind w:firstLine="0"/>
        <w:rPr>
          <w:lang w:val="en-US"/>
        </w:rPr>
      </w:pPr>
      <w:r>
        <w:rPr>
          <w:lang w:val="en-US"/>
        </w:rPr>
        <w:t>2. If it rains, then the floor gets wet.</w:t>
      </w:r>
    </w:p>
    <w:p w14:paraId="25CD1A7A" w14:textId="77777777" w:rsidR="000B3BC1" w:rsidRDefault="000B3BC1" w:rsidP="0087415C">
      <w:pPr>
        <w:ind w:firstLine="0"/>
        <w:rPr>
          <w:lang w:val="en-US"/>
        </w:rPr>
      </w:pPr>
      <w:r>
        <w:rPr>
          <w:lang w:val="en-US"/>
        </w:rPr>
        <w:t xml:space="preserve">    </w:t>
      </w:r>
      <w:r w:rsidR="0018447D">
        <w:rPr>
          <w:lang w:val="en-US"/>
        </w:rPr>
        <w:t>The floor is not wet</w:t>
      </w:r>
      <w:r>
        <w:rPr>
          <w:lang w:val="en-US"/>
        </w:rPr>
        <w:t>.</w:t>
      </w:r>
    </w:p>
    <w:p w14:paraId="25CD1A7B" w14:textId="77777777" w:rsidR="000B3BC1" w:rsidRDefault="000B3BC1" w:rsidP="0087415C">
      <w:pPr>
        <w:ind w:firstLine="0"/>
        <w:rPr>
          <w:lang w:val="en-US"/>
        </w:rPr>
      </w:pPr>
      <w:r>
        <w:rPr>
          <w:rFonts w:ascii="Cambria Math" w:hAnsi="Cambria Math" w:cs="Cambria Math"/>
          <w:lang w:val="en-US"/>
        </w:rPr>
        <w:t>∴</w:t>
      </w:r>
      <w:r>
        <w:rPr>
          <w:lang w:val="en-US"/>
        </w:rPr>
        <w:t xml:space="preserve"> </w:t>
      </w:r>
      <w:r w:rsidR="0018447D">
        <w:rPr>
          <w:lang w:val="en-US"/>
        </w:rPr>
        <w:t>It doesn’t rain</w:t>
      </w:r>
      <w:r>
        <w:rPr>
          <w:lang w:val="en-US"/>
        </w:rPr>
        <w:t>.</w:t>
      </w:r>
    </w:p>
    <w:p w14:paraId="25CD1A7C" w14:textId="77777777" w:rsidR="000B3BC1" w:rsidRDefault="000B3BC1" w:rsidP="0087415C">
      <w:pPr>
        <w:ind w:firstLine="0"/>
        <w:rPr>
          <w:lang w:val="en-US"/>
        </w:rPr>
      </w:pPr>
    </w:p>
    <w:p w14:paraId="25CD1A7D" w14:textId="77777777" w:rsidR="000B3BC1" w:rsidRDefault="000B3BC1" w:rsidP="0087415C">
      <w:pPr>
        <w:ind w:firstLine="0"/>
        <w:rPr>
          <w:lang w:val="en-US"/>
        </w:rPr>
      </w:pPr>
      <w:r>
        <w:rPr>
          <w:lang w:val="en-US"/>
        </w:rPr>
        <w:t xml:space="preserve">3. If </w:t>
      </w:r>
      <w:r w:rsidR="0018447D">
        <w:rPr>
          <w:lang w:val="en-US"/>
        </w:rPr>
        <w:t>a thing</w:t>
      </w:r>
      <w:r>
        <w:rPr>
          <w:lang w:val="en-US"/>
        </w:rPr>
        <w:t xml:space="preserve"> is a circle, then it’s not a square.</w:t>
      </w:r>
    </w:p>
    <w:p w14:paraId="25CD1A7E" w14:textId="77777777" w:rsidR="000B3BC1" w:rsidRDefault="000B3BC1" w:rsidP="0087415C">
      <w:pPr>
        <w:ind w:firstLine="0"/>
        <w:rPr>
          <w:lang w:val="en-US"/>
        </w:rPr>
      </w:pPr>
      <w:r>
        <w:rPr>
          <w:lang w:val="en-US"/>
        </w:rPr>
        <w:t xml:space="preserve">    </w:t>
      </w:r>
      <w:r w:rsidR="0018447D">
        <w:rPr>
          <w:lang w:val="en-US"/>
        </w:rPr>
        <w:t>A thing</w:t>
      </w:r>
      <w:r>
        <w:rPr>
          <w:lang w:val="en-US"/>
        </w:rPr>
        <w:t xml:space="preserve"> is not a </w:t>
      </w:r>
      <w:r w:rsidR="0018447D">
        <w:rPr>
          <w:lang w:val="en-US"/>
        </w:rPr>
        <w:t>square</w:t>
      </w:r>
      <w:r>
        <w:rPr>
          <w:lang w:val="en-US"/>
        </w:rPr>
        <w:t>.</w:t>
      </w:r>
    </w:p>
    <w:p w14:paraId="25CD1A7F" w14:textId="77777777" w:rsidR="000B3BC1" w:rsidRDefault="000B3BC1" w:rsidP="0087415C">
      <w:pPr>
        <w:ind w:firstLine="0"/>
        <w:rPr>
          <w:lang w:val="en-US"/>
        </w:rPr>
      </w:pPr>
      <w:r>
        <w:rPr>
          <w:rFonts w:ascii="Cambria Math" w:hAnsi="Cambria Math" w:cs="Cambria Math"/>
          <w:lang w:val="en-US"/>
        </w:rPr>
        <w:t>∴</w:t>
      </w:r>
      <w:r>
        <w:rPr>
          <w:lang w:val="en-US"/>
        </w:rPr>
        <w:t xml:space="preserve"> </w:t>
      </w:r>
      <w:r w:rsidR="0018447D">
        <w:rPr>
          <w:lang w:val="en-US"/>
        </w:rPr>
        <w:t>A thing is a circle.</w:t>
      </w:r>
    </w:p>
    <w:p w14:paraId="25CD1A80" w14:textId="77777777" w:rsidR="000B3BC1" w:rsidRDefault="000B3BC1" w:rsidP="0087415C">
      <w:pPr>
        <w:ind w:firstLine="0"/>
        <w:rPr>
          <w:lang w:val="en-US"/>
        </w:rPr>
      </w:pPr>
    </w:p>
    <w:p w14:paraId="25CD1A81" w14:textId="77777777" w:rsidR="000B3BC1" w:rsidRDefault="000B3BC1" w:rsidP="0087415C">
      <w:pPr>
        <w:ind w:firstLine="0"/>
        <w:rPr>
          <w:lang w:val="en-US"/>
        </w:rPr>
      </w:pPr>
      <w:r>
        <w:rPr>
          <w:lang w:val="en-US"/>
        </w:rPr>
        <w:t>4. If I had Bill Gates’ money, then I’d be rich.</w:t>
      </w:r>
    </w:p>
    <w:p w14:paraId="25CD1A82" w14:textId="77777777" w:rsidR="000B3BC1" w:rsidRDefault="000B3BC1" w:rsidP="0087415C">
      <w:pPr>
        <w:ind w:firstLine="0"/>
        <w:rPr>
          <w:lang w:val="en-US"/>
        </w:rPr>
      </w:pPr>
      <w:r>
        <w:rPr>
          <w:lang w:val="en-US"/>
        </w:rPr>
        <w:t xml:space="preserve">    I don’t have Bill Gates’ money.</w:t>
      </w:r>
    </w:p>
    <w:p w14:paraId="25CD1A83" w14:textId="77777777" w:rsidR="000B3BC1" w:rsidRDefault="000B3BC1" w:rsidP="0087415C">
      <w:pPr>
        <w:ind w:firstLine="0"/>
        <w:rPr>
          <w:lang w:val="en-US"/>
        </w:rPr>
      </w:pPr>
      <w:proofErr w:type="gramStart"/>
      <w:r>
        <w:rPr>
          <w:rFonts w:ascii="Cambria Math" w:hAnsi="Cambria Math" w:cs="Cambria Math"/>
          <w:lang w:val="en-US"/>
        </w:rPr>
        <w:t>∴</w:t>
      </w:r>
      <w:r w:rsidR="0018447D">
        <w:rPr>
          <w:lang w:val="en-US"/>
        </w:rPr>
        <w:t xml:space="preserve">  </w:t>
      </w:r>
      <w:r>
        <w:rPr>
          <w:lang w:val="en-US"/>
        </w:rPr>
        <w:t>I</w:t>
      </w:r>
      <w:proofErr w:type="gramEnd"/>
      <w:r>
        <w:rPr>
          <w:lang w:val="en-US"/>
        </w:rPr>
        <w:t xml:space="preserve"> am not rich</w:t>
      </w:r>
      <w:r w:rsidR="0018447D">
        <w:rPr>
          <w:lang w:val="en-US"/>
        </w:rPr>
        <w:t>.</w:t>
      </w:r>
    </w:p>
    <w:p w14:paraId="25CD1A84" w14:textId="77777777" w:rsidR="000B3BC1" w:rsidRDefault="000B3BC1" w:rsidP="0087415C">
      <w:pPr>
        <w:ind w:firstLine="0"/>
        <w:rPr>
          <w:lang w:val="en-US"/>
        </w:rPr>
      </w:pPr>
    </w:p>
    <w:p w14:paraId="25CD1A85" w14:textId="77777777" w:rsidR="0087415C" w:rsidRDefault="0087415C" w:rsidP="004042E0">
      <w:pPr>
        <w:spacing w:line="240" w:lineRule="auto"/>
        <w:ind w:firstLine="0"/>
        <w:rPr>
          <w:lang w:val="en-US"/>
        </w:rPr>
      </w:pPr>
    </w:p>
    <w:p w14:paraId="25CD1A86" w14:textId="18408CE8" w:rsidR="00C90DCD" w:rsidRDefault="00145C28" w:rsidP="00C90DCD">
      <w:pPr>
        <w:spacing w:line="276" w:lineRule="auto"/>
        <w:ind w:firstLine="0"/>
        <w:rPr>
          <w:lang w:val="en-US"/>
        </w:rPr>
      </w:pPr>
      <w:r>
        <w:rPr>
          <w:lang w:val="en-US"/>
        </w:rPr>
        <w:t xml:space="preserve"> </w:t>
      </w:r>
      <w:r>
        <w:rPr>
          <w:rFonts w:ascii="Old English Text MT" w:hAnsi="Old English Text MT"/>
          <w:lang w:val="en-US"/>
        </w:rPr>
        <w:t>B</w:t>
      </w:r>
      <w:r>
        <w:rPr>
          <w:lang w:val="en-US"/>
        </w:rPr>
        <w:t xml:space="preserve">) </w:t>
      </w:r>
      <w:r w:rsidR="00D40F61">
        <w:rPr>
          <w:lang w:val="en-US"/>
        </w:rPr>
        <w:t xml:space="preserve">Sometimes philosophers give arguments that contain </w:t>
      </w:r>
      <w:r w:rsidR="00D40F61" w:rsidRPr="00D40F61">
        <w:rPr>
          <w:i/>
          <w:lang w:val="en-US"/>
        </w:rPr>
        <w:t>implicit premises</w:t>
      </w:r>
      <w:r w:rsidR="00D40F61">
        <w:rPr>
          <w:lang w:val="en-US"/>
        </w:rPr>
        <w:t xml:space="preserve">. An implicit premise is a </w:t>
      </w:r>
      <w:r w:rsidR="0065332F">
        <w:rPr>
          <w:lang w:val="en-US"/>
        </w:rPr>
        <w:t>claim</w:t>
      </w:r>
      <w:r w:rsidR="00D40F61">
        <w:rPr>
          <w:lang w:val="en-US"/>
        </w:rPr>
        <w:t xml:space="preserve"> upon which the validity of the argument depends but that is not explicitly expressed. A philosopher might rely on a</w:t>
      </w:r>
      <w:r w:rsidR="00C90DCD">
        <w:rPr>
          <w:lang w:val="en-US"/>
        </w:rPr>
        <w:t>n</w:t>
      </w:r>
      <w:r w:rsidR="00D40F61">
        <w:rPr>
          <w:lang w:val="en-US"/>
        </w:rPr>
        <w:t xml:space="preserve"> implicit premise either intentionally or non-intentionally. </w:t>
      </w:r>
      <w:r w:rsidR="00C90DCD">
        <w:rPr>
          <w:lang w:val="en-US"/>
        </w:rPr>
        <w:t xml:space="preserve">When we reconstruct an argument, we </w:t>
      </w:r>
      <w:proofErr w:type="gramStart"/>
      <w:r w:rsidR="00C90DCD">
        <w:rPr>
          <w:lang w:val="en-US"/>
        </w:rPr>
        <w:t>have to</w:t>
      </w:r>
      <w:proofErr w:type="gramEnd"/>
      <w:r w:rsidR="00C90DCD">
        <w:rPr>
          <w:lang w:val="en-US"/>
        </w:rPr>
        <w:t xml:space="preserve"> make sure we state all premises upon which the validity of the argument depends, including the premises that are implicit in the argument as originally stated. </w:t>
      </w:r>
    </w:p>
    <w:p w14:paraId="25CD1A87" w14:textId="77777777" w:rsidR="00D40F61" w:rsidRDefault="00C90DCD" w:rsidP="00C90DCD">
      <w:pPr>
        <w:spacing w:line="276" w:lineRule="auto"/>
        <w:ind w:firstLine="0"/>
        <w:rPr>
          <w:lang w:val="en-US"/>
        </w:rPr>
      </w:pPr>
      <w:r>
        <w:rPr>
          <w:lang w:val="en-US"/>
        </w:rPr>
        <w:t>Give the implicit premise of the following arguments:</w:t>
      </w:r>
    </w:p>
    <w:p w14:paraId="25CD1A88" w14:textId="77777777" w:rsidR="00C90DCD" w:rsidRDefault="00C90DCD" w:rsidP="0087415C">
      <w:pPr>
        <w:ind w:firstLine="0"/>
        <w:rPr>
          <w:lang w:val="en-US"/>
        </w:rPr>
      </w:pPr>
    </w:p>
    <w:p w14:paraId="25CD1A89" w14:textId="77777777" w:rsidR="00C90DCD" w:rsidRDefault="00C90DCD" w:rsidP="0087415C">
      <w:pPr>
        <w:ind w:firstLine="0"/>
        <w:rPr>
          <w:lang w:val="en-US"/>
        </w:rPr>
      </w:pPr>
      <w:r>
        <w:rPr>
          <w:lang w:val="en-US"/>
        </w:rPr>
        <w:t>5. If California is in the US, then I’ve already been in the US</w:t>
      </w:r>
      <w:r w:rsidR="004042E0">
        <w:rPr>
          <w:lang w:val="en-US"/>
        </w:rPr>
        <w:t>.</w:t>
      </w:r>
    </w:p>
    <w:p w14:paraId="25CD1A8A" w14:textId="77777777" w:rsidR="00C90DCD" w:rsidRDefault="00C90DCD" w:rsidP="0087415C">
      <w:pPr>
        <w:ind w:firstLine="0"/>
        <w:rPr>
          <w:lang w:val="en-US"/>
        </w:rPr>
      </w:pPr>
      <w:proofErr w:type="gramStart"/>
      <w:r>
        <w:rPr>
          <w:rFonts w:ascii="Cambria Math" w:hAnsi="Cambria Math" w:cs="Cambria Math"/>
          <w:lang w:val="en-US"/>
        </w:rPr>
        <w:t>∴</w:t>
      </w:r>
      <w:r>
        <w:rPr>
          <w:lang w:val="en-US"/>
        </w:rPr>
        <w:t xml:space="preserve">  I’ve</w:t>
      </w:r>
      <w:proofErr w:type="gramEnd"/>
      <w:r>
        <w:rPr>
          <w:lang w:val="en-US"/>
        </w:rPr>
        <w:t xml:space="preserve"> already been in the US</w:t>
      </w:r>
      <w:r w:rsidR="004042E0">
        <w:rPr>
          <w:lang w:val="en-US"/>
        </w:rPr>
        <w:t>.</w:t>
      </w:r>
    </w:p>
    <w:p w14:paraId="25CD1A8B" w14:textId="77777777" w:rsidR="00C90DCD" w:rsidRDefault="00C90DCD" w:rsidP="0087415C">
      <w:pPr>
        <w:ind w:firstLine="0"/>
        <w:rPr>
          <w:lang w:val="en-US"/>
        </w:rPr>
      </w:pPr>
    </w:p>
    <w:p w14:paraId="25CD1A8C" w14:textId="77777777" w:rsidR="00C90DCD" w:rsidRDefault="00C90DCD" w:rsidP="0087415C">
      <w:pPr>
        <w:ind w:firstLine="0"/>
        <w:rPr>
          <w:lang w:val="en-US"/>
        </w:rPr>
      </w:pPr>
      <w:r>
        <w:rPr>
          <w:lang w:val="en-US"/>
        </w:rPr>
        <w:t xml:space="preserve">6. If English is </w:t>
      </w:r>
      <w:r w:rsidR="00D03F0F">
        <w:rPr>
          <w:lang w:val="en-US"/>
        </w:rPr>
        <w:t>my</w:t>
      </w:r>
      <w:r>
        <w:rPr>
          <w:lang w:val="en-US"/>
        </w:rPr>
        <w:t xml:space="preserve"> mother language,</w:t>
      </w:r>
      <w:r w:rsidR="00D03F0F">
        <w:rPr>
          <w:lang w:val="en-US"/>
        </w:rPr>
        <w:t xml:space="preserve"> then I don’t make English mistakes</w:t>
      </w:r>
      <w:r w:rsidR="004042E0">
        <w:rPr>
          <w:lang w:val="en-US"/>
        </w:rPr>
        <w:t>.</w:t>
      </w:r>
    </w:p>
    <w:p w14:paraId="25CD1A8D" w14:textId="77777777" w:rsidR="00D03F0F" w:rsidRDefault="00D03F0F" w:rsidP="0087415C">
      <w:pPr>
        <w:ind w:firstLine="0"/>
        <w:rPr>
          <w:lang w:val="en-US"/>
        </w:rPr>
      </w:pPr>
      <w:proofErr w:type="gramStart"/>
      <w:r>
        <w:rPr>
          <w:rFonts w:ascii="Cambria Math" w:hAnsi="Cambria Math" w:cs="Cambria Math"/>
          <w:lang w:val="en-US"/>
        </w:rPr>
        <w:t>∴</w:t>
      </w:r>
      <w:r>
        <w:rPr>
          <w:lang w:val="en-US"/>
        </w:rPr>
        <w:t xml:space="preserve">  English</w:t>
      </w:r>
      <w:proofErr w:type="gramEnd"/>
      <w:r>
        <w:rPr>
          <w:lang w:val="en-US"/>
        </w:rPr>
        <w:t xml:space="preserve"> is not my mother language</w:t>
      </w:r>
      <w:r w:rsidR="004042E0">
        <w:rPr>
          <w:lang w:val="en-US"/>
        </w:rPr>
        <w:t>.</w:t>
      </w:r>
    </w:p>
    <w:p w14:paraId="25CD1A8E" w14:textId="77777777" w:rsidR="00C90DCD" w:rsidRDefault="00C90DCD" w:rsidP="0087415C">
      <w:pPr>
        <w:ind w:firstLine="0"/>
        <w:rPr>
          <w:lang w:val="en-US"/>
        </w:rPr>
      </w:pPr>
    </w:p>
    <w:p w14:paraId="25CD1A8F" w14:textId="388315B4" w:rsidR="0087415C" w:rsidRPr="003D4D56" w:rsidRDefault="00D40F61" w:rsidP="00D40F61">
      <w:pPr>
        <w:spacing w:line="276" w:lineRule="auto"/>
        <w:ind w:firstLine="0"/>
        <w:rPr>
          <w:lang w:val="en-US"/>
        </w:rPr>
      </w:pPr>
      <w:r>
        <w:rPr>
          <w:rFonts w:ascii="Old English Text MT" w:hAnsi="Old English Text MT"/>
          <w:lang w:val="en-US"/>
        </w:rPr>
        <w:t>C</w:t>
      </w:r>
      <w:r>
        <w:rPr>
          <w:lang w:val="en-US"/>
        </w:rPr>
        <w:t xml:space="preserve">) </w:t>
      </w:r>
      <w:r w:rsidR="0087415C">
        <w:rPr>
          <w:lang w:val="en-US"/>
        </w:rPr>
        <w:t>Come up with doubt-makers</w:t>
      </w:r>
      <w:r w:rsidR="0018447D">
        <w:rPr>
          <w:lang w:val="en-US"/>
        </w:rPr>
        <w:t xml:space="preserve">, if there </w:t>
      </w:r>
      <w:r w:rsidR="00B206D8">
        <w:rPr>
          <w:lang w:val="en-US"/>
        </w:rPr>
        <w:t>are</w:t>
      </w:r>
      <w:r w:rsidR="0018447D">
        <w:rPr>
          <w:lang w:val="en-US"/>
        </w:rPr>
        <w:t xml:space="preserve"> any,</w:t>
      </w:r>
      <w:r w:rsidR="0087415C">
        <w:rPr>
          <w:lang w:val="en-US"/>
        </w:rPr>
        <w:t xml:space="preserve"> for the following </w:t>
      </w:r>
      <w:r w:rsidR="0018447D">
        <w:rPr>
          <w:lang w:val="en-US"/>
        </w:rPr>
        <w:t>propositions</w:t>
      </w:r>
      <w:r w:rsidR="0087415C">
        <w:rPr>
          <w:lang w:val="en-US"/>
        </w:rPr>
        <w:t>.</w:t>
      </w:r>
      <w:r w:rsidR="003D4D56">
        <w:rPr>
          <w:lang w:val="en-US"/>
        </w:rPr>
        <w:t xml:space="preserve"> Given that for Descartes </w:t>
      </w:r>
      <w:r w:rsidR="00075B53">
        <w:rPr>
          <w:lang w:val="en-US"/>
        </w:rPr>
        <w:t>some</w:t>
      </w:r>
      <w:r w:rsidR="003D4D56">
        <w:rPr>
          <w:lang w:val="en-US"/>
        </w:rPr>
        <w:t xml:space="preserve">one knows a proposition </w:t>
      </w:r>
      <w:r w:rsidR="003D4D56">
        <w:rPr>
          <w:i/>
          <w:lang w:val="en-US"/>
        </w:rPr>
        <w:t>P</w:t>
      </w:r>
      <w:r w:rsidR="003D4D56">
        <w:rPr>
          <w:lang w:val="en-US"/>
        </w:rPr>
        <w:t xml:space="preserve"> </w:t>
      </w:r>
      <w:r w:rsidR="00075B53">
        <w:rPr>
          <w:lang w:val="en-US"/>
        </w:rPr>
        <w:t xml:space="preserve">only </w:t>
      </w:r>
      <w:r w:rsidR="003D4D56">
        <w:rPr>
          <w:lang w:val="en-US"/>
        </w:rPr>
        <w:t xml:space="preserve">if she can rule out doubt-makers for </w:t>
      </w:r>
      <w:r w:rsidR="003D4D56">
        <w:rPr>
          <w:i/>
          <w:lang w:val="en-US"/>
        </w:rPr>
        <w:t>P</w:t>
      </w:r>
      <w:r w:rsidR="003D4D56">
        <w:rPr>
          <w:lang w:val="en-US"/>
        </w:rPr>
        <w:t xml:space="preserve">, is it possible to know any of those propositions? </w:t>
      </w:r>
    </w:p>
    <w:p w14:paraId="25CD1A90" w14:textId="77777777" w:rsidR="0087415C" w:rsidRDefault="0087415C" w:rsidP="0087415C">
      <w:pPr>
        <w:ind w:firstLine="0"/>
        <w:rPr>
          <w:lang w:val="en-US"/>
        </w:rPr>
      </w:pPr>
    </w:p>
    <w:p w14:paraId="25CD1A91" w14:textId="77777777" w:rsidR="0087415C" w:rsidRDefault="002876E2" w:rsidP="0087415C">
      <w:pPr>
        <w:ind w:firstLine="0"/>
        <w:rPr>
          <w:lang w:val="en-US"/>
        </w:rPr>
      </w:pPr>
      <w:r>
        <w:rPr>
          <w:lang w:val="en-US"/>
        </w:rPr>
        <w:t>7</w:t>
      </w:r>
      <w:r w:rsidR="0087415C">
        <w:rPr>
          <w:lang w:val="en-US"/>
        </w:rPr>
        <w:t xml:space="preserve">. </w:t>
      </w:r>
      <w:r w:rsidR="0087415C">
        <w:rPr>
          <w:noProof/>
          <w:lang w:val="en-US" w:eastAsia="en-US"/>
        </w:rPr>
        <w:drawing>
          <wp:inline distT="0" distB="0" distL="0" distR="0" wp14:anchorId="25CD1A9C" wp14:editId="25CD1A9D">
            <wp:extent cx="519778" cy="508835"/>
            <wp:effectExtent l="19050" t="0" r="0" b="0"/>
            <wp:docPr id="1" name="Imagem 1" descr="C:\Users\Juliana\AppData\Local\Microsoft\Windows\Temporary Internet Files\Content.IE5\Q0NPLHO2\MC900052966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a\AppData\Local\Microsoft\Windows\Temporary Internet Files\Content.IE5\Q0NPLHO2\MC900052966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6" cy="51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15C">
        <w:rPr>
          <w:lang w:val="en-US"/>
        </w:rPr>
        <w:tab/>
        <w:t>This is a zebra</w:t>
      </w:r>
      <w:r w:rsidR="003D4D56">
        <w:rPr>
          <w:lang w:val="en-US"/>
        </w:rPr>
        <w:t>.</w:t>
      </w:r>
    </w:p>
    <w:p w14:paraId="25CD1A92" w14:textId="77777777" w:rsidR="0087415C" w:rsidRDefault="0087415C" w:rsidP="004042E0">
      <w:pPr>
        <w:spacing w:line="480" w:lineRule="auto"/>
        <w:ind w:firstLine="0"/>
        <w:rPr>
          <w:lang w:val="en-US"/>
        </w:rPr>
      </w:pPr>
    </w:p>
    <w:p w14:paraId="25CD1A93" w14:textId="77777777" w:rsidR="0087415C" w:rsidRDefault="002876E2" w:rsidP="0087415C">
      <w:pPr>
        <w:ind w:firstLine="0"/>
        <w:rPr>
          <w:lang w:val="en-US"/>
        </w:rPr>
      </w:pPr>
      <w:r>
        <w:rPr>
          <w:lang w:val="en-US"/>
        </w:rPr>
        <w:t>8</w:t>
      </w:r>
      <w:r w:rsidR="0087415C">
        <w:rPr>
          <w:lang w:val="en-US"/>
        </w:rPr>
        <w:t>. The Earth has 4.54 billion years.</w:t>
      </w:r>
    </w:p>
    <w:p w14:paraId="25CD1A94" w14:textId="77777777" w:rsidR="0087415C" w:rsidRDefault="0087415C" w:rsidP="004042E0">
      <w:pPr>
        <w:spacing w:line="480" w:lineRule="auto"/>
        <w:ind w:firstLine="0"/>
        <w:rPr>
          <w:lang w:val="en-US"/>
        </w:rPr>
      </w:pPr>
    </w:p>
    <w:p w14:paraId="25CD1A95" w14:textId="77777777" w:rsidR="0087415C" w:rsidRDefault="002876E2" w:rsidP="0087415C">
      <w:pPr>
        <w:ind w:firstLine="0"/>
        <w:rPr>
          <w:lang w:val="en-US"/>
        </w:rPr>
      </w:pPr>
      <w:r>
        <w:rPr>
          <w:lang w:val="en-US"/>
        </w:rPr>
        <w:t>9</w:t>
      </w:r>
      <w:r w:rsidR="0087415C">
        <w:rPr>
          <w:lang w:val="en-US"/>
        </w:rPr>
        <w:t>. Two plus two equals 4.</w:t>
      </w:r>
    </w:p>
    <w:p w14:paraId="25CD1A96" w14:textId="77777777" w:rsidR="0087415C" w:rsidRDefault="0087415C" w:rsidP="004042E0">
      <w:pPr>
        <w:spacing w:line="480" w:lineRule="auto"/>
        <w:ind w:firstLine="0"/>
        <w:rPr>
          <w:lang w:val="en-US"/>
        </w:rPr>
      </w:pPr>
    </w:p>
    <w:p w14:paraId="25CD1A97" w14:textId="77777777" w:rsidR="0087415C" w:rsidRDefault="002876E2" w:rsidP="0087415C">
      <w:pPr>
        <w:ind w:firstLine="0"/>
        <w:rPr>
          <w:lang w:val="en-US"/>
        </w:rPr>
      </w:pPr>
      <w:r>
        <w:rPr>
          <w:lang w:val="en-US"/>
        </w:rPr>
        <w:t>10</w:t>
      </w:r>
      <w:r w:rsidR="0087415C">
        <w:rPr>
          <w:lang w:val="en-US"/>
        </w:rPr>
        <w:t xml:space="preserve">. </w:t>
      </w:r>
      <w:r w:rsidR="003D4D56">
        <w:rPr>
          <w:lang w:val="en-US"/>
        </w:rPr>
        <w:t xml:space="preserve">A ball is either </w:t>
      </w:r>
      <w:r w:rsidR="00B3043F">
        <w:rPr>
          <w:lang w:val="en-US"/>
        </w:rPr>
        <w:t xml:space="preserve">entirely </w:t>
      </w:r>
      <w:r w:rsidR="003D4D56">
        <w:rPr>
          <w:lang w:val="en-US"/>
        </w:rPr>
        <w:t>red or not red at any specific time.</w:t>
      </w:r>
    </w:p>
    <w:p w14:paraId="25CD1A98" w14:textId="77777777" w:rsidR="003D4D56" w:rsidRDefault="003D4D56" w:rsidP="004042E0">
      <w:pPr>
        <w:spacing w:line="480" w:lineRule="auto"/>
        <w:ind w:firstLine="0"/>
        <w:rPr>
          <w:lang w:val="en-US"/>
        </w:rPr>
      </w:pPr>
    </w:p>
    <w:p w14:paraId="25CD1A99" w14:textId="77777777" w:rsidR="003D4D56" w:rsidRDefault="002876E2" w:rsidP="0087415C">
      <w:pPr>
        <w:ind w:firstLine="0"/>
        <w:rPr>
          <w:lang w:val="en-US"/>
        </w:rPr>
      </w:pPr>
      <w:r>
        <w:rPr>
          <w:lang w:val="en-US"/>
        </w:rPr>
        <w:t>11</w:t>
      </w:r>
      <w:r w:rsidR="003D4D56">
        <w:rPr>
          <w:lang w:val="en-US"/>
        </w:rPr>
        <w:t>. The walls of my bedroom are yellow.</w:t>
      </w:r>
    </w:p>
    <w:p w14:paraId="25CD1A9A" w14:textId="77777777" w:rsidR="003D4D56" w:rsidRDefault="003D4D56" w:rsidP="004042E0">
      <w:pPr>
        <w:spacing w:line="480" w:lineRule="auto"/>
        <w:ind w:firstLine="0"/>
        <w:rPr>
          <w:lang w:val="en-US"/>
        </w:rPr>
      </w:pPr>
    </w:p>
    <w:p w14:paraId="25CD1A9B" w14:textId="77777777" w:rsidR="003D4D56" w:rsidRPr="0087415C" w:rsidRDefault="002876E2" w:rsidP="0087415C">
      <w:pPr>
        <w:ind w:firstLine="0"/>
        <w:rPr>
          <w:lang w:val="en-US"/>
        </w:rPr>
      </w:pPr>
      <w:r>
        <w:rPr>
          <w:lang w:val="en-US"/>
        </w:rPr>
        <w:t>12</w:t>
      </w:r>
      <w:r w:rsidR="003D4D56">
        <w:rPr>
          <w:lang w:val="en-US"/>
        </w:rPr>
        <w:t xml:space="preserve">. (Suppose that I am </w:t>
      </w:r>
      <w:proofErr w:type="gramStart"/>
      <w:r w:rsidR="003D4D56">
        <w:rPr>
          <w:lang w:val="en-US"/>
        </w:rPr>
        <w:t>hallucinating</w:t>
      </w:r>
      <w:proofErr w:type="gramEnd"/>
      <w:r w:rsidR="003D4D56">
        <w:rPr>
          <w:lang w:val="en-US"/>
        </w:rPr>
        <w:t xml:space="preserve"> and my hallucination is of a pink elephant.) I am seeing a pink elephant.</w:t>
      </w:r>
      <w:r w:rsidR="003D4D56">
        <w:rPr>
          <w:lang w:val="en-US"/>
        </w:rPr>
        <w:tab/>
      </w:r>
    </w:p>
    <w:sectPr w:rsidR="003D4D56" w:rsidRPr="0087415C" w:rsidSect="000F35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1DB52" w14:textId="77777777" w:rsidR="00297761" w:rsidRDefault="00297761" w:rsidP="009E34CB">
      <w:pPr>
        <w:spacing w:line="240" w:lineRule="auto"/>
      </w:pPr>
      <w:r>
        <w:separator/>
      </w:r>
    </w:p>
  </w:endnote>
  <w:endnote w:type="continuationSeparator" w:id="0">
    <w:p w14:paraId="54AE6410" w14:textId="77777777" w:rsidR="00297761" w:rsidRDefault="00297761" w:rsidP="009E3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Urdu Typesetting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92802" w14:textId="77777777" w:rsidR="006E607A" w:rsidRDefault="006E6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8759138"/>
      <w:docPartObj>
        <w:docPartGallery w:val="Page Numbers (Bottom of Page)"/>
        <w:docPartUnique/>
      </w:docPartObj>
    </w:sdtPr>
    <w:sdtEndPr/>
    <w:sdtContent>
      <w:p w14:paraId="25CD1AA5" w14:textId="77777777" w:rsidR="00940154" w:rsidRDefault="00C860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A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D1AA6" w14:textId="77777777" w:rsidR="0022165A" w:rsidRDefault="002216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7577" w14:textId="77777777" w:rsidR="006E607A" w:rsidRDefault="006E6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7521B" w14:textId="77777777" w:rsidR="00297761" w:rsidRDefault="00297761" w:rsidP="009E34CB">
      <w:pPr>
        <w:spacing w:line="240" w:lineRule="auto"/>
      </w:pPr>
      <w:r>
        <w:separator/>
      </w:r>
    </w:p>
  </w:footnote>
  <w:footnote w:type="continuationSeparator" w:id="0">
    <w:p w14:paraId="2BAE95AD" w14:textId="77777777" w:rsidR="00297761" w:rsidRDefault="00297761" w:rsidP="009E3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6E895" w14:textId="77777777" w:rsidR="006E607A" w:rsidRDefault="006E6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1AA2" w14:textId="551A4B52" w:rsidR="009E34CB" w:rsidRPr="00940154" w:rsidRDefault="0022165A" w:rsidP="009E34CB">
    <w:pPr>
      <w:pStyle w:val="Header"/>
      <w:ind w:firstLine="0"/>
      <w:rPr>
        <w:color w:val="BFBFBF" w:themeColor="background1" w:themeShade="BF"/>
        <w:lang w:val="en-US"/>
      </w:rPr>
    </w:pPr>
    <w:r w:rsidRPr="00940154">
      <w:rPr>
        <w:color w:val="BFBFBF" w:themeColor="background1" w:themeShade="BF"/>
        <w:lang w:val="en-US"/>
      </w:rPr>
      <w:t>PHIL 1</w:t>
    </w:r>
    <w:r w:rsidR="006E607A">
      <w:rPr>
        <w:color w:val="BFBFBF" w:themeColor="background1" w:themeShade="BF"/>
        <w:lang w:val="en-US"/>
      </w:rPr>
      <w:t xml:space="preserve"> (W14)</w:t>
    </w:r>
    <w:r w:rsidR="009E34CB" w:rsidRPr="00940154">
      <w:rPr>
        <w:color w:val="BFBFBF" w:themeColor="background1" w:themeShade="BF"/>
        <w:lang w:val="en-US"/>
      </w:rPr>
      <w:t xml:space="preserve"> – TA section</w:t>
    </w:r>
    <w:r w:rsidR="009E34CB" w:rsidRPr="00940154">
      <w:rPr>
        <w:color w:val="BFBFBF" w:themeColor="background1" w:themeShade="BF"/>
      </w:rPr>
      <w:ptab w:relativeTo="margin" w:alignment="center" w:leader="none"/>
    </w:r>
    <w:r w:rsidRPr="00940154">
      <w:rPr>
        <w:color w:val="BFBFBF" w:themeColor="background1" w:themeShade="BF"/>
        <w:lang w:val="en-US"/>
      </w:rPr>
      <w:t xml:space="preserve">    </w:t>
    </w:r>
    <w:r w:rsidR="009E34CB" w:rsidRPr="00940154">
      <w:rPr>
        <w:color w:val="BFBFBF" w:themeColor="background1" w:themeShade="BF"/>
        <w:lang w:val="en-US"/>
      </w:rPr>
      <w:t xml:space="preserve">                              </w:t>
    </w:r>
    <w:bookmarkStart w:id="0" w:name="_GoBack"/>
    <w:bookmarkEnd w:id="0"/>
    <w:r w:rsidR="009E34CB" w:rsidRPr="00940154">
      <w:rPr>
        <w:color w:val="BFBFBF" w:themeColor="background1" w:themeShade="BF"/>
        <w:lang w:val="en-US"/>
      </w:rPr>
      <w:t>Juliana Lima (jflima@umail.ucsb.edu)</w:t>
    </w:r>
  </w:p>
  <w:p w14:paraId="25CD1AA3" w14:textId="77777777" w:rsidR="009E34CB" w:rsidRPr="00940154" w:rsidRDefault="00940154" w:rsidP="009E34CB">
    <w:pPr>
      <w:pStyle w:val="Header"/>
      <w:ind w:firstLine="0"/>
      <w:rPr>
        <w:color w:val="BFBFBF" w:themeColor="background1" w:themeShade="BF"/>
        <w:lang w:val="en-US"/>
      </w:rPr>
    </w:pPr>
    <w:r>
      <w:rPr>
        <w:color w:val="BFBFBF" w:themeColor="background1" w:themeShade="BF"/>
        <w:lang w:val="en-US"/>
      </w:rPr>
      <w:t>01/17/14</w:t>
    </w:r>
    <w:r w:rsidR="0022165A" w:rsidRPr="00940154">
      <w:rPr>
        <w:color w:val="BFBFBF" w:themeColor="background1" w:themeShade="BF"/>
        <w:lang w:val="en-US"/>
      </w:rPr>
      <w:t xml:space="preserve">                     </w:t>
    </w:r>
    <w:r w:rsidR="009E34CB" w:rsidRPr="00940154">
      <w:rPr>
        <w:color w:val="BFBFBF" w:themeColor="background1" w:themeShade="BF"/>
        <w:lang w:val="en-US"/>
      </w:rPr>
      <w:t xml:space="preserve">             </w:t>
    </w:r>
    <w:r w:rsidR="0022165A" w:rsidRPr="00940154">
      <w:rPr>
        <w:color w:val="BFBFBF" w:themeColor="background1" w:themeShade="BF"/>
        <w:lang w:val="en-US"/>
      </w:rPr>
      <w:t xml:space="preserve">                                                   Office Hours: F 2pm-4</w:t>
    </w:r>
    <w:r w:rsidR="009E34CB" w:rsidRPr="00940154">
      <w:rPr>
        <w:color w:val="BFBFBF" w:themeColor="background1" w:themeShade="BF"/>
        <w:lang w:val="en-US"/>
      </w:rPr>
      <w:t xml:space="preserve">pm                                            </w:t>
    </w:r>
  </w:p>
  <w:p w14:paraId="25CD1AA4" w14:textId="77777777" w:rsidR="009E34CB" w:rsidRPr="00940154" w:rsidRDefault="0022165A" w:rsidP="009E34CB">
    <w:pPr>
      <w:pStyle w:val="Header"/>
      <w:ind w:firstLine="0"/>
      <w:rPr>
        <w:color w:val="BFBFBF" w:themeColor="background1" w:themeShade="BF"/>
        <w:lang w:val="en-US"/>
      </w:rPr>
    </w:pPr>
    <w:r w:rsidRPr="00940154">
      <w:rPr>
        <w:color w:val="BFBFBF" w:themeColor="background1" w:themeShade="BF"/>
        <w:lang w:val="en-US"/>
      </w:rPr>
      <w:tab/>
      <w:t xml:space="preserve">                     </w:t>
    </w:r>
    <w:r w:rsidR="009E34CB" w:rsidRPr="00940154">
      <w:rPr>
        <w:color w:val="BFBFBF" w:themeColor="background1" w:themeShade="BF"/>
        <w:lang w:val="en-US"/>
      </w:rPr>
      <w:t xml:space="preserve">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E3859" w14:textId="77777777" w:rsidR="006E607A" w:rsidRDefault="006E60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D56"/>
    <w:rsid w:val="00022911"/>
    <w:rsid w:val="00075B53"/>
    <w:rsid w:val="000B3BC1"/>
    <w:rsid w:val="000F35A9"/>
    <w:rsid w:val="00145C28"/>
    <w:rsid w:val="0018447D"/>
    <w:rsid w:val="001D3574"/>
    <w:rsid w:val="002077AD"/>
    <w:rsid w:val="0022165A"/>
    <w:rsid w:val="002629A1"/>
    <w:rsid w:val="002876E2"/>
    <w:rsid w:val="002938B8"/>
    <w:rsid w:val="00297761"/>
    <w:rsid w:val="002A77F1"/>
    <w:rsid w:val="002D6AFC"/>
    <w:rsid w:val="00342A8E"/>
    <w:rsid w:val="00362A7C"/>
    <w:rsid w:val="00383D3B"/>
    <w:rsid w:val="00394CCF"/>
    <w:rsid w:val="003D4D56"/>
    <w:rsid w:val="004042E0"/>
    <w:rsid w:val="00443A6E"/>
    <w:rsid w:val="004B018C"/>
    <w:rsid w:val="005E325E"/>
    <w:rsid w:val="0065332F"/>
    <w:rsid w:val="006807CC"/>
    <w:rsid w:val="006B2666"/>
    <w:rsid w:val="006E607A"/>
    <w:rsid w:val="00704769"/>
    <w:rsid w:val="007F6128"/>
    <w:rsid w:val="00813653"/>
    <w:rsid w:val="008434C4"/>
    <w:rsid w:val="0087415C"/>
    <w:rsid w:val="00940154"/>
    <w:rsid w:val="00942EB2"/>
    <w:rsid w:val="00974B32"/>
    <w:rsid w:val="00997692"/>
    <w:rsid w:val="009E137F"/>
    <w:rsid w:val="009E34CB"/>
    <w:rsid w:val="009F2229"/>
    <w:rsid w:val="00B206D8"/>
    <w:rsid w:val="00B3043F"/>
    <w:rsid w:val="00B716F1"/>
    <w:rsid w:val="00B81E19"/>
    <w:rsid w:val="00C06D45"/>
    <w:rsid w:val="00C37A35"/>
    <w:rsid w:val="00C860CC"/>
    <w:rsid w:val="00C86C6F"/>
    <w:rsid w:val="00C90DCD"/>
    <w:rsid w:val="00CE38CB"/>
    <w:rsid w:val="00D03F0F"/>
    <w:rsid w:val="00D1079C"/>
    <w:rsid w:val="00D172C7"/>
    <w:rsid w:val="00D40F61"/>
    <w:rsid w:val="00DA3A6C"/>
    <w:rsid w:val="00DE2E5A"/>
    <w:rsid w:val="00EA05BD"/>
    <w:rsid w:val="00EB786E"/>
    <w:rsid w:val="00EF360E"/>
    <w:rsid w:val="00F31EF6"/>
    <w:rsid w:val="00F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D1A72"/>
  <w15:docId w15:val="{A934C4A3-125B-4BDB-8165-D1626554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76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769"/>
    <w:pPr>
      <w:ind w:left="720"/>
      <w:contextualSpacing/>
    </w:pPr>
  </w:style>
  <w:style w:type="paragraph" w:styleId="NoSpacing">
    <w:name w:val="No Spacing"/>
    <w:aliases w:val="nota de rodapé"/>
    <w:next w:val="Normal"/>
    <w:uiPriority w:val="1"/>
    <w:qFormat/>
    <w:rsid w:val="00704769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eastAsia="pt-BR"/>
    </w:rPr>
  </w:style>
  <w:style w:type="character" w:styleId="SubtleEmphasis">
    <w:name w:val="Subtle Emphasis"/>
    <w:basedOn w:val="DefaultParagraphFont"/>
    <w:uiPriority w:val="19"/>
    <w:qFormat/>
    <w:rsid w:val="00813653"/>
    <w:rPr>
      <w:rFonts w:ascii="Lucida Handwriting" w:hAnsi="Lucida Handwriting"/>
      <w:iCs/>
      <w:color w:val="auto"/>
      <w:sz w:val="20"/>
    </w:rPr>
  </w:style>
  <w:style w:type="paragraph" w:styleId="Header">
    <w:name w:val="header"/>
    <w:basedOn w:val="Normal"/>
    <w:link w:val="HeaderChar"/>
    <w:uiPriority w:val="99"/>
    <w:unhideWhenUsed/>
    <w:rsid w:val="009E34C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CB"/>
    <w:rPr>
      <w:rFonts w:ascii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9E34C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CB"/>
    <w:rPr>
      <w:rFonts w:ascii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4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4CB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a\AppData\Roaming\Microsoft\Modelos\Cabe&#231;alho%20TA%20-%20PHIL%20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65C53B-8408-43F8-884A-85AD3697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 TA - PHIL 1.dotx</Template>
  <TotalTime>12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Faccio Lima</dc:creator>
  <cp:lastModifiedBy>Juliana Lima</cp:lastModifiedBy>
  <cp:revision>12</cp:revision>
  <cp:lastPrinted>2014-01-17T15:41:00Z</cp:lastPrinted>
  <dcterms:created xsi:type="dcterms:W3CDTF">2014-01-17T15:41:00Z</dcterms:created>
  <dcterms:modified xsi:type="dcterms:W3CDTF">2019-02-07T12:45:00Z</dcterms:modified>
</cp:coreProperties>
</file>